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3E4B19">
      <w:pPr>
        <w:pStyle w:val="PageTitle"/>
      </w:pPr>
    </w:p>
    <w:p w14:paraId="047659E7" w14:textId="77777777" w:rsidR="009F5790" w:rsidRPr="009F5790" w:rsidRDefault="009F5790" w:rsidP="003E4B19">
      <w:pPr>
        <w:pStyle w:val="PageTitle"/>
      </w:pPr>
    </w:p>
    <w:p w14:paraId="4B63A63E" w14:textId="77777777" w:rsidR="009F5790" w:rsidRPr="009F5790" w:rsidRDefault="009F5790" w:rsidP="003E4B19">
      <w:pPr>
        <w:pStyle w:val="PageTitle"/>
      </w:pPr>
    </w:p>
    <w:p w14:paraId="48ED829F" w14:textId="77777777" w:rsidR="009F5790" w:rsidRPr="001C4D77" w:rsidRDefault="009F5790" w:rsidP="003E4B19">
      <w:pPr>
        <w:pStyle w:val="PageTitle"/>
      </w:pPr>
    </w:p>
    <w:p w14:paraId="5AB8EF64" w14:textId="77777777" w:rsidR="009F5790" w:rsidRPr="001C4D77" w:rsidRDefault="009F5790" w:rsidP="003E4B19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3E4B19">
      <w:pPr>
        <w:pStyle w:val="PageTitle"/>
      </w:pPr>
    </w:p>
    <w:p w14:paraId="03A8A6B3" w14:textId="45C90EC8" w:rsidR="009F5790" w:rsidRPr="001C4D77" w:rsidRDefault="00155339" w:rsidP="003E4B19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3E4B19"/>
    <w:p w14:paraId="12D6A4D9" w14:textId="77777777" w:rsidR="009F5790" w:rsidRPr="009F5790" w:rsidRDefault="009F5790" w:rsidP="003E4B19"/>
    <w:p w14:paraId="4F7ED659" w14:textId="77777777" w:rsidR="009F5790" w:rsidRPr="009F5790" w:rsidRDefault="009F5790" w:rsidP="003E4B19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AB33FB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3E4B19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14F7D829" w:rsidR="00B53DC1" w:rsidRPr="009F5790" w:rsidRDefault="00B53DC1" w:rsidP="003E4B19">
            <w:r w:rsidRPr="00D3101D">
              <w:t> </w:t>
            </w:r>
            <w:r>
              <w:t>PRJ_UniversityAdmissionSystem</w:t>
            </w:r>
            <w:r w:rsidRPr="00D3101D">
              <w:t>_001</w:t>
            </w:r>
          </w:p>
        </w:tc>
      </w:tr>
      <w:tr w:rsidR="00B53DC1" w:rsidRPr="009F5790" w14:paraId="7B1CC0A8" w14:textId="77777777" w:rsidTr="00AB33FB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3E4B19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58A2464" w:rsidR="00B53DC1" w:rsidRPr="009F5790" w:rsidRDefault="00B53DC1" w:rsidP="003E4B19">
            <w:r w:rsidRPr="009F5790">
              <w:t> </w:t>
            </w:r>
            <w:r w:rsidRPr="00D3101D">
              <w:t>University Admission System</w:t>
            </w:r>
          </w:p>
        </w:tc>
      </w:tr>
    </w:tbl>
    <w:p w14:paraId="1917D496" w14:textId="77777777" w:rsidR="009F5790" w:rsidRPr="009F5790" w:rsidRDefault="009F5790" w:rsidP="003E4B19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681"/>
        <w:gridCol w:w="3820"/>
        <w:gridCol w:w="3045"/>
      </w:tblGrid>
      <w:tr w:rsidR="009F5790" w:rsidRPr="009F5790" w14:paraId="1E1B5849" w14:textId="77777777" w:rsidTr="00AB33F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3E4B19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3E4B1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3E4B19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56906CA" w:rsidR="009F5790" w:rsidRPr="009F5790" w:rsidRDefault="009F5790" w:rsidP="003E4B19">
            <w:r w:rsidRPr="009F5790">
              <w:t> </w:t>
            </w:r>
            <w:r w:rsidR="00BA3AA8">
              <w:t>Nusrat Anjum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0EF32330" w:rsidR="009F5790" w:rsidRPr="009F5790" w:rsidRDefault="003E4B19" w:rsidP="003E4B19">
            <w:r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A77D8CB" w:rsidR="009F5790" w:rsidRPr="009F5790" w:rsidRDefault="009F5790" w:rsidP="003E4B19">
            <w:r w:rsidRPr="009F5790">
              <w:t> </w:t>
            </w:r>
            <w:r w:rsidR="00BA3AA8">
              <w:t>24</w:t>
            </w:r>
            <w:r w:rsidR="008E15A0" w:rsidRPr="008E15A0">
              <w:rPr>
                <w:vertAlign w:val="superscript"/>
              </w:rPr>
              <w:t>th</w:t>
            </w:r>
            <w:r w:rsidR="00BA3AA8">
              <w:t xml:space="preserve"> May, 2018</w:t>
            </w:r>
          </w:p>
        </w:tc>
      </w:tr>
      <w:tr w:rsidR="009F5790" w:rsidRPr="009F5790" w14:paraId="05F5BE02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3E4B19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3E4B1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3E4B19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193641D6" w:rsidR="008E15A0" w:rsidRPr="009F5790" w:rsidRDefault="008E15A0" w:rsidP="003E4B19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1D3CA6E5" w:rsidR="008E15A0" w:rsidRPr="009F5790" w:rsidRDefault="008E15A0" w:rsidP="003E4B19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596A6DC5" w:rsidR="008E15A0" w:rsidRPr="009F5790" w:rsidRDefault="008E15A0" w:rsidP="003E4B19">
            <w:r w:rsidRPr="009F5790">
              <w:t> </w:t>
            </w:r>
          </w:p>
        </w:tc>
      </w:tr>
      <w:tr w:rsidR="008E15A0" w:rsidRPr="009F5790" w14:paraId="6B3736C0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3E4B19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3E4B1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3E4B19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1886909" w:rsidR="008E15A0" w:rsidRPr="009F5790" w:rsidRDefault="008E15A0" w:rsidP="003E4B19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932643E" w:rsidR="008E15A0" w:rsidRPr="009F5790" w:rsidRDefault="008E15A0" w:rsidP="003E4B1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3729CB56" w:rsidR="008E15A0" w:rsidRPr="009F5790" w:rsidRDefault="008E15A0" w:rsidP="003E4B19">
            <w:r w:rsidRPr="009F5790">
              <w:t> </w:t>
            </w:r>
          </w:p>
        </w:tc>
      </w:tr>
      <w:tr w:rsidR="008E15A0" w:rsidRPr="009F5790" w14:paraId="12030786" w14:textId="77777777" w:rsidTr="00AB33FB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3E4B19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3E4B1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3E4B19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3E4B19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3E4B19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3E4B19">
            <w:r w:rsidRPr="009F5790">
              <w:t> </w:t>
            </w:r>
          </w:p>
        </w:tc>
      </w:tr>
    </w:tbl>
    <w:p w14:paraId="0966AC59" w14:textId="77777777" w:rsidR="009F5790" w:rsidRPr="009F5790" w:rsidRDefault="009F5790" w:rsidP="003E4B19">
      <w:r w:rsidRPr="009F5790">
        <w:br w:type="page"/>
      </w:r>
    </w:p>
    <w:p w14:paraId="42EE7ADE" w14:textId="77777777" w:rsidR="009F5790" w:rsidRPr="009F5790" w:rsidRDefault="009F5790" w:rsidP="003E4B19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3E4B19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3E4B19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AB33FB">
        <w:tc>
          <w:tcPr>
            <w:tcW w:w="2808" w:type="dxa"/>
            <w:vAlign w:val="center"/>
          </w:tcPr>
          <w:p w14:paraId="1976D30B" w14:textId="77777777" w:rsidR="009F5790" w:rsidRPr="009F5790" w:rsidRDefault="009F5790" w:rsidP="003E4B19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3E4B19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3E4B19"/>
        </w:tc>
        <w:tc>
          <w:tcPr>
            <w:tcW w:w="1080" w:type="dxa"/>
          </w:tcPr>
          <w:p w14:paraId="488BB2E9" w14:textId="77777777" w:rsidR="009F5790" w:rsidRPr="009F5790" w:rsidRDefault="009F5790" w:rsidP="003E4B19"/>
        </w:tc>
        <w:tc>
          <w:tcPr>
            <w:tcW w:w="1080" w:type="dxa"/>
          </w:tcPr>
          <w:p w14:paraId="325B699D" w14:textId="77777777" w:rsidR="009F5790" w:rsidRPr="009F5790" w:rsidRDefault="009F5790" w:rsidP="003E4B19"/>
        </w:tc>
        <w:tc>
          <w:tcPr>
            <w:tcW w:w="1080" w:type="dxa"/>
          </w:tcPr>
          <w:p w14:paraId="77EF851F" w14:textId="77777777" w:rsidR="009F5790" w:rsidRPr="009F5790" w:rsidRDefault="009F5790" w:rsidP="003E4B19"/>
        </w:tc>
        <w:tc>
          <w:tcPr>
            <w:tcW w:w="1080" w:type="dxa"/>
          </w:tcPr>
          <w:p w14:paraId="3AD2F557" w14:textId="77777777" w:rsidR="009F5790" w:rsidRPr="009F5790" w:rsidRDefault="009F5790" w:rsidP="003E4B19"/>
        </w:tc>
      </w:tr>
      <w:tr w:rsidR="009F5790" w:rsidRPr="009F5790" w14:paraId="7EF63984" w14:textId="77777777" w:rsidTr="00AB33FB">
        <w:tc>
          <w:tcPr>
            <w:tcW w:w="2808" w:type="dxa"/>
            <w:vAlign w:val="center"/>
          </w:tcPr>
          <w:p w14:paraId="0516B6F4" w14:textId="77777777" w:rsidR="009F5790" w:rsidRPr="009F5790" w:rsidRDefault="009F5790" w:rsidP="003E4B19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3E4B19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3E4B19"/>
        </w:tc>
        <w:tc>
          <w:tcPr>
            <w:tcW w:w="1080" w:type="dxa"/>
          </w:tcPr>
          <w:p w14:paraId="3D8D9994" w14:textId="77777777" w:rsidR="009F5790" w:rsidRPr="009F5790" w:rsidRDefault="009F5790" w:rsidP="003E4B1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3E4B19"/>
        </w:tc>
        <w:tc>
          <w:tcPr>
            <w:tcW w:w="1080" w:type="dxa"/>
          </w:tcPr>
          <w:p w14:paraId="2BE1FC53" w14:textId="77777777" w:rsidR="009F5790" w:rsidRPr="009F5790" w:rsidRDefault="009F5790" w:rsidP="003E4B19"/>
        </w:tc>
        <w:tc>
          <w:tcPr>
            <w:tcW w:w="1080" w:type="dxa"/>
          </w:tcPr>
          <w:p w14:paraId="1799B660" w14:textId="77777777" w:rsidR="009F5790" w:rsidRPr="009F5790" w:rsidRDefault="009F5790" w:rsidP="003E4B19"/>
        </w:tc>
      </w:tr>
      <w:tr w:rsidR="009F5790" w:rsidRPr="009F5790" w14:paraId="2BC2A16F" w14:textId="77777777" w:rsidTr="00AB33FB">
        <w:tc>
          <w:tcPr>
            <w:tcW w:w="2808" w:type="dxa"/>
            <w:vAlign w:val="center"/>
          </w:tcPr>
          <w:p w14:paraId="47098972" w14:textId="77777777" w:rsidR="009F5790" w:rsidRPr="009F5790" w:rsidRDefault="009F5790" w:rsidP="003E4B19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3E4B19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3E4B19"/>
        </w:tc>
        <w:tc>
          <w:tcPr>
            <w:tcW w:w="1080" w:type="dxa"/>
          </w:tcPr>
          <w:p w14:paraId="3645B887" w14:textId="77777777" w:rsidR="009F5790" w:rsidRPr="009F5790" w:rsidRDefault="009F5790" w:rsidP="003E4B1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3E4B19"/>
        </w:tc>
        <w:tc>
          <w:tcPr>
            <w:tcW w:w="1080" w:type="dxa"/>
          </w:tcPr>
          <w:p w14:paraId="3A64C6EF" w14:textId="77777777" w:rsidR="009F5790" w:rsidRPr="009F5790" w:rsidRDefault="009F5790" w:rsidP="003E4B19"/>
        </w:tc>
        <w:tc>
          <w:tcPr>
            <w:tcW w:w="1080" w:type="dxa"/>
          </w:tcPr>
          <w:p w14:paraId="47308748" w14:textId="77777777" w:rsidR="009F5790" w:rsidRPr="009F5790" w:rsidRDefault="009F5790" w:rsidP="003E4B19"/>
        </w:tc>
      </w:tr>
      <w:tr w:rsidR="009F5790" w:rsidRPr="009F5790" w14:paraId="2E56A852" w14:textId="77777777" w:rsidTr="00AB33FB">
        <w:tc>
          <w:tcPr>
            <w:tcW w:w="2808" w:type="dxa"/>
          </w:tcPr>
          <w:p w14:paraId="64B7F5B7" w14:textId="77777777" w:rsidR="009F5790" w:rsidRPr="009F5790" w:rsidRDefault="009F5790" w:rsidP="003E4B19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3E4B19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3E4B19"/>
        </w:tc>
        <w:tc>
          <w:tcPr>
            <w:tcW w:w="1080" w:type="dxa"/>
          </w:tcPr>
          <w:p w14:paraId="46558018" w14:textId="77777777" w:rsidR="009F5790" w:rsidRPr="009F5790" w:rsidRDefault="009F5790" w:rsidP="003E4B1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3E4B19"/>
        </w:tc>
        <w:tc>
          <w:tcPr>
            <w:tcW w:w="1080" w:type="dxa"/>
          </w:tcPr>
          <w:p w14:paraId="3AFC5A5C" w14:textId="77777777" w:rsidR="009F5790" w:rsidRPr="009F5790" w:rsidRDefault="009F5790" w:rsidP="003E4B19"/>
        </w:tc>
        <w:tc>
          <w:tcPr>
            <w:tcW w:w="1080" w:type="dxa"/>
          </w:tcPr>
          <w:p w14:paraId="7E23613F" w14:textId="77777777" w:rsidR="009F5790" w:rsidRPr="009F5790" w:rsidRDefault="009F5790" w:rsidP="003E4B19"/>
        </w:tc>
      </w:tr>
      <w:tr w:rsidR="009F5790" w:rsidRPr="009F5790" w14:paraId="307F8A75" w14:textId="77777777" w:rsidTr="00AB33FB">
        <w:tc>
          <w:tcPr>
            <w:tcW w:w="2808" w:type="dxa"/>
          </w:tcPr>
          <w:p w14:paraId="4D8423FC" w14:textId="77777777" w:rsidR="009F5790" w:rsidRPr="009F5790" w:rsidRDefault="009F5790" w:rsidP="003E4B19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3E4B19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3E4B19"/>
        </w:tc>
        <w:tc>
          <w:tcPr>
            <w:tcW w:w="1080" w:type="dxa"/>
          </w:tcPr>
          <w:p w14:paraId="4D22E910" w14:textId="77777777" w:rsidR="009F5790" w:rsidRPr="009F5790" w:rsidRDefault="009F5790" w:rsidP="003E4B1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3E4B19"/>
        </w:tc>
        <w:tc>
          <w:tcPr>
            <w:tcW w:w="1080" w:type="dxa"/>
          </w:tcPr>
          <w:p w14:paraId="6071EC99" w14:textId="77777777" w:rsidR="009F5790" w:rsidRPr="009F5790" w:rsidRDefault="009F5790" w:rsidP="003E4B19"/>
        </w:tc>
        <w:tc>
          <w:tcPr>
            <w:tcW w:w="1080" w:type="dxa"/>
          </w:tcPr>
          <w:p w14:paraId="0D8E8B38" w14:textId="77777777" w:rsidR="009F5790" w:rsidRPr="009F5790" w:rsidRDefault="009F5790" w:rsidP="003E4B19"/>
        </w:tc>
      </w:tr>
      <w:tr w:rsidR="009F5790" w:rsidRPr="009F5790" w14:paraId="3EABB1EE" w14:textId="77777777" w:rsidTr="00AB33FB">
        <w:tc>
          <w:tcPr>
            <w:tcW w:w="2808" w:type="dxa"/>
          </w:tcPr>
          <w:p w14:paraId="27EF7D4D" w14:textId="77777777" w:rsidR="009F5790" w:rsidRPr="009F5790" w:rsidRDefault="009F5790" w:rsidP="003E4B19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3E4B19">
            <w:r w:rsidRPr="009F5790">
              <w:t xml:space="preserve">&lt;&lt;Whether all the assumptions have </w:t>
            </w:r>
            <w:r w:rsidRPr="009F5790">
              <w:lastRenderedPageBreak/>
              <w:t>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3E4B19"/>
        </w:tc>
        <w:tc>
          <w:tcPr>
            <w:tcW w:w="1080" w:type="dxa"/>
          </w:tcPr>
          <w:p w14:paraId="3BC21E42" w14:textId="77777777" w:rsidR="009F5790" w:rsidRPr="009F5790" w:rsidRDefault="009F5790" w:rsidP="003E4B1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3E4B19"/>
        </w:tc>
        <w:tc>
          <w:tcPr>
            <w:tcW w:w="1080" w:type="dxa"/>
          </w:tcPr>
          <w:p w14:paraId="718D8944" w14:textId="77777777" w:rsidR="009F5790" w:rsidRPr="009F5790" w:rsidRDefault="009F5790" w:rsidP="003E4B19"/>
        </w:tc>
        <w:tc>
          <w:tcPr>
            <w:tcW w:w="1080" w:type="dxa"/>
          </w:tcPr>
          <w:p w14:paraId="5DD7E652" w14:textId="77777777" w:rsidR="009F5790" w:rsidRPr="009F5790" w:rsidRDefault="009F5790" w:rsidP="003E4B19"/>
        </w:tc>
      </w:tr>
      <w:tr w:rsidR="009F5790" w:rsidRPr="009F5790" w14:paraId="5751E9DE" w14:textId="77777777" w:rsidTr="00AB33FB">
        <w:tc>
          <w:tcPr>
            <w:tcW w:w="2808" w:type="dxa"/>
          </w:tcPr>
          <w:p w14:paraId="5BD5BEA4" w14:textId="77777777" w:rsidR="009F5790" w:rsidRPr="009F5790" w:rsidRDefault="009F5790" w:rsidP="003E4B19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3E4B19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3E4B19"/>
        </w:tc>
        <w:tc>
          <w:tcPr>
            <w:tcW w:w="1080" w:type="dxa"/>
          </w:tcPr>
          <w:p w14:paraId="161B779E" w14:textId="77777777" w:rsidR="009F5790" w:rsidRPr="009F5790" w:rsidRDefault="009F5790" w:rsidP="003E4B1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3E4B19"/>
        </w:tc>
        <w:tc>
          <w:tcPr>
            <w:tcW w:w="1080" w:type="dxa"/>
          </w:tcPr>
          <w:p w14:paraId="4BE23196" w14:textId="77777777" w:rsidR="009F5790" w:rsidRPr="009F5790" w:rsidRDefault="009F5790" w:rsidP="003E4B19"/>
        </w:tc>
        <w:tc>
          <w:tcPr>
            <w:tcW w:w="1080" w:type="dxa"/>
          </w:tcPr>
          <w:p w14:paraId="3F95224E" w14:textId="77777777" w:rsidR="009F5790" w:rsidRPr="009F5790" w:rsidRDefault="009F5790" w:rsidP="003E4B19"/>
        </w:tc>
      </w:tr>
    </w:tbl>
    <w:p w14:paraId="7C85DA30" w14:textId="77777777" w:rsidR="009F5790" w:rsidRPr="009F5790" w:rsidRDefault="009F5790" w:rsidP="003E4B19"/>
    <w:p w14:paraId="36105CE6" w14:textId="77777777" w:rsidR="009F5790" w:rsidRPr="009F5790" w:rsidRDefault="009F5790" w:rsidP="003E4B19"/>
    <w:p w14:paraId="2CC8A7F7" w14:textId="77777777" w:rsidR="009F5790" w:rsidRPr="009F5790" w:rsidRDefault="009F5790" w:rsidP="003E4B19">
      <w:r w:rsidRPr="009F5790">
        <w:t xml:space="preserve">Disclaimer: </w:t>
      </w:r>
    </w:p>
    <w:p w14:paraId="28E0825A" w14:textId="77777777" w:rsidR="009F5790" w:rsidRPr="009F5790" w:rsidRDefault="009F5790" w:rsidP="003E4B19"/>
    <w:p w14:paraId="47F58572" w14:textId="0AF2C623" w:rsidR="009F5790" w:rsidRPr="009F5790" w:rsidRDefault="009F5790" w:rsidP="003E4B19">
      <w:r w:rsidRPr="009F5790">
        <w:t>The scope of the project ‘</w:t>
      </w:r>
      <w:r w:rsidR="00B764C5" w:rsidRPr="00B764C5">
        <w:t>University Admission System</w:t>
      </w:r>
      <w:r w:rsidRPr="009F5790">
        <w:t>’ is restricted to the contents of this signed off use case.</w:t>
      </w:r>
      <w:r w:rsidRPr="009F5790">
        <w:br w:type="page"/>
      </w:r>
    </w:p>
    <w:p w14:paraId="310D3C95" w14:textId="77777777" w:rsidR="009F5790" w:rsidRPr="00AB33FB" w:rsidRDefault="009F5790" w:rsidP="003E4B19">
      <w:r w:rsidRPr="00AB33FB">
        <w:lastRenderedPageBreak/>
        <w:t>TABLE OF CONTENTS</w:t>
      </w:r>
    </w:p>
    <w:p w14:paraId="63D9F59F" w14:textId="77777777" w:rsidR="009F5790" w:rsidRPr="009F5790" w:rsidRDefault="009F5790" w:rsidP="003E4B19"/>
    <w:p w14:paraId="287F916D" w14:textId="77777777" w:rsidR="00C9552A" w:rsidRPr="00AB33FB" w:rsidRDefault="009F5790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B33FB">
        <w:fldChar w:fldCharType="begin"/>
      </w:r>
      <w:r w:rsidRPr="00AB33FB">
        <w:instrText xml:space="preserve"> TOC \o "1-3" \f \h \z \u </w:instrText>
      </w:r>
      <w:r w:rsidRPr="00AB33FB">
        <w:fldChar w:fldCharType="separate"/>
      </w:r>
      <w:hyperlink w:anchor="_Toc458607221" w:history="1">
        <w:r w:rsidR="00C9552A" w:rsidRPr="00AB33FB">
          <w:rPr>
            <w:rStyle w:val="Hyperlink"/>
            <w:b w:val="0"/>
            <w:noProof/>
          </w:rPr>
          <w:t>1.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Use Case Name: Login to the University Admission System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_Toc458607221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5</w:t>
        </w:r>
        <w:r w:rsidR="00C9552A" w:rsidRPr="00AB33FB">
          <w:rPr>
            <w:noProof/>
            <w:webHidden/>
          </w:rPr>
          <w:fldChar w:fldCharType="end"/>
        </w:r>
      </w:hyperlink>
    </w:p>
    <w:p w14:paraId="40FAC6C8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22" w:history="1">
        <w:r w:rsidR="00C9552A" w:rsidRPr="00AB33FB">
          <w:rPr>
            <w:rStyle w:val="Hyperlink"/>
            <w:b w:val="0"/>
            <w:noProof/>
          </w:rPr>
          <w:t>2.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Actor(s):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_Toc458607222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5</w:t>
        </w:r>
        <w:r w:rsidR="00C9552A" w:rsidRPr="00AB33FB">
          <w:rPr>
            <w:noProof/>
            <w:webHidden/>
          </w:rPr>
          <w:fldChar w:fldCharType="end"/>
        </w:r>
      </w:hyperlink>
    </w:p>
    <w:p w14:paraId="6FA8CBBB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23" w:history="1">
        <w:r w:rsidR="00C9552A" w:rsidRPr="00AB33FB">
          <w:rPr>
            <w:rStyle w:val="Hyperlink"/>
            <w:b w:val="0"/>
            <w:noProof/>
          </w:rPr>
          <w:t>3.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Preconditions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_Toc458607223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5</w:t>
        </w:r>
        <w:r w:rsidR="00C9552A" w:rsidRPr="00AB33FB">
          <w:rPr>
            <w:noProof/>
            <w:webHidden/>
          </w:rPr>
          <w:fldChar w:fldCharType="end"/>
        </w:r>
      </w:hyperlink>
    </w:p>
    <w:p w14:paraId="399CC669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24" w:history="1">
        <w:r w:rsidR="00C9552A" w:rsidRPr="00AB33FB">
          <w:rPr>
            <w:rStyle w:val="Hyperlink"/>
            <w:b w:val="0"/>
            <w:noProof/>
          </w:rPr>
          <w:t>4.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Flow of Events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_Toc458607224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5</w:t>
        </w:r>
        <w:r w:rsidR="00C9552A" w:rsidRPr="00AB33FB">
          <w:rPr>
            <w:noProof/>
            <w:webHidden/>
          </w:rPr>
          <w:fldChar w:fldCharType="end"/>
        </w:r>
      </w:hyperlink>
    </w:p>
    <w:p w14:paraId="4E747F30" w14:textId="5E674281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25" w:history="1">
        <w:r w:rsidR="00C9552A" w:rsidRPr="00AB33FB">
          <w:rPr>
            <w:rStyle w:val="Hyperlink"/>
            <w:b w:val="0"/>
            <w:noProof/>
          </w:rPr>
          <w:t>4.1</w:t>
        </w:r>
        <w:r w:rsidR="00C9552A" w:rsidRPr="00AB33FB">
          <w:rPr>
            <w:rStyle w:val="Hyperlink"/>
            <w:b w:val="0"/>
            <w:noProof/>
          </w:rPr>
          <w:tab/>
          <w:t>Basic Flow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_Toc458607225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5</w:t>
        </w:r>
        <w:r w:rsidR="00C9552A" w:rsidRPr="00AB33FB">
          <w:rPr>
            <w:noProof/>
            <w:webHidden/>
          </w:rPr>
          <w:fldChar w:fldCharType="end"/>
        </w:r>
      </w:hyperlink>
    </w:p>
    <w:p w14:paraId="6640347E" w14:textId="2A746634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26" w:history="1">
        <w:r w:rsidR="00C9552A" w:rsidRPr="00AB33FB">
          <w:rPr>
            <w:rStyle w:val="Hyperlink"/>
            <w:b w:val="0"/>
            <w:noProof/>
          </w:rPr>
          <w:t>4.2</w:t>
        </w:r>
        <w:r w:rsidR="00C9552A" w:rsidRPr="00AB33FB">
          <w:rPr>
            <w:rStyle w:val="Hyperlink"/>
            <w:b w:val="0"/>
            <w:noProof/>
          </w:rPr>
          <w:tab/>
          <w:t>Alternative Flows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_Toc458607226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6</w:t>
        </w:r>
        <w:r w:rsidR="00C9552A" w:rsidRPr="00AB33FB">
          <w:rPr>
            <w:noProof/>
            <w:webHidden/>
          </w:rPr>
          <w:fldChar w:fldCharType="end"/>
        </w:r>
      </w:hyperlink>
    </w:p>
    <w:p w14:paraId="482AC0BB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27" w:history="1">
        <w:r w:rsidR="00C9552A" w:rsidRPr="00AB33FB">
          <w:rPr>
            <w:rStyle w:val="Hyperlink"/>
            <w:b w:val="0"/>
            <w:noProof/>
          </w:rPr>
          <w:t>4.2.1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Alternate Flow 1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_Toc458607227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6</w:t>
        </w:r>
        <w:r w:rsidR="00C9552A" w:rsidRPr="00AB33FB">
          <w:rPr>
            <w:noProof/>
            <w:webHidden/>
          </w:rPr>
          <w:fldChar w:fldCharType="end"/>
        </w:r>
      </w:hyperlink>
    </w:p>
    <w:p w14:paraId="2B30A28C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28" w:history="1">
        <w:r w:rsidR="00C9552A" w:rsidRPr="00AB33FB">
          <w:rPr>
            <w:rStyle w:val="Hyperlink"/>
            <w:b w:val="0"/>
            <w:noProof/>
          </w:rPr>
          <w:t>4.2.2  Alternate Flow 2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_Toc458607228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6</w:t>
        </w:r>
        <w:r w:rsidR="00C9552A" w:rsidRPr="00AB33FB">
          <w:rPr>
            <w:noProof/>
            <w:webHidden/>
          </w:rPr>
          <w:fldChar w:fldCharType="end"/>
        </w:r>
      </w:hyperlink>
    </w:p>
    <w:p w14:paraId="03D89BD2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29" w:history="1">
        <w:r w:rsidR="00C9552A" w:rsidRPr="00AB33FB">
          <w:rPr>
            <w:rStyle w:val="Hyperlink"/>
            <w:b w:val="0"/>
            <w:noProof/>
          </w:rPr>
          <w:t>4.2.3  Alternate Flow 3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_Toc458607229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7</w:t>
        </w:r>
        <w:r w:rsidR="00C9552A" w:rsidRPr="00AB33FB">
          <w:rPr>
            <w:noProof/>
            <w:webHidden/>
          </w:rPr>
          <w:fldChar w:fldCharType="end"/>
        </w:r>
      </w:hyperlink>
    </w:p>
    <w:p w14:paraId="27DE7B4B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30" w:history="1">
        <w:r w:rsidR="00C9552A" w:rsidRPr="00AB33FB">
          <w:rPr>
            <w:rStyle w:val="Hyperlink"/>
            <w:b w:val="0"/>
            <w:noProof/>
          </w:rPr>
          <w:t>Exception Flow 1: Exceeded Login Attempts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_Toc458607230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7</w:t>
        </w:r>
        <w:r w:rsidR="00C9552A" w:rsidRPr="00AB33FB">
          <w:rPr>
            <w:noProof/>
            <w:webHidden/>
          </w:rPr>
          <w:fldChar w:fldCharType="end"/>
        </w:r>
      </w:hyperlink>
    </w:p>
    <w:p w14:paraId="1D2CA1F9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31" w:history="1">
        <w:r w:rsidR="00C9552A" w:rsidRPr="00AB33FB">
          <w:rPr>
            <w:rStyle w:val="Hyperlink"/>
            <w:b w:val="0"/>
            <w:noProof/>
          </w:rPr>
          <w:t>Exception Flow 2: Web Server Down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_Toc458607231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7</w:t>
        </w:r>
        <w:r w:rsidR="00C9552A" w:rsidRPr="00AB33FB">
          <w:rPr>
            <w:noProof/>
            <w:webHidden/>
          </w:rPr>
          <w:fldChar w:fldCharType="end"/>
        </w:r>
      </w:hyperlink>
    </w:p>
    <w:p w14:paraId="544E8A00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32" w:history="1">
        <w:r w:rsidR="00C9552A" w:rsidRPr="00AB33FB">
          <w:rPr>
            <w:rStyle w:val="Hyperlink"/>
            <w:b w:val="0"/>
            <w:noProof/>
          </w:rPr>
          <w:t>Exception Flow 3: Database Connectivity Error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_Toc458607232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7</w:t>
        </w:r>
        <w:r w:rsidR="00C9552A" w:rsidRPr="00AB33FB">
          <w:rPr>
            <w:noProof/>
            <w:webHidden/>
          </w:rPr>
          <w:fldChar w:fldCharType="end"/>
        </w:r>
      </w:hyperlink>
    </w:p>
    <w:p w14:paraId="6410F2D9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33" w:history="1">
        <w:r w:rsidR="00C9552A" w:rsidRPr="00AB33FB">
          <w:rPr>
            <w:rStyle w:val="Hyperlink"/>
            <w:b w:val="0"/>
            <w:noProof/>
          </w:rPr>
          <w:t>Exception Flow 4: Network Connectivity Error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_Toc458607233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7</w:t>
        </w:r>
        <w:r w:rsidR="00C9552A" w:rsidRPr="00AB33FB">
          <w:rPr>
            <w:noProof/>
            <w:webHidden/>
          </w:rPr>
          <w:fldChar w:fldCharType="end"/>
        </w:r>
      </w:hyperlink>
    </w:p>
    <w:p w14:paraId="7941484B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34" w:history="1">
        <w:r w:rsidR="00C9552A" w:rsidRPr="00AB33FB">
          <w:rPr>
            <w:rStyle w:val="Hyperlink"/>
            <w:b w:val="0"/>
            <w:noProof/>
          </w:rPr>
          <w:t>5.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Post Conditions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_Toc458607234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7</w:t>
        </w:r>
        <w:r w:rsidR="00C9552A" w:rsidRPr="00AB33FB">
          <w:rPr>
            <w:noProof/>
            <w:webHidden/>
          </w:rPr>
          <w:fldChar w:fldCharType="end"/>
        </w:r>
      </w:hyperlink>
    </w:p>
    <w:p w14:paraId="587F60CD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35" w:history="1">
        <w:r w:rsidR="00C9552A" w:rsidRPr="00AB33FB">
          <w:rPr>
            <w:rStyle w:val="Hyperlink"/>
            <w:b w:val="0"/>
            <w:noProof/>
          </w:rPr>
          <w:t>6.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Special Requirements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_Toc458607235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8</w:t>
        </w:r>
        <w:r w:rsidR="00C9552A" w:rsidRPr="00AB33FB">
          <w:rPr>
            <w:noProof/>
            <w:webHidden/>
          </w:rPr>
          <w:fldChar w:fldCharType="end"/>
        </w:r>
      </w:hyperlink>
    </w:p>
    <w:p w14:paraId="29B1868B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36" w:history="1">
        <w:r w:rsidR="00C9552A" w:rsidRPr="00AB33FB">
          <w:rPr>
            <w:rStyle w:val="Hyperlink"/>
            <w:b w:val="0"/>
            <w:noProof/>
          </w:rPr>
          <w:t>Performance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_Toc458607236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8</w:t>
        </w:r>
        <w:r w:rsidR="00C9552A" w:rsidRPr="00AB33FB">
          <w:rPr>
            <w:noProof/>
            <w:webHidden/>
          </w:rPr>
          <w:fldChar w:fldCharType="end"/>
        </w:r>
      </w:hyperlink>
    </w:p>
    <w:p w14:paraId="1A8355D2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37" w:history="1">
        <w:r w:rsidR="00C9552A" w:rsidRPr="00AB33FB">
          <w:rPr>
            <w:rStyle w:val="Hyperlink"/>
            <w:b w:val="0"/>
            <w:noProof/>
          </w:rPr>
          <w:t>Availability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_Toc458607237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8</w:t>
        </w:r>
        <w:r w:rsidR="00C9552A" w:rsidRPr="00AB33FB">
          <w:rPr>
            <w:noProof/>
            <w:webHidden/>
          </w:rPr>
          <w:fldChar w:fldCharType="end"/>
        </w:r>
      </w:hyperlink>
    </w:p>
    <w:p w14:paraId="3B800C2A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38" w:history="1">
        <w:r w:rsidR="00C9552A" w:rsidRPr="00AB33FB">
          <w:rPr>
            <w:rStyle w:val="Hyperlink"/>
            <w:b w:val="0"/>
            <w:noProof/>
          </w:rPr>
          <w:t>User Interface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_Toc458607238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9</w:t>
        </w:r>
        <w:r w:rsidR="00C9552A" w:rsidRPr="00AB33FB">
          <w:rPr>
            <w:noProof/>
            <w:webHidden/>
          </w:rPr>
          <w:fldChar w:fldCharType="end"/>
        </w:r>
      </w:hyperlink>
    </w:p>
    <w:p w14:paraId="3A5F8DE9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39" w:history="1">
        <w:r w:rsidR="00C9552A" w:rsidRPr="00AB33FB">
          <w:rPr>
            <w:rStyle w:val="Hyperlink"/>
            <w:b w:val="0"/>
            <w:noProof/>
          </w:rPr>
          <w:t>Security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_Toc458607239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9</w:t>
        </w:r>
        <w:r w:rsidR="00C9552A" w:rsidRPr="00AB33FB">
          <w:rPr>
            <w:noProof/>
            <w:webHidden/>
          </w:rPr>
          <w:fldChar w:fldCharType="end"/>
        </w:r>
      </w:hyperlink>
    </w:p>
    <w:p w14:paraId="7ED3F7A3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40" w:history="1">
        <w:r w:rsidR="00C9552A" w:rsidRPr="00AB33FB">
          <w:rPr>
            <w:rStyle w:val="Hyperlink"/>
            <w:b w:val="0"/>
            <w:noProof/>
          </w:rPr>
          <w:t>7.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Extension Points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_Toc458607240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9</w:t>
        </w:r>
        <w:r w:rsidR="00C9552A" w:rsidRPr="00AB33FB">
          <w:rPr>
            <w:noProof/>
            <w:webHidden/>
          </w:rPr>
          <w:fldChar w:fldCharType="end"/>
        </w:r>
      </w:hyperlink>
    </w:p>
    <w:p w14:paraId="24D019CF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41" w:history="1">
        <w:r w:rsidR="00C9552A" w:rsidRPr="00AB33FB">
          <w:rPr>
            <w:rStyle w:val="Hyperlink"/>
            <w:b w:val="0"/>
            <w:noProof/>
          </w:rPr>
          <w:t>Extension in Alternate Flow  1: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_Toc458607241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9</w:t>
        </w:r>
        <w:r w:rsidR="00C9552A" w:rsidRPr="00AB33FB">
          <w:rPr>
            <w:noProof/>
            <w:webHidden/>
          </w:rPr>
          <w:fldChar w:fldCharType="end"/>
        </w:r>
      </w:hyperlink>
    </w:p>
    <w:p w14:paraId="5E7ADBC3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42" w:history="1">
        <w:r w:rsidR="00C9552A" w:rsidRPr="00AB33FB">
          <w:rPr>
            <w:rStyle w:val="Hyperlink"/>
            <w:b w:val="0"/>
            <w:noProof/>
          </w:rPr>
          <w:t>Extension in Alternate Flow  x: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_Toc458607242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9</w:t>
        </w:r>
        <w:r w:rsidR="00C9552A" w:rsidRPr="00AB33FB">
          <w:rPr>
            <w:noProof/>
            <w:webHidden/>
          </w:rPr>
          <w:fldChar w:fldCharType="end"/>
        </w:r>
      </w:hyperlink>
    </w:p>
    <w:p w14:paraId="2A4D9F35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43" w:history="1">
        <w:r w:rsidR="00C9552A" w:rsidRPr="00AB33FB">
          <w:rPr>
            <w:rStyle w:val="Hyperlink"/>
            <w:b w:val="0"/>
            <w:noProof/>
          </w:rPr>
          <w:t>8.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Business Rules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_Toc458607243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9</w:t>
        </w:r>
        <w:r w:rsidR="00C9552A" w:rsidRPr="00AB33FB">
          <w:rPr>
            <w:noProof/>
            <w:webHidden/>
          </w:rPr>
          <w:fldChar w:fldCharType="end"/>
        </w:r>
      </w:hyperlink>
    </w:p>
    <w:p w14:paraId="7EE18626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44" w:history="1">
        <w:r w:rsidR="00C9552A" w:rsidRPr="00AB33FB">
          <w:rPr>
            <w:rStyle w:val="Hyperlink"/>
            <w:b w:val="0"/>
            <w:noProof/>
          </w:rPr>
          <w:t>9.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Diagrams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_Toc458607244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10</w:t>
        </w:r>
        <w:r w:rsidR="00C9552A" w:rsidRPr="00AB33FB">
          <w:rPr>
            <w:noProof/>
            <w:webHidden/>
          </w:rPr>
          <w:fldChar w:fldCharType="end"/>
        </w:r>
      </w:hyperlink>
    </w:p>
    <w:p w14:paraId="2CE44E1A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45" w:history="1">
        <w:r w:rsidR="00C9552A" w:rsidRPr="00AB33FB">
          <w:rPr>
            <w:rStyle w:val="Hyperlink"/>
            <w:b w:val="0"/>
            <w:noProof/>
          </w:rPr>
          <w:t>Use Case Diagram for User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_Toc458607245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10</w:t>
        </w:r>
        <w:r w:rsidR="00C9552A" w:rsidRPr="00AB33FB">
          <w:rPr>
            <w:noProof/>
            <w:webHidden/>
          </w:rPr>
          <w:fldChar w:fldCharType="end"/>
        </w:r>
      </w:hyperlink>
    </w:p>
    <w:p w14:paraId="4D94FD4F" w14:textId="64098459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46" w:history="1">
        <w:r w:rsidR="00C9552A" w:rsidRPr="00AB33FB">
          <w:rPr>
            <w:rStyle w:val="Hyperlink"/>
            <w:b w:val="0"/>
            <w:noProof/>
          </w:rPr>
          <w:t>Activity Diagram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_Toc458607246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11</w:t>
        </w:r>
        <w:r w:rsidR="00C9552A" w:rsidRPr="00AB33FB">
          <w:rPr>
            <w:noProof/>
            <w:webHidden/>
          </w:rPr>
          <w:fldChar w:fldCharType="end"/>
        </w:r>
      </w:hyperlink>
    </w:p>
    <w:p w14:paraId="67C68C93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47" w:history="1">
        <w:r w:rsidR="00C9552A" w:rsidRPr="00AB33FB">
          <w:rPr>
            <w:rStyle w:val="Hyperlink"/>
            <w:b w:val="0"/>
            <w:noProof/>
          </w:rPr>
          <w:t>10.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Scenarios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_Toc458607247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12</w:t>
        </w:r>
        <w:r w:rsidR="00C9552A" w:rsidRPr="00AB33FB">
          <w:rPr>
            <w:noProof/>
            <w:webHidden/>
          </w:rPr>
          <w:fldChar w:fldCharType="end"/>
        </w:r>
      </w:hyperlink>
    </w:p>
    <w:p w14:paraId="470BCB2E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48" w:history="1">
        <w:r w:rsidR="00C9552A" w:rsidRPr="00AB33FB">
          <w:rPr>
            <w:rStyle w:val="Hyperlink"/>
            <w:b w:val="0"/>
            <w:noProof/>
          </w:rPr>
          <w:t>Success Scenarios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_Toc458607248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12</w:t>
        </w:r>
        <w:r w:rsidR="00C9552A" w:rsidRPr="00AB33FB">
          <w:rPr>
            <w:noProof/>
            <w:webHidden/>
          </w:rPr>
          <w:fldChar w:fldCharType="end"/>
        </w:r>
      </w:hyperlink>
    </w:p>
    <w:p w14:paraId="2A7E6D24" w14:textId="77777777" w:rsidR="00C9552A" w:rsidRPr="00AB33FB" w:rsidRDefault="00180AC9" w:rsidP="003E4B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49" w:history="1">
        <w:r w:rsidR="00C9552A" w:rsidRPr="00AB33FB">
          <w:rPr>
            <w:rStyle w:val="Hyperlink"/>
            <w:b w:val="0"/>
            <w:noProof/>
          </w:rPr>
          <w:t>Failure Scenarios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_Toc458607249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12</w:t>
        </w:r>
        <w:r w:rsidR="00C9552A" w:rsidRPr="00AB33FB">
          <w:rPr>
            <w:noProof/>
            <w:webHidden/>
          </w:rPr>
          <w:fldChar w:fldCharType="end"/>
        </w:r>
      </w:hyperlink>
    </w:p>
    <w:p w14:paraId="4F2DD837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50" w:history="1">
        <w:r w:rsidR="00C9552A" w:rsidRPr="00AB33FB">
          <w:rPr>
            <w:rStyle w:val="Hyperlink"/>
            <w:b w:val="0"/>
            <w:noProof/>
          </w:rPr>
          <w:t>11.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Issues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_Toc458607250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12</w:t>
        </w:r>
        <w:r w:rsidR="00C9552A" w:rsidRPr="00AB33FB">
          <w:rPr>
            <w:noProof/>
            <w:webHidden/>
          </w:rPr>
          <w:fldChar w:fldCharType="end"/>
        </w:r>
      </w:hyperlink>
    </w:p>
    <w:p w14:paraId="2CCCA387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51" w:history="1">
        <w:r w:rsidR="00C9552A" w:rsidRPr="00AB33FB">
          <w:rPr>
            <w:rStyle w:val="Hyperlink"/>
            <w:b w:val="0"/>
            <w:noProof/>
          </w:rPr>
          <w:t>12.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UI Specifications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_Toc458607251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12</w:t>
        </w:r>
        <w:r w:rsidR="00C9552A" w:rsidRPr="00AB33FB">
          <w:rPr>
            <w:noProof/>
            <w:webHidden/>
          </w:rPr>
          <w:fldChar w:fldCharType="end"/>
        </w:r>
      </w:hyperlink>
    </w:p>
    <w:p w14:paraId="41AA3AF3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52" w:history="1">
        <w:r w:rsidR="00C9552A" w:rsidRPr="00AB33FB">
          <w:rPr>
            <w:rStyle w:val="Hyperlink"/>
            <w:b w:val="0"/>
            <w:noProof/>
          </w:rPr>
          <w:t>13.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Inter System Dependencies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_Toc458607252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13</w:t>
        </w:r>
        <w:r w:rsidR="00C9552A" w:rsidRPr="00AB33FB">
          <w:rPr>
            <w:noProof/>
            <w:webHidden/>
          </w:rPr>
          <w:fldChar w:fldCharType="end"/>
        </w:r>
      </w:hyperlink>
    </w:p>
    <w:p w14:paraId="3AA44C00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53" w:history="1">
        <w:r w:rsidR="00C9552A" w:rsidRPr="00AB33FB">
          <w:rPr>
            <w:rStyle w:val="Hyperlink"/>
            <w:b w:val="0"/>
            <w:noProof/>
          </w:rPr>
          <w:t>14.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Integration with an already existing System of the &lt;&lt;Customer&gt;&gt;&lt;&lt;Not Applicable&gt;&gt;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_Toc458607253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13</w:t>
        </w:r>
        <w:r w:rsidR="00C9552A" w:rsidRPr="00AB33FB">
          <w:rPr>
            <w:noProof/>
            <w:webHidden/>
          </w:rPr>
          <w:fldChar w:fldCharType="end"/>
        </w:r>
      </w:hyperlink>
    </w:p>
    <w:p w14:paraId="4C048007" w14:textId="77777777" w:rsidR="00C9552A" w:rsidRPr="00AB33FB" w:rsidRDefault="00180AC9" w:rsidP="003E4B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607254" w:history="1">
        <w:r w:rsidR="00C9552A" w:rsidRPr="00AB33FB">
          <w:rPr>
            <w:rStyle w:val="Hyperlink"/>
            <w:b w:val="0"/>
            <w:noProof/>
          </w:rPr>
          <w:t>15.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Assumptions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_Toc458607254 \h </w:instrText>
        </w:r>
        <w:r w:rsidR="00C9552A" w:rsidRPr="00AB33FB">
          <w:rPr>
            <w:noProof/>
            <w:webHidden/>
          </w:rPr>
        </w:r>
        <w:r w:rsidR="00C9552A" w:rsidRPr="00AB33FB">
          <w:rPr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13</w:t>
        </w:r>
        <w:r w:rsidR="00C9552A" w:rsidRPr="00AB33FB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3E4B19">
      <w:r w:rsidRPr="00AB33FB">
        <w:fldChar w:fldCharType="end"/>
      </w:r>
    </w:p>
    <w:p w14:paraId="74E6C9D8" w14:textId="77777777" w:rsidR="009F5790" w:rsidRPr="009F5790" w:rsidRDefault="009F5790" w:rsidP="003E4B19"/>
    <w:p w14:paraId="54DA6AF0" w14:textId="77777777" w:rsidR="009F5790" w:rsidRPr="009F5790" w:rsidRDefault="009F5790" w:rsidP="003E4B19"/>
    <w:p w14:paraId="5A45629C" w14:textId="77777777" w:rsidR="009F5790" w:rsidRPr="009F5790" w:rsidRDefault="009F5790" w:rsidP="003E4B19"/>
    <w:p w14:paraId="32E4EA51" w14:textId="77777777" w:rsidR="009F5790" w:rsidRPr="009F5790" w:rsidRDefault="009F5790" w:rsidP="003E4B19"/>
    <w:p w14:paraId="12FDF1A2" w14:textId="77777777" w:rsidR="009F5790" w:rsidRPr="009F5790" w:rsidRDefault="009F5790" w:rsidP="003E4B19"/>
    <w:p w14:paraId="332B7CEA" w14:textId="77777777" w:rsidR="009F5790" w:rsidRPr="009F5790" w:rsidRDefault="009F5790" w:rsidP="003E4B19"/>
    <w:p w14:paraId="2663E52A" w14:textId="175613D5" w:rsidR="009F5790" w:rsidRPr="009F5790" w:rsidRDefault="009F5790" w:rsidP="003E4B19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58607221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4D06AF" w:rsidRPr="004D06AF">
        <w:t>Login to the University Admission System</w:t>
      </w:r>
      <w:bookmarkEnd w:id="4"/>
    </w:p>
    <w:p w14:paraId="591A06AB" w14:textId="77777777" w:rsidR="00C84F35" w:rsidRDefault="00C84F35" w:rsidP="003E4B19">
      <w:pPr>
        <w:pStyle w:val="BodyText"/>
      </w:pPr>
    </w:p>
    <w:p w14:paraId="3A3F155A" w14:textId="3E026892" w:rsidR="00C84F35" w:rsidRPr="007431D9" w:rsidRDefault="009F5790" w:rsidP="003E4B19">
      <w:pPr>
        <w:pStyle w:val="BodyText"/>
      </w:pPr>
      <w:r w:rsidRPr="007431D9">
        <w:t xml:space="preserve">Use Case ID:  </w:t>
      </w:r>
      <w:r w:rsidR="003E4B19">
        <w:t>UAS.APPLY_FOR_LEAVE</w:t>
      </w:r>
      <w:r w:rsidR="002F2F8C" w:rsidRPr="007431D9">
        <w:t>_001</w:t>
      </w:r>
    </w:p>
    <w:p w14:paraId="54821FD2" w14:textId="77777777" w:rsidR="00C84F35" w:rsidRPr="007431D9" w:rsidRDefault="00C84F35" w:rsidP="003E4B19">
      <w:pPr>
        <w:pStyle w:val="BodyText"/>
      </w:pPr>
    </w:p>
    <w:p w14:paraId="477E9EA8" w14:textId="5F996407" w:rsidR="00BF3438" w:rsidRPr="007431D9" w:rsidRDefault="009F5790" w:rsidP="003E4B19">
      <w:r w:rsidRPr="007431D9">
        <w:t>Brief Description:</w:t>
      </w:r>
      <w:r w:rsidR="00BF3438" w:rsidRPr="007431D9">
        <w:t xml:space="preserve"> &lt;&lt;Brief Description of the use case in approx 4-5 lines&gt;&gt;</w:t>
      </w:r>
    </w:p>
    <w:p w14:paraId="4E7A399E" w14:textId="77777777" w:rsidR="00BF3438" w:rsidRDefault="00BF3438" w:rsidP="003E4B19">
      <w:pPr>
        <w:pStyle w:val="BodyText"/>
      </w:pPr>
    </w:p>
    <w:p w14:paraId="457BA5FC" w14:textId="12B0BFB6" w:rsidR="009F5790" w:rsidRPr="007431D9" w:rsidRDefault="002F2F8C" w:rsidP="003E4B19">
      <w:pPr>
        <w:pStyle w:val="BodyText"/>
      </w:pPr>
      <w:r w:rsidRPr="007431D9">
        <w:t>This Use Case describes the process by which users log into the University Admission System</w:t>
      </w:r>
      <w:r w:rsidR="00BF3438" w:rsidRPr="007431D9">
        <w:t>.For Login user must be already registered on the System</w:t>
      </w:r>
    </w:p>
    <w:p w14:paraId="339B99C7" w14:textId="77777777" w:rsidR="009F5790" w:rsidRPr="009F5790" w:rsidRDefault="009F5790" w:rsidP="003E4B19"/>
    <w:p w14:paraId="736729FA" w14:textId="4563ADB1" w:rsidR="009F5790" w:rsidRPr="009F5790" w:rsidRDefault="009F5790" w:rsidP="003E4B19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58607222"/>
      <w:r w:rsidRPr="009F5790">
        <w:t>Actor(s)</w:t>
      </w:r>
      <w:bookmarkEnd w:id="5"/>
      <w:bookmarkEnd w:id="6"/>
      <w:bookmarkEnd w:id="7"/>
      <w:bookmarkEnd w:id="8"/>
      <w:r w:rsidR="00BF3438">
        <w:t>:</w:t>
      </w:r>
      <w:bookmarkEnd w:id="9"/>
    </w:p>
    <w:p w14:paraId="545CFA6E" w14:textId="2D16A348" w:rsidR="009F5790" w:rsidRPr="007431D9" w:rsidRDefault="007431D9" w:rsidP="003E4B19">
      <w:pPr>
        <w:pStyle w:val="ListParagraph"/>
      </w:pPr>
      <w:r w:rsidRPr="007431D9">
        <w:t xml:space="preserve">1. </w:t>
      </w:r>
      <w:r w:rsidR="003E4B19">
        <w:t>Employee</w:t>
      </w:r>
    </w:p>
    <w:p w14:paraId="2BF5708E" w14:textId="5882D680" w:rsidR="00BF3438" w:rsidRPr="007431D9" w:rsidRDefault="00BF3438" w:rsidP="003E4B19">
      <w:pPr>
        <w:rPr>
          <w:lang w:val="en-GB" w:eastAsia="en-US"/>
        </w:rPr>
      </w:pPr>
      <w:r w:rsidRPr="007431D9">
        <w:rPr>
          <w:lang w:val="en-GB" w:eastAsia="en-US"/>
        </w:rPr>
        <w:t xml:space="preserve">      </w:t>
      </w:r>
    </w:p>
    <w:p w14:paraId="4B67A074" w14:textId="4E8E9CB1" w:rsidR="00C20FBF" w:rsidRPr="009F5790" w:rsidRDefault="00C20FBF" w:rsidP="003E4B19">
      <w:pPr>
        <w:pStyle w:val="ListParagraph"/>
      </w:pPr>
    </w:p>
    <w:p w14:paraId="0EC1C799" w14:textId="77777777" w:rsidR="009F5790" w:rsidRPr="009F5790" w:rsidRDefault="009F5790" w:rsidP="003E4B19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58607223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1DABDCB6" w14:textId="6AF5C9EA" w:rsidR="002F2F8C" w:rsidRPr="003E4B19" w:rsidRDefault="003E4B19" w:rsidP="003E4B19">
      <w:pPr>
        <w:pStyle w:val="ListParagraph"/>
        <w:numPr>
          <w:ilvl w:val="0"/>
          <w:numId w:val="25"/>
        </w:numPr>
      </w:pPr>
      <w:r>
        <w:t>Employee has already login to the website.</w:t>
      </w:r>
    </w:p>
    <w:p w14:paraId="526237E0" w14:textId="77777777" w:rsidR="00BF3438" w:rsidRPr="007431D9" w:rsidRDefault="00BF3438" w:rsidP="003E4B19">
      <w:pPr>
        <w:rPr>
          <w:lang w:val="en-GB" w:eastAsia="en-US"/>
        </w:rPr>
      </w:pPr>
      <w:r w:rsidRPr="007431D9">
        <w:rPr>
          <w:lang w:val="en-GB" w:eastAsia="en-US"/>
        </w:rPr>
        <w:t xml:space="preserve">  </w:t>
      </w:r>
    </w:p>
    <w:p w14:paraId="5FFC8CDC" w14:textId="1726B2B0" w:rsidR="009F5790" w:rsidRPr="009F5790" w:rsidRDefault="009F5790" w:rsidP="003E4B19">
      <w:pPr>
        <w:pStyle w:val="BodyText3"/>
      </w:pPr>
    </w:p>
    <w:p w14:paraId="76B4CB6E" w14:textId="77777777" w:rsidR="009F5790" w:rsidRPr="009F5790" w:rsidRDefault="009F5790" w:rsidP="003E4B19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58607224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Default="009F5790" w:rsidP="003E4B19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58607225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4B6551B9" w14:textId="77777777" w:rsidR="00F9098B" w:rsidRDefault="00BF3438" w:rsidP="003E4B19">
      <w:pPr>
        <w:pStyle w:val="infoblue"/>
      </w:pPr>
      <w:r w:rsidRPr="009F5790">
        <w:t>&lt;&lt; Basic Flow is the main flow or heart of the Use case. Use case starts when the actor does some action i.e. an actor always initiate a use Case.  The use case should describe what the actor does and what the system does in response.  It should be phrased in the form of a dialog between the actor and the system.</w:t>
      </w:r>
    </w:p>
    <w:p w14:paraId="1497546F" w14:textId="08FCF70F" w:rsidR="00BF3438" w:rsidRPr="009F5790" w:rsidRDefault="00BF3438" w:rsidP="003E4B19">
      <w:pPr>
        <w:pStyle w:val="infoblue"/>
      </w:pPr>
      <w:r w:rsidRPr="009F5790">
        <w:t xml:space="preserve">The use case should describe what happens inside the system, but not </w:t>
      </w:r>
      <w:r w:rsidRPr="009F5790">
        <w:rPr>
          <w:bCs/>
        </w:rPr>
        <w:t xml:space="preserve">how </w:t>
      </w:r>
      <w:r w:rsidRPr="009F5790">
        <w:t>or</w:t>
      </w:r>
      <w:r w:rsidRPr="009F5790">
        <w:rPr>
          <w:bCs/>
        </w:rPr>
        <w:t xml:space="preserve"> why</w:t>
      </w:r>
      <w:r w:rsidRPr="009F5790">
        <w:t>.  If information is exchanged, be specific about what is passed back and forth.  For example, it is not very illuminating to say that the Actor enters customer information; it is better to say the Actor enters the customer’s name and address.  A Glossary of Terms is often useful to keep the complexity of the use case manageable; it defines things like customer information there, to keep the use case from drowning in details. &gt;&gt;</w:t>
      </w:r>
    </w:p>
    <w:p w14:paraId="715FC3E8" w14:textId="03855D68" w:rsidR="003E795D" w:rsidRPr="00304EDE" w:rsidRDefault="003E795D" w:rsidP="003E4B19">
      <w:pPr>
        <w:pStyle w:val="Footer"/>
      </w:pPr>
      <w:r w:rsidRPr="00304EDE">
        <w:lastRenderedPageBreak/>
        <w:t>Name: Successful login to</w:t>
      </w:r>
      <w:r w:rsidR="003E4B19">
        <w:t xml:space="preserve"> the website</w:t>
      </w:r>
    </w:p>
    <w:p w14:paraId="463D1B48" w14:textId="42A3A043" w:rsidR="003E795D" w:rsidRPr="00304EDE" w:rsidRDefault="003E4B19" w:rsidP="003E4B19">
      <w:pPr>
        <w:pStyle w:val="ListParagraph"/>
        <w:numPr>
          <w:ilvl w:val="0"/>
          <w:numId w:val="11"/>
        </w:numPr>
      </w:pPr>
      <w:r>
        <w:t>Employee clicks on the Login link http:\\peoplesoft.hrmod.com</w:t>
      </w:r>
    </w:p>
    <w:p w14:paraId="314C63F0" w14:textId="77777777" w:rsidR="003E795D" w:rsidRPr="00304EDE" w:rsidRDefault="003E795D" w:rsidP="003E4B19">
      <w:pPr>
        <w:pStyle w:val="ListParagraph"/>
        <w:numPr>
          <w:ilvl w:val="0"/>
          <w:numId w:val="11"/>
        </w:numPr>
      </w:pPr>
      <w:r w:rsidRPr="00304EDE">
        <w:t>The system displays Login page</w:t>
      </w:r>
    </w:p>
    <w:p w14:paraId="5AA2C34E" w14:textId="02144CF6" w:rsidR="003E795D" w:rsidRPr="00304EDE" w:rsidRDefault="003E4B19" w:rsidP="003E4B19">
      <w:pPr>
        <w:pStyle w:val="ListParagraph"/>
        <w:numPr>
          <w:ilvl w:val="0"/>
          <w:numId w:val="11"/>
        </w:numPr>
      </w:pPr>
      <w:r>
        <w:t>Employee</w:t>
      </w:r>
      <w:r w:rsidR="003E795D" w:rsidRPr="00304EDE">
        <w:t xml:space="preserve"> enters </w:t>
      </w:r>
      <w:r>
        <w:t xml:space="preserve">domain </w:t>
      </w:r>
      <w:r w:rsidR="003E795D" w:rsidRPr="00304EDE">
        <w:t>Username</w:t>
      </w:r>
    </w:p>
    <w:p w14:paraId="312B6E5D" w14:textId="5FD926A0" w:rsidR="003E795D" w:rsidRPr="00304EDE" w:rsidRDefault="003E4B19" w:rsidP="003E4B19">
      <w:pPr>
        <w:pStyle w:val="ListParagraph"/>
        <w:numPr>
          <w:ilvl w:val="0"/>
          <w:numId w:val="11"/>
        </w:numPr>
      </w:pPr>
      <w:r>
        <w:t>Employee</w:t>
      </w:r>
      <w:r w:rsidR="003E795D" w:rsidRPr="00304EDE">
        <w:t xml:space="preserve"> enters </w:t>
      </w:r>
      <w:r>
        <w:t xml:space="preserve">domain </w:t>
      </w:r>
      <w:r w:rsidR="003E795D" w:rsidRPr="00304EDE">
        <w:t>Password</w:t>
      </w:r>
    </w:p>
    <w:p w14:paraId="6A35B642" w14:textId="022289FC" w:rsidR="003E795D" w:rsidRPr="00304EDE" w:rsidRDefault="003E4B19" w:rsidP="003E4B19">
      <w:pPr>
        <w:pStyle w:val="ListParagraph"/>
        <w:numPr>
          <w:ilvl w:val="0"/>
          <w:numId w:val="11"/>
        </w:numPr>
      </w:pPr>
      <w:r>
        <w:t>Employee clicks on the OK</w:t>
      </w:r>
      <w:r w:rsidR="003E795D" w:rsidRPr="00304EDE">
        <w:t xml:space="preserve"> button</w:t>
      </w:r>
    </w:p>
    <w:p w14:paraId="299DDEF7" w14:textId="77777777" w:rsidR="003E795D" w:rsidRPr="00304EDE" w:rsidRDefault="003E795D" w:rsidP="003E4B19">
      <w:pPr>
        <w:pStyle w:val="ListParagraph"/>
        <w:numPr>
          <w:ilvl w:val="0"/>
          <w:numId w:val="11"/>
        </w:numPr>
      </w:pPr>
      <w:r w:rsidRPr="00304EDE">
        <w:t>The system validates Username &amp; Password</w:t>
      </w:r>
    </w:p>
    <w:p w14:paraId="287F6D2B" w14:textId="5A2934CC" w:rsidR="003E795D" w:rsidRDefault="003E4B19" w:rsidP="003E4B19">
      <w:pPr>
        <w:pStyle w:val="ListParagraph"/>
        <w:numPr>
          <w:ilvl w:val="0"/>
          <w:numId w:val="11"/>
        </w:numPr>
      </w:pPr>
      <w:r>
        <w:t>The system navigates employee to the Homepage</w:t>
      </w:r>
    </w:p>
    <w:p w14:paraId="1C49E6D5" w14:textId="6DD34C3B" w:rsidR="003E4B19" w:rsidRDefault="003E4B19" w:rsidP="003E4B19">
      <w:pPr>
        <w:pStyle w:val="ListParagraph"/>
        <w:numPr>
          <w:ilvl w:val="0"/>
          <w:numId w:val="11"/>
        </w:numPr>
      </w:pPr>
      <w:r>
        <w:t>Employee needs to click on Leave Request link from the Homepage</w:t>
      </w:r>
    </w:p>
    <w:p w14:paraId="79DB5185" w14:textId="7F4CDF19" w:rsidR="003E4B19" w:rsidRPr="00304EDE" w:rsidRDefault="00BA49E8" w:rsidP="003E4B19">
      <w:pPr>
        <w:pStyle w:val="ListParagraph"/>
        <w:numPr>
          <w:ilvl w:val="0"/>
          <w:numId w:val="11"/>
        </w:numPr>
      </w:pPr>
      <w:r>
        <w:t>The system navigates to Apply for Leave form.</w:t>
      </w:r>
    </w:p>
    <w:p w14:paraId="08F058DD" w14:textId="77777777" w:rsidR="009F5790" w:rsidRPr="009F5790" w:rsidRDefault="009F5790" w:rsidP="003E4B19">
      <w:pPr>
        <w:pStyle w:val="CommentText"/>
      </w:pPr>
    </w:p>
    <w:p w14:paraId="078DBFF3" w14:textId="77777777" w:rsidR="009F5790" w:rsidRDefault="009F5790" w:rsidP="003E4B19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t xml:space="preserve"> </w:t>
      </w:r>
      <w:bookmarkStart w:id="33" w:name="_Toc458607226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1500B5CB" w14:textId="3F66C924" w:rsidR="009F5790" w:rsidRDefault="009F5790" w:rsidP="003E4B19">
      <w:pPr>
        <w:pStyle w:val="StyleHeading2Sub-headingH2ChapterNumberAppendixLetterchnh"/>
        <w:numPr>
          <w:ilvl w:val="2"/>
          <w:numId w:val="8"/>
        </w:numPr>
      </w:pPr>
      <w:bookmarkStart w:id="34" w:name="_Toc165439508"/>
      <w:bookmarkStart w:id="35" w:name="_Toc186019617"/>
      <w:bookmarkStart w:id="36" w:name="_Toc216505521"/>
      <w:bookmarkStart w:id="37" w:name="_Toc458607227"/>
      <w:bookmarkStart w:id="38" w:name="_Toc141844800"/>
      <w:bookmarkStart w:id="39" w:name="_Toc143500967"/>
      <w:bookmarkStart w:id="40" w:name="_Toc144299918"/>
      <w:bookmarkStart w:id="41" w:name="_Toc145125005"/>
      <w:r w:rsidRPr="009F5790">
        <w:t>Alternate Flow 1</w:t>
      </w:r>
      <w:bookmarkEnd w:id="34"/>
      <w:bookmarkEnd w:id="35"/>
      <w:bookmarkEnd w:id="36"/>
      <w:bookmarkEnd w:id="37"/>
      <w:r w:rsidR="00D7579B">
        <w:t xml:space="preserve">     [I DUNNO ABOUT THE ALTERNATE FLOW PLEASE WITE ALTERNATE FLOW AND UPLOAD]</w:t>
      </w:r>
      <w:bookmarkStart w:id="42" w:name="_GoBack"/>
      <w:bookmarkEnd w:id="42"/>
    </w:p>
    <w:bookmarkEnd w:id="38"/>
    <w:bookmarkEnd w:id="39"/>
    <w:bookmarkEnd w:id="40"/>
    <w:bookmarkEnd w:id="41"/>
    <w:p w14:paraId="7F3EEC89" w14:textId="7ECD9B8F" w:rsidR="00871582" w:rsidRPr="00304EDE" w:rsidRDefault="00BA49E8" w:rsidP="003E4B19">
      <w:pPr>
        <w:pStyle w:val="ListParagraph"/>
        <w:numPr>
          <w:ilvl w:val="0"/>
          <w:numId w:val="12"/>
        </w:numPr>
      </w:pPr>
      <w:r>
        <w:t>Employee</w:t>
      </w:r>
      <w:r w:rsidR="00871582" w:rsidRPr="00304EDE">
        <w:t xml:space="preserve"> clicks on the Login link on the University Admission System home page</w:t>
      </w:r>
    </w:p>
    <w:p w14:paraId="2C0550F0" w14:textId="77777777" w:rsidR="00871582" w:rsidRPr="00304EDE" w:rsidRDefault="00871582" w:rsidP="003E4B19">
      <w:pPr>
        <w:pStyle w:val="ListParagraph"/>
        <w:numPr>
          <w:ilvl w:val="0"/>
          <w:numId w:val="12"/>
        </w:numPr>
      </w:pPr>
      <w:r w:rsidRPr="00304EDE">
        <w:t>The system displays Login page</w:t>
      </w:r>
    </w:p>
    <w:p w14:paraId="62FEC2C1" w14:textId="77777777" w:rsidR="00871582" w:rsidRPr="00304EDE" w:rsidRDefault="00871582" w:rsidP="003E4B19">
      <w:pPr>
        <w:pStyle w:val="ListParagraph"/>
        <w:numPr>
          <w:ilvl w:val="0"/>
          <w:numId w:val="12"/>
        </w:numPr>
      </w:pPr>
      <w:r w:rsidRPr="00304EDE">
        <w:t>User enters Username</w:t>
      </w:r>
    </w:p>
    <w:p w14:paraId="62824F76" w14:textId="77777777" w:rsidR="00871582" w:rsidRPr="00304EDE" w:rsidRDefault="00871582" w:rsidP="003E4B19">
      <w:pPr>
        <w:pStyle w:val="ListParagraph"/>
        <w:numPr>
          <w:ilvl w:val="0"/>
          <w:numId w:val="12"/>
        </w:numPr>
      </w:pPr>
      <w:r w:rsidRPr="00304EDE">
        <w:t>User enters Password</w:t>
      </w:r>
    </w:p>
    <w:p w14:paraId="3C2F4A8B" w14:textId="77777777" w:rsidR="00871582" w:rsidRPr="00304EDE" w:rsidRDefault="00871582" w:rsidP="003E4B19">
      <w:pPr>
        <w:pStyle w:val="ListParagraph"/>
        <w:numPr>
          <w:ilvl w:val="0"/>
          <w:numId w:val="12"/>
        </w:numPr>
      </w:pPr>
      <w:r w:rsidRPr="00304EDE">
        <w:t>User clicks on the Login button</w:t>
      </w:r>
    </w:p>
    <w:p w14:paraId="7D4B86D1" w14:textId="77777777" w:rsidR="00871582" w:rsidRPr="00304EDE" w:rsidRDefault="00871582" w:rsidP="003E4B19">
      <w:pPr>
        <w:pStyle w:val="ListParagraph"/>
        <w:numPr>
          <w:ilvl w:val="0"/>
          <w:numId w:val="12"/>
        </w:numPr>
      </w:pPr>
      <w:r w:rsidRPr="00304EDE">
        <w:t>The system validates Username &amp; Password</w:t>
      </w:r>
    </w:p>
    <w:p w14:paraId="557FF556" w14:textId="77777777" w:rsidR="00871582" w:rsidRPr="00304EDE" w:rsidRDefault="00871582" w:rsidP="003E4B19">
      <w:pPr>
        <w:pStyle w:val="ListParagraph"/>
        <w:numPr>
          <w:ilvl w:val="0"/>
          <w:numId w:val="12"/>
        </w:numPr>
      </w:pPr>
      <w:r w:rsidRPr="00304EDE">
        <w:t>The system validation fails due to invalid user credentials</w:t>
      </w:r>
    </w:p>
    <w:p w14:paraId="58C0D3DC" w14:textId="77777777" w:rsidR="009F5790" w:rsidRPr="009F5790" w:rsidRDefault="009F5790" w:rsidP="003E4B19"/>
    <w:p w14:paraId="6354DBB4" w14:textId="1E1DB0BA" w:rsidR="00871582" w:rsidRDefault="00871582" w:rsidP="003E4B19">
      <w:pPr>
        <w:pStyle w:val="StyleHeading2Sub-headingH2ChapterNumberAppendixLetterchnh"/>
      </w:pPr>
      <w:bookmarkStart w:id="43" w:name="_Toc458607228"/>
      <w:bookmarkStart w:id="44" w:name="_Toc144299927"/>
      <w:r>
        <w:t>4.2.2  Alternate Flow 2</w:t>
      </w:r>
      <w:bookmarkEnd w:id="43"/>
    </w:p>
    <w:p w14:paraId="7FD6378C" w14:textId="77777777" w:rsidR="00871582" w:rsidRPr="00304EDE" w:rsidRDefault="00871582" w:rsidP="003E4B19">
      <w:pPr>
        <w:pStyle w:val="ListParagraph"/>
        <w:numPr>
          <w:ilvl w:val="0"/>
          <w:numId w:val="13"/>
        </w:numPr>
      </w:pPr>
      <w:r w:rsidRPr="00304EDE">
        <w:t>User clicks on the Apply for Courses link on the University Admission System home page</w:t>
      </w:r>
    </w:p>
    <w:p w14:paraId="581DE294" w14:textId="77777777" w:rsidR="00871582" w:rsidRPr="00304EDE" w:rsidRDefault="00871582" w:rsidP="003E4B19">
      <w:pPr>
        <w:pStyle w:val="ListParagraph"/>
        <w:numPr>
          <w:ilvl w:val="0"/>
          <w:numId w:val="13"/>
        </w:numPr>
      </w:pPr>
      <w:r w:rsidRPr="00304EDE">
        <w:t>The system displays Login page</w:t>
      </w:r>
    </w:p>
    <w:p w14:paraId="0D8A3730" w14:textId="77777777" w:rsidR="00871582" w:rsidRPr="00304EDE" w:rsidRDefault="00871582" w:rsidP="003E4B19">
      <w:pPr>
        <w:pStyle w:val="ListParagraph"/>
        <w:numPr>
          <w:ilvl w:val="0"/>
          <w:numId w:val="13"/>
        </w:numPr>
      </w:pPr>
      <w:r w:rsidRPr="00304EDE">
        <w:t>User enters Username</w:t>
      </w:r>
    </w:p>
    <w:p w14:paraId="0A73E3BD" w14:textId="77777777" w:rsidR="00871582" w:rsidRPr="00304EDE" w:rsidRDefault="00871582" w:rsidP="003E4B19">
      <w:pPr>
        <w:pStyle w:val="ListParagraph"/>
        <w:numPr>
          <w:ilvl w:val="0"/>
          <w:numId w:val="13"/>
        </w:numPr>
      </w:pPr>
      <w:r w:rsidRPr="00304EDE">
        <w:t>User enters Password</w:t>
      </w:r>
    </w:p>
    <w:p w14:paraId="1AF47F16" w14:textId="77777777" w:rsidR="00871582" w:rsidRPr="00304EDE" w:rsidRDefault="00871582" w:rsidP="003E4B19">
      <w:pPr>
        <w:pStyle w:val="ListParagraph"/>
        <w:numPr>
          <w:ilvl w:val="0"/>
          <w:numId w:val="13"/>
        </w:numPr>
      </w:pPr>
      <w:r w:rsidRPr="00304EDE">
        <w:t>User clicks on the Login button</w:t>
      </w:r>
    </w:p>
    <w:p w14:paraId="30BC3607" w14:textId="77777777" w:rsidR="00871582" w:rsidRPr="00304EDE" w:rsidRDefault="00871582" w:rsidP="003E4B19">
      <w:pPr>
        <w:pStyle w:val="ListParagraph"/>
        <w:numPr>
          <w:ilvl w:val="0"/>
          <w:numId w:val="13"/>
        </w:numPr>
      </w:pPr>
      <w:r w:rsidRPr="00304EDE">
        <w:t>The system validates Username &amp; Password</w:t>
      </w:r>
    </w:p>
    <w:p w14:paraId="3F716583" w14:textId="77777777" w:rsidR="00871582" w:rsidRPr="00304EDE" w:rsidRDefault="00871582" w:rsidP="003E4B19">
      <w:pPr>
        <w:pStyle w:val="ListParagraph"/>
        <w:numPr>
          <w:ilvl w:val="0"/>
          <w:numId w:val="13"/>
        </w:numPr>
      </w:pPr>
      <w:r w:rsidRPr="00304EDE">
        <w:t>The system navigates user to the Course Registration Page</w:t>
      </w:r>
    </w:p>
    <w:p w14:paraId="46DC7092" w14:textId="77777777" w:rsidR="009F5790" w:rsidRPr="009F5790" w:rsidRDefault="009F5790" w:rsidP="003E4B19">
      <w:pPr>
        <w:pStyle w:val="infoblue"/>
      </w:pPr>
    </w:p>
    <w:p w14:paraId="2BF1FBF7" w14:textId="125AEE4A" w:rsidR="00800A1B" w:rsidRDefault="00800A1B" w:rsidP="003E4B19">
      <w:pPr>
        <w:pStyle w:val="StyleHeading2Sub-headingH2ChapterNumberAppendixLetterchnh"/>
      </w:pPr>
      <w:bookmarkStart w:id="45" w:name="_Toc458607229"/>
      <w:r>
        <w:lastRenderedPageBreak/>
        <w:t>4.2.3  Alternate Flow 3</w:t>
      </w:r>
      <w:bookmarkEnd w:id="45"/>
    </w:p>
    <w:p w14:paraId="7C893987" w14:textId="02F07EA7" w:rsidR="00800A1B" w:rsidRDefault="0020720A" w:rsidP="003E4B19">
      <w:pPr>
        <w:pStyle w:val="StyleHeading2Sub-headingH2ChapterNumberAppendixLetterchnh"/>
      </w:pPr>
      <w:bookmarkStart w:id="46" w:name="_Toc458607230"/>
      <w:r>
        <w:t>Exception Flow 1: Invalid</w:t>
      </w:r>
      <w:r w:rsidR="00800A1B">
        <w:t xml:space="preserve"> </w:t>
      </w:r>
      <w:bookmarkEnd w:id="46"/>
      <w:r>
        <w:t>Username and Password</w:t>
      </w:r>
    </w:p>
    <w:p w14:paraId="4B5FF496" w14:textId="77777777" w:rsidR="0020720A" w:rsidRDefault="0020720A" w:rsidP="003E4B19">
      <w:pPr>
        <w:pStyle w:val="StyleHeading2Sub-headingH2ChapterNumberAppendixLetterchnh"/>
      </w:pPr>
    </w:p>
    <w:p w14:paraId="192569FE" w14:textId="77777777" w:rsidR="0020720A" w:rsidRPr="00304EDE" w:rsidRDefault="0020720A" w:rsidP="0020720A">
      <w:pPr>
        <w:pStyle w:val="ListParagraph"/>
        <w:numPr>
          <w:ilvl w:val="0"/>
          <w:numId w:val="15"/>
        </w:numPr>
      </w:pPr>
      <w:r>
        <w:t>Employee clicks on the Login link http:\\peoplesoft.hrmod.com</w:t>
      </w:r>
    </w:p>
    <w:p w14:paraId="00730D05" w14:textId="77777777" w:rsidR="00800A1B" w:rsidRPr="00304EDE" w:rsidRDefault="00800A1B" w:rsidP="003E4B19">
      <w:pPr>
        <w:pStyle w:val="ListParagraph"/>
        <w:numPr>
          <w:ilvl w:val="0"/>
          <w:numId w:val="15"/>
        </w:numPr>
      </w:pPr>
      <w:r w:rsidRPr="00304EDE">
        <w:t>The system displays Login page</w:t>
      </w:r>
    </w:p>
    <w:p w14:paraId="068865BB" w14:textId="77777777" w:rsidR="0020720A" w:rsidRPr="00304EDE" w:rsidRDefault="0020720A" w:rsidP="0020720A">
      <w:pPr>
        <w:pStyle w:val="ListParagraph"/>
        <w:numPr>
          <w:ilvl w:val="0"/>
          <w:numId w:val="15"/>
        </w:numPr>
      </w:pPr>
      <w:r>
        <w:t>Employee</w:t>
      </w:r>
      <w:r w:rsidRPr="00304EDE">
        <w:t xml:space="preserve"> enters </w:t>
      </w:r>
      <w:r>
        <w:t xml:space="preserve">domain </w:t>
      </w:r>
      <w:r w:rsidRPr="00304EDE">
        <w:t>Username</w:t>
      </w:r>
    </w:p>
    <w:p w14:paraId="35C09064" w14:textId="77777777" w:rsidR="0020720A" w:rsidRPr="00304EDE" w:rsidRDefault="0020720A" w:rsidP="0020720A">
      <w:pPr>
        <w:pStyle w:val="ListParagraph"/>
        <w:numPr>
          <w:ilvl w:val="0"/>
          <w:numId w:val="15"/>
        </w:numPr>
      </w:pPr>
      <w:r>
        <w:t>Employee</w:t>
      </w:r>
      <w:r w:rsidRPr="00304EDE">
        <w:t xml:space="preserve"> enters </w:t>
      </w:r>
      <w:r>
        <w:t xml:space="preserve">domain </w:t>
      </w:r>
      <w:r w:rsidRPr="00304EDE">
        <w:t>Password</w:t>
      </w:r>
    </w:p>
    <w:p w14:paraId="1EB28787" w14:textId="400A167A" w:rsidR="00800A1B" w:rsidRPr="00304EDE" w:rsidRDefault="0020720A" w:rsidP="003E4B19">
      <w:pPr>
        <w:pStyle w:val="ListParagraph"/>
        <w:numPr>
          <w:ilvl w:val="0"/>
          <w:numId w:val="15"/>
        </w:numPr>
      </w:pPr>
      <w:r>
        <w:t>Employee clicks on the Ok</w:t>
      </w:r>
      <w:r w:rsidR="00800A1B" w:rsidRPr="00304EDE">
        <w:t xml:space="preserve"> button</w:t>
      </w:r>
    </w:p>
    <w:p w14:paraId="4205F612" w14:textId="77777777" w:rsidR="00800A1B" w:rsidRPr="00304EDE" w:rsidRDefault="00800A1B" w:rsidP="003E4B19">
      <w:pPr>
        <w:pStyle w:val="ListParagraph"/>
        <w:numPr>
          <w:ilvl w:val="0"/>
          <w:numId w:val="15"/>
        </w:numPr>
      </w:pPr>
      <w:r w:rsidRPr="00304EDE">
        <w:t>The system validates Username &amp; Password</w:t>
      </w:r>
    </w:p>
    <w:p w14:paraId="79BDFAEF" w14:textId="6A8B2D0E" w:rsidR="00800A1B" w:rsidRPr="00304EDE" w:rsidRDefault="00800A1B" w:rsidP="003E4B19">
      <w:pPr>
        <w:pStyle w:val="ListParagraph"/>
        <w:numPr>
          <w:ilvl w:val="0"/>
          <w:numId w:val="15"/>
        </w:numPr>
      </w:pPr>
      <w:r w:rsidRPr="00304EDE">
        <w:t>The system validation fails</w:t>
      </w:r>
      <w:r w:rsidR="0020720A">
        <w:t xml:space="preserve"> due to invalid username and Password</w:t>
      </w:r>
      <w:r w:rsidRPr="00304EDE">
        <w:t xml:space="preserve"> </w:t>
      </w:r>
    </w:p>
    <w:p w14:paraId="182399F3" w14:textId="0C68666F" w:rsidR="00800A1B" w:rsidRPr="00304EDE" w:rsidRDefault="00800A1B" w:rsidP="003E4B19">
      <w:pPr>
        <w:pStyle w:val="ListParagraph"/>
        <w:numPr>
          <w:ilvl w:val="0"/>
          <w:numId w:val="15"/>
        </w:numPr>
      </w:pPr>
      <w:r w:rsidRPr="00304EDE">
        <w:t xml:space="preserve">The system </w:t>
      </w:r>
      <w:r w:rsidR="0020720A">
        <w:t>displays Error message “The system could not log you in. Please make sure you username and password are correct.”</w:t>
      </w:r>
    </w:p>
    <w:p w14:paraId="28D5B42E" w14:textId="77777777" w:rsidR="00800A1B" w:rsidRDefault="00800A1B" w:rsidP="003E4B19">
      <w:pPr>
        <w:pStyle w:val="StyleHeading2Sub-headingH2ChapterNumberAppendixLetterchnh"/>
      </w:pPr>
      <w:bookmarkStart w:id="47" w:name="_Toc458607231"/>
      <w:r>
        <w:t>Exception Flow 2: Web Server Down</w:t>
      </w:r>
      <w:bookmarkEnd w:id="47"/>
    </w:p>
    <w:p w14:paraId="5358D365" w14:textId="77777777" w:rsidR="0020720A" w:rsidRPr="00304EDE" w:rsidRDefault="0020720A" w:rsidP="0020720A">
      <w:pPr>
        <w:pStyle w:val="ListParagraph"/>
        <w:numPr>
          <w:ilvl w:val="0"/>
          <w:numId w:val="14"/>
        </w:numPr>
      </w:pPr>
      <w:r>
        <w:t>Employee clicks on the Login link http:\\peoplesoft.hrmod.com</w:t>
      </w:r>
    </w:p>
    <w:p w14:paraId="7CCF3F54" w14:textId="77777777" w:rsidR="00800A1B" w:rsidRPr="00304EDE" w:rsidRDefault="00800A1B" w:rsidP="003E4B19">
      <w:pPr>
        <w:pStyle w:val="ListParagraph"/>
        <w:numPr>
          <w:ilvl w:val="0"/>
          <w:numId w:val="14"/>
        </w:numPr>
      </w:pPr>
      <w:r w:rsidRPr="00304EDE">
        <w:t>The system displays an error message regarding web server unavailability problem</w:t>
      </w:r>
    </w:p>
    <w:p w14:paraId="35BD7539" w14:textId="77777777" w:rsidR="00800A1B" w:rsidRDefault="00800A1B" w:rsidP="003E4B19">
      <w:pPr>
        <w:pStyle w:val="StyleHeading2Sub-headingH2ChapterNumberAppendixLetterchnh"/>
      </w:pPr>
      <w:bookmarkStart w:id="48" w:name="_Toc458607232"/>
      <w:r>
        <w:t>Exception Flow 3: Database Connectivity Error</w:t>
      </w:r>
      <w:bookmarkEnd w:id="48"/>
    </w:p>
    <w:p w14:paraId="10A80282" w14:textId="77777777" w:rsidR="0020720A" w:rsidRPr="00304EDE" w:rsidRDefault="0020720A" w:rsidP="0020720A">
      <w:pPr>
        <w:pStyle w:val="ListParagraph"/>
        <w:numPr>
          <w:ilvl w:val="0"/>
          <w:numId w:val="16"/>
        </w:numPr>
      </w:pPr>
      <w:r>
        <w:t>Employee clicks on the Login link http:\\peoplesoft.hrmod.com</w:t>
      </w:r>
    </w:p>
    <w:p w14:paraId="0503F9EC" w14:textId="77777777" w:rsidR="00800A1B" w:rsidRPr="00304EDE" w:rsidRDefault="00800A1B" w:rsidP="003E4B19">
      <w:pPr>
        <w:pStyle w:val="ListParagraph"/>
        <w:numPr>
          <w:ilvl w:val="0"/>
          <w:numId w:val="16"/>
        </w:numPr>
      </w:pPr>
      <w:r w:rsidRPr="00304EDE">
        <w:t>The system displays Login page.</w:t>
      </w:r>
    </w:p>
    <w:p w14:paraId="58BC8B4D" w14:textId="77777777" w:rsidR="0020720A" w:rsidRPr="00304EDE" w:rsidRDefault="0020720A" w:rsidP="0020720A">
      <w:pPr>
        <w:pStyle w:val="ListParagraph"/>
        <w:numPr>
          <w:ilvl w:val="0"/>
          <w:numId w:val="16"/>
        </w:numPr>
      </w:pPr>
      <w:r>
        <w:t>Employee</w:t>
      </w:r>
      <w:r w:rsidRPr="00304EDE">
        <w:t xml:space="preserve"> enters </w:t>
      </w:r>
      <w:r>
        <w:t xml:space="preserve">domain </w:t>
      </w:r>
      <w:r w:rsidRPr="00304EDE">
        <w:t>Username</w:t>
      </w:r>
    </w:p>
    <w:p w14:paraId="28813349" w14:textId="77777777" w:rsidR="0020720A" w:rsidRPr="00304EDE" w:rsidRDefault="0020720A" w:rsidP="0020720A">
      <w:pPr>
        <w:pStyle w:val="ListParagraph"/>
        <w:numPr>
          <w:ilvl w:val="0"/>
          <w:numId w:val="16"/>
        </w:numPr>
      </w:pPr>
      <w:r>
        <w:t>Employee</w:t>
      </w:r>
      <w:r w:rsidRPr="00304EDE">
        <w:t xml:space="preserve"> enters </w:t>
      </w:r>
      <w:r>
        <w:t xml:space="preserve">domain </w:t>
      </w:r>
      <w:r w:rsidRPr="00304EDE">
        <w:t>Password</w:t>
      </w:r>
    </w:p>
    <w:p w14:paraId="32CB4208" w14:textId="77777777" w:rsidR="0020720A" w:rsidRPr="00304EDE" w:rsidRDefault="0020720A" w:rsidP="0020720A">
      <w:pPr>
        <w:pStyle w:val="ListParagraph"/>
        <w:numPr>
          <w:ilvl w:val="0"/>
          <w:numId w:val="16"/>
        </w:numPr>
      </w:pPr>
      <w:r>
        <w:t>Employee clicks on the Ok</w:t>
      </w:r>
      <w:r w:rsidRPr="00304EDE">
        <w:t xml:space="preserve"> button</w:t>
      </w:r>
    </w:p>
    <w:p w14:paraId="75BF7A78" w14:textId="77777777" w:rsidR="00800A1B" w:rsidRPr="00304EDE" w:rsidRDefault="00800A1B" w:rsidP="003E4B19">
      <w:pPr>
        <w:pStyle w:val="ListParagraph"/>
        <w:numPr>
          <w:ilvl w:val="0"/>
          <w:numId w:val="16"/>
        </w:numPr>
      </w:pPr>
      <w:r w:rsidRPr="00304EDE">
        <w:t>The system validates Username &amp; Password</w:t>
      </w:r>
    </w:p>
    <w:p w14:paraId="4DCA3991" w14:textId="77777777" w:rsidR="00800A1B" w:rsidRDefault="00800A1B" w:rsidP="003E4B19">
      <w:pPr>
        <w:pStyle w:val="ListParagraph"/>
        <w:numPr>
          <w:ilvl w:val="0"/>
          <w:numId w:val="16"/>
        </w:numPr>
      </w:pPr>
      <w:r w:rsidRPr="00304EDE">
        <w:t>The system displays an error message regarding database connectivity problem.</w:t>
      </w:r>
    </w:p>
    <w:p w14:paraId="4397BDE3" w14:textId="77777777" w:rsidR="00CE34BF" w:rsidRPr="00304EDE" w:rsidRDefault="00CE34BF" w:rsidP="003E4B19">
      <w:pPr>
        <w:pStyle w:val="ListParagraph"/>
      </w:pPr>
    </w:p>
    <w:p w14:paraId="620F3FC6" w14:textId="7F30F9D9" w:rsidR="00800A1B" w:rsidRDefault="00800A1B" w:rsidP="003E4B19">
      <w:pPr>
        <w:pStyle w:val="StyleHeading2Sub-headingH2ChapterNumberAppendixLetterchnh"/>
      </w:pPr>
      <w:bookmarkStart w:id="49" w:name="_Toc458607233"/>
      <w:r>
        <w:t>Exception Flow 4: Network Connectivity Error</w:t>
      </w:r>
      <w:bookmarkEnd w:id="49"/>
    </w:p>
    <w:p w14:paraId="0AD5F3BB" w14:textId="5A5B595D" w:rsidR="00800A1B" w:rsidRPr="00304EDE" w:rsidRDefault="0020720A" w:rsidP="0020720A">
      <w:pPr>
        <w:pStyle w:val="ListParagraph"/>
        <w:numPr>
          <w:ilvl w:val="0"/>
          <w:numId w:val="17"/>
        </w:numPr>
      </w:pPr>
      <w:r>
        <w:t>Employee clicks on the Login link http:\\peoplesoft.hrmod.com</w:t>
      </w:r>
    </w:p>
    <w:p w14:paraId="4CF410E5" w14:textId="77777777" w:rsidR="00800A1B" w:rsidRPr="00304EDE" w:rsidRDefault="00800A1B" w:rsidP="003E4B19">
      <w:pPr>
        <w:pStyle w:val="ListParagraph"/>
        <w:numPr>
          <w:ilvl w:val="0"/>
          <w:numId w:val="17"/>
        </w:numPr>
      </w:pPr>
      <w:r w:rsidRPr="00304EDE">
        <w:t>The system displays Login page.</w:t>
      </w:r>
    </w:p>
    <w:p w14:paraId="38A7C057" w14:textId="77777777" w:rsidR="0020720A" w:rsidRPr="00304EDE" w:rsidRDefault="0020720A" w:rsidP="0020720A">
      <w:pPr>
        <w:pStyle w:val="ListParagraph"/>
        <w:numPr>
          <w:ilvl w:val="0"/>
          <w:numId w:val="17"/>
        </w:numPr>
      </w:pPr>
      <w:r>
        <w:t>Employee</w:t>
      </w:r>
      <w:r w:rsidRPr="00304EDE">
        <w:t xml:space="preserve"> enters </w:t>
      </w:r>
      <w:r>
        <w:t xml:space="preserve">domain </w:t>
      </w:r>
      <w:r w:rsidRPr="00304EDE">
        <w:t>Username</w:t>
      </w:r>
    </w:p>
    <w:p w14:paraId="5CBBFFF8" w14:textId="77777777" w:rsidR="0020720A" w:rsidRPr="00304EDE" w:rsidRDefault="0020720A" w:rsidP="0020720A">
      <w:pPr>
        <w:pStyle w:val="ListParagraph"/>
        <w:numPr>
          <w:ilvl w:val="0"/>
          <w:numId w:val="17"/>
        </w:numPr>
      </w:pPr>
      <w:r>
        <w:t>Employee</w:t>
      </w:r>
      <w:r w:rsidRPr="00304EDE">
        <w:t xml:space="preserve"> enters </w:t>
      </w:r>
      <w:r>
        <w:t xml:space="preserve">domain </w:t>
      </w:r>
      <w:r w:rsidRPr="00304EDE">
        <w:t>Password</w:t>
      </w:r>
    </w:p>
    <w:p w14:paraId="44CF05D4" w14:textId="77777777" w:rsidR="00283E01" w:rsidRPr="00304EDE" w:rsidRDefault="00283E01" w:rsidP="00283E01">
      <w:pPr>
        <w:pStyle w:val="ListParagraph"/>
        <w:numPr>
          <w:ilvl w:val="0"/>
          <w:numId w:val="17"/>
        </w:numPr>
      </w:pPr>
      <w:r>
        <w:t>Employee clicks on the Ok</w:t>
      </w:r>
      <w:r w:rsidRPr="00304EDE">
        <w:t xml:space="preserve"> button</w:t>
      </w:r>
    </w:p>
    <w:p w14:paraId="6B8BF899" w14:textId="77777777" w:rsidR="00800A1B" w:rsidRPr="00304EDE" w:rsidRDefault="00800A1B" w:rsidP="003E4B19">
      <w:pPr>
        <w:pStyle w:val="ListParagraph"/>
        <w:numPr>
          <w:ilvl w:val="0"/>
          <w:numId w:val="17"/>
        </w:numPr>
      </w:pPr>
      <w:r w:rsidRPr="00304EDE">
        <w:t>The system validates Username &amp; Password</w:t>
      </w:r>
    </w:p>
    <w:p w14:paraId="73CCF1A0" w14:textId="77777777" w:rsidR="00800A1B" w:rsidRPr="00304EDE" w:rsidRDefault="00800A1B" w:rsidP="003E4B19">
      <w:pPr>
        <w:pStyle w:val="ListParagraph"/>
        <w:numPr>
          <w:ilvl w:val="0"/>
          <w:numId w:val="17"/>
        </w:numPr>
      </w:pPr>
      <w:r w:rsidRPr="00304EDE">
        <w:t>The system displays an error message regarding network connectivity problem.</w:t>
      </w:r>
    </w:p>
    <w:p w14:paraId="391037F1" w14:textId="77777777" w:rsidR="009F5790" w:rsidRPr="009F5790" w:rsidRDefault="009F5790" w:rsidP="003E4B19">
      <w:pPr>
        <w:pStyle w:val="infoblue"/>
      </w:pPr>
    </w:p>
    <w:p w14:paraId="028B5EC2" w14:textId="23E4B6E0" w:rsidR="009F5790" w:rsidRDefault="009F5790" w:rsidP="003E4B19">
      <w:pPr>
        <w:pStyle w:val="StyleHeading1H1Mainheading1Heading1Heading10Head1h1Sec"/>
      </w:pPr>
      <w:bookmarkStart w:id="50" w:name="_Toc145125013"/>
      <w:bookmarkStart w:id="51" w:name="_Toc165439511"/>
      <w:bookmarkStart w:id="52" w:name="_Toc186019620"/>
      <w:bookmarkStart w:id="53" w:name="_Toc458607234"/>
      <w:r w:rsidRPr="009F5790">
        <w:lastRenderedPageBreak/>
        <w:t>Post Conditions</w:t>
      </w:r>
      <w:bookmarkEnd w:id="44"/>
      <w:bookmarkEnd w:id="50"/>
      <w:bookmarkEnd w:id="51"/>
      <w:bookmarkEnd w:id="52"/>
      <w:bookmarkEnd w:id="53"/>
      <w:r w:rsidR="00BF3438">
        <w:t xml:space="preserve"> </w:t>
      </w:r>
    </w:p>
    <w:p w14:paraId="114F77FB" w14:textId="551F60A5" w:rsidR="00BF3438" w:rsidRDefault="00BF3438" w:rsidP="003E4B19">
      <w:pPr>
        <w:pStyle w:val="infoblue"/>
      </w:pPr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5752"/>
      </w:tblGrid>
      <w:tr w:rsidR="009F5790" w:rsidRPr="00304EDE" w14:paraId="0A18AD99" w14:textId="77777777" w:rsidTr="00CE34BF">
        <w:trPr>
          <w:trHeight w:val="231"/>
          <w:tblHeader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14:paraId="100A3CA6" w14:textId="77777777" w:rsidR="00304EDE" w:rsidRDefault="00304EDE" w:rsidP="003E4B19"/>
          <w:p w14:paraId="01B7B884" w14:textId="77777777" w:rsidR="009F5790" w:rsidRPr="00304EDE" w:rsidRDefault="009F5790" w:rsidP="003E4B19">
            <w:r w:rsidRPr="00304EDE">
              <w:t>Flow Name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73C57282" w14:textId="77777777" w:rsidR="00304EDE" w:rsidRDefault="00304EDE" w:rsidP="003E4B19"/>
          <w:p w14:paraId="002E44F9" w14:textId="77777777" w:rsidR="009F5790" w:rsidRPr="00304EDE" w:rsidRDefault="009F5790" w:rsidP="003E4B19">
            <w:r w:rsidRPr="00304EDE">
              <w:t>Post Condition</w:t>
            </w:r>
          </w:p>
        </w:tc>
      </w:tr>
      <w:tr w:rsidR="00304EDE" w:rsidRPr="00304EDE" w14:paraId="157725F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6FC88656" w14:textId="672AE9B7" w:rsidR="007B41E9" w:rsidRPr="00304EDE" w:rsidRDefault="00283E01" w:rsidP="003E4B19">
            <w:r>
              <w:t>Successful Employee Login to the WebPage</w:t>
            </w:r>
          </w:p>
        </w:tc>
        <w:tc>
          <w:tcPr>
            <w:tcW w:w="5752" w:type="dxa"/>
            <w:vAlign w:val="center"/>
          </w:tcPr>
          <w:p w14:paraId="7AD6974C" w14:textId="57F20848" w:rsidR="007B41E9" w:rsidRPr="00304EDE" w:rsidRDefault="00283E01" w:rsidP="00283E01">
            <w:pPr>
              <w:pStyle w:val="infoblue"/>
            </w:pPr>
            <w:r>
              <w:t>Employee will be logged in to the webpage</w:t>
            </w:r>
            <w:r w:rsidR="007B41E9" w:rsidRPr="00304EDE">
              <w:t xml:space="preserve"> successfull</w:t>
            </w:r>
            <w:r>
              <w:t>y and system should navigate employee to the HomePage</w:t>
            </w:r>
          </w:p>
        </w:tc>
      </w:tr>
      <w:tr w:rsidR="00304EDE" w:rsidRPr="00304EDE" w14:paraId="17525C3D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16F72E40" w14:textId="49CBD72D" w:rsidR="007B41E9" w:rsidRPr="00304EDE" w:rsidRDefault="00283E01" w:rsidP="003E4B19">
            <w:r>
              <w:t>Login to the WebPage</w:t>
            </w:r>
            <w:r w:rsidR="007B41E9" w:rsidRPr="00304EDE">
              <w:t xml:space="preserve"> with reattempt</w:t>
            </w:r>
          </w:p>
        </w:tc>
        <w:tc>
          <w:tcPr>
            <w:tcW w:w="5752" w:type="dxa"/>
            <w:vAlign w:val="center"/>
          </w:tcPr>
          <w:p w14:paraId="23B5FA5C" w14:textId="5F51B0EB" w:rsidR="007B41E9" w:rsidRPr="00304EDE" w:rsidRDefault="00283E01" w:rsidP="00283E01">
            <w:r>
              <w:t xml:space="preserve">Employee will be logged in to the Webpage </w:t>
            </w:r>
            <w:r w:rsidR="007B41E9" w:rsidRPr="00304EDE">
              <w:t>successfully and system should navigate user</w:t>
            </w:r>
            <w:r>
              <w:t xml:space="preserve"> to the Homepage</w:t>
            </w:r>
          </w:p>
        </w:tc>
      </w:tr>
      <w:tr w:rsidR="00304EDE" w:rsidRPr="00304EDE" w14:paraId="50EFF79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A7601A8" w14:textId="0A07E087" w:rsidR="007B41E9" w:rsidRPr="00304EDE" w:rsidRDefault="007B41E9" w:rsidP="003E4B19">
            <w:r w:rsidRPr="00304EDE">
              <w:t>Web Server Down</w:t>
            </w:r>
          </w:p>
        </w:tc>
        <w:tc>
          <w:tcPr>
            <w:tcW w:w="5752" w:type="dxa"/>
            <w:vAlign w:val="center"/>
          </w:tcPr>
          <w:p w14:paraId="0C2A61A0" w14:textId="6B3D5CE7" w:rsidR="007B41E9" w:rsidRPr="00304EDE" w:rsidRDefault="007B41E9" w:rsidP="003E4B19">
            <w:pPr>
              <w:pStyle w:val="infoblue"/>
              <w:rPr>
                <w:bCs/>
              </w:rPr>
            </w:pPr>
            <w:r w:rsidRPr="00304EDE">
              <w:t>The system should display an error message to the user regarding web server unavailability problem</w:t>
            </w:r>
          </w:p>
        </w:tc>
      </w:tr>
      <w:tr w:rsidR="00304EDE" w:rsidRPr="00304EDE" w14:paraId="1ADF802C" w14:textId="77777777" w:rsidTr="00CE34BF">
        <w:trPr>
          <w:trHeight w:val="621"/>
        </w:trPr>
        <w:tc>
          <w:tcPr>
            <w:tcW w:w="3204" w:type="dxa"/>
            <w:vAlign w:val="center"/>
          </w:tcPr>
          <w:p w14:paraId="4092D321" w14:textId="0B44E0E5" w:rsidR="007B41E9" w:rsidRPr="00304EDE" w:rsidRDefault="007B41E9" w:rsidP="003E4B19">
            <w:r w:rsidRPr="00304EDE">
              <w:t>Database Connectivity Error</w:t>
            </w:r>
          </w:p>
        </w:tc>
        <w:tc>
          <w:tcPr>
            <w:tcW w:w="5752" w:type="dxa"/>
            <w:vAlign w:val="center"/>
          </w:tcPr>
          <w:p w14:paraId="5BBA7320" w14:textId="6C745A8D" w:rsidR="007B41E9" w:rsidRPr="00304EDE" w:rsidRDefault="007B41E9" w:rsidP="003E4B19">
            <w:pPr>
              <w:pStyle w:val="infoblue"/>
            </w:pPr>
            <w:r w:rsidRPr="00304EDE">
              <w:t>The system should display an error message to the user regarding the database connectivity problem</w:t>
            </w:r>
          </w:p>
        </w:tc>
      </w:tr>
      <w:tr w:rsidR="00304EDE" w:rsidRPr="00304EDE" w14:paraId="6BA3C325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2CE5F70" w14:textId="04824F77" w:rsidR="007B41E9" w:rsidRPr="00304EDE" w:rsidRDefault="007B41E9" w:rsidP="003E4B19">
            <w:r w:rsidRPr="00304EDE">
              <w:t>Network Connectivity Error</w:t>
            </w:r>
          </w:p>
        </w:tc>
        <w:tc>
          <w:tcPr>
            <w:tcW w:w="5752" w:type="dxa"/>
            <w:vAlign w:val="center"/>
          </w:tcPr>
          <w:p w14:paraId="62302261" w14:textId="162F46CC" w:rsidR="007B41E9" w:rsidRPr="00304EDE" w:rsidRDefault="007B41E9" w:rsidP="003E4B19">
            <w:pPr>
              <w:pStyle w:val="infoblue"/>
            </w:pPr>
            <w:r w:rsidRPr="00304EDE"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9F5790" w:rsidRDefault="009F5790" w:rsidP="003E4B19"/>
    <w:p w14:paraId="6540F9C5" w14:textId="5AFD20D8" w:rsidR="00BF3438" w:rsidRPr="00BF3438" w:rsidRDefault="009F5790" w:rsidP="003E4B19">
      <w:pPr>
        <w:pStyle w:val="StyleHeading1H1Mainheading1Heading1Heading10Head1h1Sec"/>
      </w:pPr>
      <w:bookmarkStart w:id="54" w:name="_Toc144299928"/>
      <w:bookmarkStart w:id="55" w:name="_Toc145125014"/>
      <w:bookmarkStart w:id="56" w:name="_Toc165439512"/>
      <w:bookmarkStart w:id="57" w:name="_Toc186019621"/>
      <w:bookmarkStart w:id="58" w:name="_Toc458607235"/>
      <w:r w:rsidRPr="009F5790">
        <w:t>Special Requirement</w:t>
      </w:r>
      <w:bookmarkEnd w:id="54"/>
      <w:bookmarkEnd w:id="55"/>
      <w:bookmarkEnd w:id="56"/>
      <w:bookmarkEnd w:id="57"/>
      <w:r w:rsidR="00755169">
        <w:t>s</w:t>
      </w:r>
      <w:bookmarkEnd w:id="58"/>
    </w:p>
    <w:p w14:paraId="7F30F35B" w14:textId="727D619B" w:rsidR="00524418" w:rsidRPr="0004791E" w:rsidRDefault="00524418" w:rsidP="003E4B19">
      <w:pPr>
        <w:pStyle w:val="StyleHeading2Sub-headingH2ChapterNumberAppendixLetterchnh"/>
      </w:pPr>
      <w:bookmarkStart w:id="59" w:name="_Toc458607236"/>
      <w:r>
        <w:t>Performance</w:t>
      </w:r>
      <w:bookmarkEnd w:id="59"/>
      <w:r w:rsidRPr="0004791E">
        <w:t xml:space="preserve"> </w:t>
      </w:r>
    </w:p>
    <w:p w14:paraId="232C4361" w14:textId="5F8F05E0" w:rsidR="00CD5B9B" w:rsidRDefault="00261AEF" w:rsidP="003E4B19">
      <w:pPr>
        <w:pStyle w:val="ListParagraph"/>
        <w:numPr>
          <w:ilvl w:val="0"/>
          <w:numId w:val="18"/>
        </w:numPr>
      </w:pPr>
      <w:r w:rsidRPr="00B10BC4">
        <w:t>The</w:t>
      </w:r>
      <w:r w:rsidR="00283E01">
        <w:t xml:space="preserve"> click on ‘Earned Leave</w:t>
      </w:r>
      <w:r w:rsidRPr="00B10BC4">
        <w:t>’</w:t>
      </w:r>
      <w:r w:rsidR="00283E01">
        <w:t xml:space="preserve"> </w:t>
      </w:r>
      <w:r w:rsidRPr="00B10BC4">
        <w:t>shall display th</w:t>
      </w:r>
      <w:r w:rsidR="00283E01">
        <w:t>e number of earned leave balanced in the employee’s account within 15 seconds of employee</w:t>
      </w:r>
      <w:r w:rsidRPr="00B10BC4">
        <w:t xml:space="preserve"> request</w:t>
      </w:r>
    </w:p>
    <w:p w14:paraId="0CE14ECD" w14:textId="7951A114" w:rsidR="00283E01" w:rsidRPr="00B10BC4" w:rsidRDefault="00283E01" w:rsidP="00283E01">
      <w:pPr>
        <w:ind w:left="630"/>
      </w:pPr>
    </w:p>
    <w:p w14:paraId="55EE0ED8" w14:textId="6FF2F818" w:rsidR="00261AEF" w:rsidRPr="0004791E" w:rsidRDefault="00261AEF" w:rsidP="003E4B19">
      <w:pPr>
        <w:pStyle w:val="StyleHeading2Sub-headingH2ChapterNumberAppendixLetterchnh"/>
      </w:pPr>
      <w:bookmarkStart w:id="60" w:name="_Toc458607237"/>
      <w:r>
        <w:t>Availability</w:t>
      </w:r>
      <w:bookmarkEnd w:id="60"/>
      <w:r>
        <w:t xml:space="preserve"> </w:t>
      </w:r>
    </w:p>
    <w:p w14:paraId="0A5CD142" w14:textId="0C130420" w:rsidR="00B10BC4" w:rsidRDefault="00261AEF" w:rsidP="003E4B19">
      <w:pPr>
        <w:pStyle w:val="ListParagraph"/>
        <w:numPr>
          <w:ilvl w:val="1"/>
          <w:numId w:val="17"/>
        </w:numPr>
      </w:pPr>
      <w:r w:rsidRPr="00B10BC4">
        <w:t xml:space="preserve">The </w:t>
      </w:r>
      <w:r w:rsidR="00283E01">
        <w:t xml:space="preserve">rmployrr </w:t>
      </w:r>
      <w:r w:rsidRPr="00B10BC4">
        <w:t xml:space="preserve">can </w:t>
      </w:r>
      <w:r w:rsidR="00283E01">
        <w:t xml:space="preserve">apply for leave on any </w:t>
      </w:r>
      <w:r w:rsidRPr="00B10BC4">
        <w:t>working days</w:t>
      </w:r>
      <w:r w:rsidR="00E701E7" w:rsidRPr="00B10BC4">
        <w:t xml:space="preserve"> 24x7 but can</w:t>
      </w:r>
      <w:r w:rsidRPr="00B10BC4">
        <w:t xml:space="preserve">not </w:t>
      </w:r>
      <w:r w:rsidR="00E701E7" w:rsidRPr="00B10BC4">
        <w:t xml:space="preserve">register </w:t>
      </w:r>
      <w:r w:rsidRPr="00B10BC4">
        <w:t>on national holidays.</w:t>
      </w:r>
    </w:p>
    <w:p w14:paraId="51440940" w14:textId="0A0E1F49" w:rsidR="00CD5B9B" w:rsidRPr="00B10BC4" w:rsidRDefault="00283E01" w:rsidP="003E4B19">
      <w:pPr>
        <w:pStyle w:val="ListParagraph"/>
        <w:numPr>
          <w:ilvl w:val="1"/>
          <w:numId w:val="17"/>
        </w:numPr>
      </w:pPr>
      <w:r>
        <w:t>Webpage</w:t>
      </w:r>
      <w:r w:rsidR="00CD5B9B" w:rsidRPr="00B10BC4">
        <w:t xml:space="preserve"> is up and running 24*7</w:t>
      </w:r>
    </w:p>
    <w:p w14:paraId="1BB628C4" w14:textId="2BA3CA81" w:rsidR="00307C46" w:rsidRPr="0004791E" w:rsidRDefault="00307C46" w:rsidP="003E4B19">
      <w:pPr>
        <w:pStyle w:val="StyleHeading2Sub-headingH2ChapterNumberAppendixLetterchnh"/>
      </w:pPr>
      <w:bookmarkStart w:id="61" w:name="_Toc458607238"/>
      <w:r>
        <w:lastRenderedPageBreak/>
        <w:t>User Interface</w:t>
      </w:r>
      <w:bookmarkEnd w:id="61"/>
      <w:r w:rsidRPr="0004791E">
        <w:t xml:space="preserve"> </w:t>
      </w:r>
    </w:p>
    <w:p w14:paraId="1DDA0646" w14:textId="45F3690E" w:rsidR="009F5790" w:rsidRPr="00B10BC4" w:rsidRDefault="00A318D4" w:rsidP="003E4B19">
      <w:pPr>
        <w:pStyle w:val="ListParagraph"/>
        <w:numPr>
          <w:ilvl w:val="1"/>
          <w:numId w:val="16"/>
        </w:numPr>
      </w:pPr>
      <w:r w:rsidRPr="00B10BC4">
        <w:t xml:space="preserve">The </w:t>
      </w:r>
      <w:r w:rsidR="00517857" w:rsidRPr="00B10BC4">
        <w:t>letters on Menus shall be bold</w:t>
      </w:r>
    </w:p>
    <w:p w14:paraId="26121109" w14:textId="6F384103" w:rsidR="00517857" w:rsidRPr="00B10BC4" w:rsidRDefault="00517857" w:rsidP="003E4B19">
      <w:pPr>
        <w:pStyle w:val="ListParagraph"/>
        <w:numPr>
          <w:ilvl w:val="1"/>
          <w:numId w:val="16"/>
        </w:numPr>
      </w:pPr>
      <w:r w:rsidRPr="00B10BC4">
        <w:t>The active links shoul be displayed in red color</w:t>
      </w:r>
    </w:p>
    <w:p w14:paraId="1E243CAB" w14:textId="67B27948" w:rsidR="00517857" w:rsidRPr="00B10BC4" w:rsidRDefault="00283E01" w:rsidP="003E4B19">
      <w:pPr>
        <w:pStyle w:val="ListParagraph"/>
        <w:numPr>
          <w:ilvl w:val="1"/>
          <w:numId w:val="16"/>
        </w:numPr>
      </w:pPr>
      <w:r>
        <w:t>The visi</w:t>
      </w:r>
      <w:r w:rsidR="00517857" w:rsidRPr="00B10BC4">
        <w:t>ted links should be displayed in purpule color</w:t>
      </w:r>
    </w:p>
    <w:p w14:paraId="03ADF89A" w14:textId="15ADA237" w:rsidR="00CD5B9B" w:rsidRPr="00B10BC4" w:rsidRDefault="00BE488A" w:rsidP="003E4B19">
      <w:pPr>
        <w:pStyle w:val="ListParagraph"/>
        <w:numPr>
          <w:ilvl w:val="1"/>
          <w:numId w:val="16"/>
        </w:numPr>
      </w:pPr>
      <w:r w:rsidRPr="00B10BC4">
        <w:t xml:space="preserve">The </w:t>
      </w:r>
      <w:r w:rsidR="006C6310">
        <w:t>Webpage</w:t>
      </w:r>
      <w:r w:rsidRPr="00B10BC4">
        <w:t xml:space="preserve"> should be displayed in </w:t>
      </w:r>
      <w:r w:rsidR="00CD5B9B" w:rsidRPr="00B10BC4">
        <w:t>blue</w:t>
      </w:r>
    </w:p>
    <w:p w14:paraId="25B3E02F" w14:textId="64449442" w:rsidR="00517857" w:rsidRPr="00B10BC4" w:rsidRDefault="00517857" w:rsidP="003E4B19">
      <w:pPr>
        <w:pStyle w:val="ListParagraph"/>
        <w:numPr>
          <w:ilvl w:val="1"/>
          <w:numId w:val="16"/>
        </w:numPr>
      </w:pPr>
      <w:r w:rsidRPr="00B10BC4">
        <w:t>The logout and back button should be</w:t>
      </w:r>
      <w:r w:rsidR="006C6310">
        <w:t xml:space="preserve"> available on every Apply for Leave page</w:t>
      </w:r>
    </w:p>
    <w:p w14:paraId="69B5250D" w14:textId="4AAE6782" w:rsidR="00B50092" w:rsidRPr="00B10BC4" w:rsidRDefault="00B50092" w:rsidP="003E4B19">
      <w:pPr>
        <w:pStyle w:val="ListParagraph"/>
        <w:numPr>
          <w:ilvl w:val="1"/>
          <w:numId w:val="16"/>
        </w:numPr>
      </w:pPr>
      <w:r w:rsidRPr="00B10BC4">
        <w:t>Look a</w:t>
      </w:r>
      <w:r w:rsidR="006C6310">
        <w:t>nd feel and color of Web Page</w:t>
      </w:r>
      <w:r w:rsidRPr="00B10BC4">
        <w:t xml:space="preserve"> should be proper.</w:t>
      </w:r>
    </w:p>
    <w:p w14:paraId="4BBE9B54" w14:textId="02E72103" w:rsidR="00CD5B9B" w:rsidRPr="00B10BC4" w:rsidRDefault="00B50092" w:rsidP="003E4B19">
      <w:pPr>
        <w:pStyle w:val="ListParagraph"/>
        <w:numPr>
          <w:ilvl w:val="1"/>
          <w:numId w:val="16"/>
        </w:numPr>
      </w:pPr>
      <w:r w:rsidRPr="00B10BC4">
        <w:t>In</w:t>
      </w:r>
      <w:r w:rsidR="006C6310">
        <w:t xml:space="preserve"> case of Invalid Login credential</w:t>
      </w:r>
      <w:r w:rsidRPr="00B10BC4">
        <w:t xml:space="preserve"> error messages should be displayed in red color.</w:t>
      </w:r>
    </w:p>
    <w:p w14:paraId="75481756" w14:textId="53EC842F" w:rsidR="00F8175B" w:rsidRPr="0004791E" w:rsidRDefault="00F8175B" w:rsidP="003E4B19">
      <w:pPr>
        <w:pStyle w:val="StyleHeading2Sub-headingH2ChapterNumberAppendixLetterchnh"/>
      </w:pPr>
      <w:bookmarkStart w:id="62" w:name="_Toc458607239"/>
      <w:r>
        <w:t>Security</w:t>
      </w:r>
      <w:bookmarkEnd w:id="62"/>
    </w:p>
    <w:p w14:paraId="2697801C" w14:textId="3DBA3FD6" w:rsidR="00CD5B9B" w:rsidRPr="00834B20" w:rsidRDefault="00F8175B" w:rsidP="006C6310">
      <w:pPr>
        <w:pStyle w:val="ListParagraph"/>
        <w:numPr>
          <w:ilvl w:val="0"/>
          <w:numId w:val="19"/>
        </w:numPr>
      </w:pPr>
      <w:r w:rsidRPr="00834B20">
        <w:t xml:space="preserve">The system </w:t>
      </w:r>
      <w:r w:rsidR="006C6310">
        <w:t>shall display the letters of Password</w:t>
      </w:r>
      <w:r w:rsidRPr="00834B20">
        <w:t xml:space="preserve"> numbers in a masked format when they are entered b</w:t>
      </w:r>
      <w:r w:rsidR="006C6310">
        <w:t>y the employee</w:t>
      </w:r>
      <w:r w:rsidRPr="00834B20">
        <w:t>.</w:t>
      </w:r>
    </w:p>
    <w:p w14:paraId="7A09A4C8" w14:textId="57556586" w:rsidR="00F8175B" w:rsidRPr="00834B20" w:rsidRDefault="006C6310" w:rsidP="003E4B19">
      <w:pPr>
        <w:pStyle w:val="ListParagraph"/>
        <w:numPr>
          <w:ilvl w:val="0"/>
          <w:numId w:val="19"/>
        </w:numPr>
      </w:pPr>
      <w:r>
        <w:t>The Apply for Leave page shall allow employee</w:t>
      </w:r>
      <w:r w:rsidR="003952B2" w:rsidRPr="00834B20">
        <w:t xml:space="preserve"> to Cancel</w:t>
      </w:r>
      <w:r>
        <w:t xml:space="preserve"> the apllied Leave and it should </w:t>
      </w:r>
      <w:r w:rsidR="00CD5B9B" w:rsidRPr="00834B20">
        <w:t>be displyed</w:t>
      </w:r>
      <w:r>
        <w:t xml:space="preserve"> on the Leave page</w:t>
      </w:r>
      <w:r w:rsidR="003952B2" w:rsidRPr="00834B20">
        <w:t>.</w:t>
      </w:r>
    </w:p>
    <w:p w14:paraId="465E5F8E" w14:textId="36CF707F" w:rsidR="00BE488A" w:rsidRPr="00834B20" w:rsidRDefault="006C6310" w:rsidP="003E4B19">
      <w:pPr>
        <w:pStyle w:val="ListParagraph"/>
        <w:numPr>
          <w:ilvl w:val="0"/>
          <w:numId w:val="19"/>
        </w:numPr>
      </w:pPr>
      <w:r>
        <w:t>After click</w:t>
      </w:r>
      <w:r w:rsidR="00BE488A" w:rsidRPr="00834B20">
        <w:t xml:space="preserve">ing on back on browser it should </w:t>
      </w:r>
      <w:r w:rsidR="00BE488A" w:rsidRPr="00834B20">
        <w:rPr>
          <w:shd w:val="clear" w:color="auto" w:fill="FFFFFF"/>
        </w:rPr>
        <w:t xml:space="preserve">takes you back </w:t>
      </w:r>
      <w:r>
        <w:rPr>
          <w:shd w:val="clear" w:color="auto" w:fill="FFFFFF"/>
        </w:rPr>
        <w:t>to the previous page to Leave Request.</w:t>
      </w:r>
    </w:p>
    <w:p w14:paraId="4479FD6E" w14:textId="3239E9AC" w:rsidR="00BE488A" w:rsidRPr="00834B20" w:rsidRDefault="006C6310" w:rsidP="003E4B19">
      <w:pPr>
        <w:pStyle w:val="ListParagraph"/>
        <w:numPr>
          <w:ilvl w:val="0"/>
          <w:numId w:val="19"/>
        </w:numPr>
      </w:pPr>
      <w:bookmarkStart w:id="63" w:name="_Toc144299929"/>
      <w:bookmarkStart w:id="64" w:name="_Toc145125015"/>
      <w:bookmarkStart w:id="65" w:name="_Toc165439513"/>
      <w:bookmarkStart w:id="66" w:name="_Toc186019622"/>
      <w:r>
        <w:t>After click</w:t>
      </w:r>
      <w:r w:rsidR="00BE488A" w:rsidRPr="00834B20">
        <w:t xml:space="preserve">ing </w:t>
      </w:r>
      <w:r w:rsidR="0079693D" w:rsidRPr="00834B20">
        <w:t>on Forword</w:t>
      </w:r>
      <w:r w:rsidR="00BE488A" w:rsidRPr="00834B20">
        <w:t xml:space="preserve"> on browser it should </w:t>
      </w:r>
      <w:r w:rsidR="0079693D" w:rsidRPr="00834B20">
        <w:rPr>
          <w:color w:val="242729"/>
          <w:shd w:val="clear" w:color="auto" w:fill="FFFFFF"/>
        </w:rPr>
        <w:t xml:space="preserve">takes you forword  to the next </w:t>
      </w:r>
      <w:r>
        <w:rPr>
          <w:color w:val="242729"/>
          <w:shd w:val="clear" w:color="auto" w:fill="FFFFFF"/>
        </w:rPr>
        <w:t>page showing your leave application has been submitted</w:t>
      </w:r>
      <w:r w:rsidR="0079693D" w:rsidRPr="00834B20">
        <w:rPr>
          <w:color w:val="242729"/>
          <w:shd w:val="clear" w:color="auto" w:fill="FFFFFF"/>
        </w:rPr>
        <w:t>.</w:t>
      </w:r>
    </w:p>
    <w:p w14:paraId="7F29EDA6" w14:textId="20E70110" w:rsidR="0079693D" w:rsidRPr="00834B20" w:rsidRDefault="006C6310" w:rsidP="003E4B19">
      <w:pPr>
        <w:pStyle w:val="ListParagraph"/>
        <w:numPr>
          <w:ilvl w:val="0"/>
          <w:numId w:val="19"/>
        </w:numPr>
      </w:pPr>
      <w:r>
        <w:rPr>
          <w:shd w:val="clear" w:color="auto" w:fill="FFFFFF"/>
        </w:rPr>
        <w:t>Employee</w:t>
      </w:r>
      <w:r w:rsidR="0079693D" w:rsidRPr="00834B20">
        <w:rPr>
          <w:shd w:val="clear" w:color="auto" w:fill="FFFFFF"/>
        </w:rPr>
        <w:t xml:space="preserve"> Se</w:t>
      </w:r>
      <w:r>
        <w:rPr>
          <w:shd w:val="clear" w:color="auto" w:fill="FFFFFF"/>
        </w:rPr>
        <w:t xml:space="preserve">ssion should get expire if employee </w:t>
      </w:r>
      <w:r w:rsidR="0079693D" w:rsidRPr="00834B20">
        <w:rPr>
          <w:shd w:val="clear" w:color="auto" w:fill="FFFFFF"/>
        </w:rPr>
        <w:t>is inactive for 10 mins.</w:t>
      </w:r>
    </w:p>
    <w:p w14:paraId="5E80354E" w14:textId="77777777" w:rsidR="0079693D" w:rsidRPr="00BE488A" w:rsidRDefault="0079693D" w:rsidP="003E4B19">
      <w:pPr>
        <w:pStyle w:val="ListParagraph"/>
      </w:pPr>
    </w:p>
    <w:p w14:paraId="502F6280" w14:textId="77777777" w:rsidR="009F5790" w:rsidRDefault="009F5790" w:rsidP="003E4B19">
      <w:pPr>
        <w:pStyle w:val="StyleHeading1H1Mainheading1Heading1Heading10Head1h1Sec"/>
      </w:pPr>
      <w:bookmarkStart w:id="67" w:name="_Toc458607240"/>
      <w:r w:rsidRPr="009F5790">
        <w:t>Extension Points</w:t>
      </w:r>
      <w:bookmarkEnd w:id="63"/>
      <w:bookmarkEnd w:id="64"/>
      <w:bookmarkEnd w:id="65"/>
      <w:bookmarkEnd w:id="66"/>
      <w:bookmarkEnd w:id="67"/>
    </w:p>
    <w:p w14:paraId="7EC4C2AB" w14:textId="59207C48" w:rsidR="0079693D" w:rsidRPr="009F5790" w:rsidRDefault="0079693D" w:rsidP="003E4B19">
      <w:pPr>
        <w:pStyle w:val="infoblue"/>
      </w:pPr>
      <w:r>
        <w:rPr>
          <w:rFonts w:ascii="Arial" w:eastAsia="MS Mincho" w:hAnsi="Arial" w:cs="Arial"/>
          <w:bCs/>
          <w:smallCaps/>
          <w:color w:val="ED771A" w:themeColor="accent2"/>
          <w:kern w:val="32"/>
          <w:sz w:val="24"/>
          <w:szCs w:val="32"/>
          <w:lang w:val="en-US" w:eastAsia="fr-FR"/>
        </w:rPr>
        <w:t xml:space="preserve">  </w:t>
      </w:r>
    </w:p>
    <w:p w14:paraId="5198B509" w14:textId="0CDE9063" w:rsidR="00DE247D" w:rsidRPr="0004791E" w:rsidRDefault="0079693D" w:rsidP="003E4B19">
      <w:pPr>
        <w:pStyle w:val="StyleHeading2Sub-headingH2ChapterNumberAppendixLetterchnh"/>
      </w:pPr>
      <w:bookmarkStart w:id="68" w:name="_Toc122945797"/>
      <w:bookmarkStart w:id="69" w:name="_Toc123634717"/>
      <w:bookmarkStart w:id="70" w:name="_Toc165439514"/>
      <w:bookmarkStart w:id="71" w:name="_Toc186019623"/>
      <w:r>
        <w:rPr>
          <w:rFonts w:eastAsia="MS Mincho"/>
          <w:kern w:val="32"/>
          <w:sz w:val="24"/>
          <w:szCs w:val="32"/>
          <w:lang w:val="en-US" w:eastAsia="fr-FR"/>
        </w:rPr>
        <w:t xml:space="preserve"> </w:t>
      </w:r>
      <w:bookmarkStart w:id="72" w:name="_Toc458607241"/>
      <w:r w:rsidR="00DE247D" w:rsidRPr="0004791E">
        <w:t xml:space="preserve">Extension in </w:t>
      </w:r>
      <w:r w:rsidR="00DE247D">
        <w:t xml:space="preserve">Alternate Flow </w:t>
      </w:r>
      <w:r w:rsidR="00EA7593">
        <w:t xml:space="preserve"> </w:t>
      </w:r>
      <w:r w:rsidR="00DE247D">
        <w:t>1</w:t>
      </w:r>
      <w:r w:rsidR="00DE247D" w:rsidRPr="0004791E">
        <w:t>:</w:t>
      </w:r>
      <w:bookmarkEnd w:id="72"/>
      <w:r w:rsidR="00DE247D" w:rsidRPr="0004791E">
        <w:t xml:space="preserve"> </w:t>
      </w:r>
    </w:p>
    <w:p w14:paraId="62FF771A" w14:textId="77777777" w:rsidR="00DE247D" w:rsidRPr="00834B20" w:rsidRDefault="00DE247D" w:rsidP="003E4B19">
      <w:r w:rsidRPr="00834B20">
        <w:t>In step 7, if the customer has entered wrong user credentials :</w:t>
      </w:r>
    </w:p>
    <w:p w14:paraId="3C62BE38" w14:textId="70DD263A" w:rsidR="006C53AA" w:rsidRPr="00834B20" w:rsidRDefault="006C53AA" w:rsidP="003E4B19">
      <w:r w:rsidRPr="00834B20">
        <w:t xml:space="preserve">1. </w:t>
      </w:r>
      <w:r w:rsidR="006C6310">
        <w:t>The system prompts the employee</w:t>
      </w:r>
      <w:r w:rsidR="00DE247D" w:rsidRPr="00834B20">
        <w:t xml:space="preserve"> to re-enter the credentials</w:t>
      </w:r>
    </w:p>
    <w:p w14:paraId="74CD0A73" w14:textId="0788B81B" w:rsidR="006C53AA" w:rsidRPr="00834B20" w:rsidRDefault="006C53AA" w:rsidP="003E4B19">
      <w:r w:rsidRPr="00834B20">
        <w:t xml:space="preserve">2. </w:t>
      </w:r>
      <w:r w:rsidR="006C6310">
        <w:t>Employee</w:t>
      </w:r>
      <w:r w:rsidR="00DE247D" w:rsidRPr="00834B20">
        <w:t xml:space="preserve"> e</w:t>
      </w:r>
      <w:r w:rsidRPr="00834B20">
        <w:t>nters the username and password</w:t>
      </w:r>
    </w:p>
    <w:p w14:paraId="26249805" w14:textId="659E2095" w:rsidR="00DE247D" w:rsidRPr="00834B20" w:rsidRDefault="006C53AA" w:rsidP="003E4B19">
      <w:r w:rsidRPr="00834B20">
        <w:t xml:space="preserve">3. </w:t>
      </w:r>
      <w:r w:rsidR="006C6310">
        <w:t xml:space="preserve">The system takes employee to the Step 6 </w:t>
      </w:r>
      <w:r w:rsidR="00DE247D" w:rsidRPr="00834B20">
        <w:t>of Basic Flow</w:t>
      </w:r>
    </w:p>
    <w:p w14:paraId="584AD321" w14:textId="77777777" w:rsidR="000A2360" w:rsidRDefault="000A2360" w:rsidP="003E4B19">
      <w:pPr>
        <w:pStyle w:val="ListParagraph"/>
      </w:pPr>
    </w:p>
    <w:p w14:paraId="553F8546" w14:textId="417E9BAB" w:rsidR="0079693D" w:rsidRDefault="009F5790" w:rsidP="003E4B19">
      <w:pPr>
        <w:pStyle w:val="StyleHeading1H1Mainheading1Heading1Heading10Head1h1Sec"/>
      </w:pPr>
      <w:bookmarkStart w:id="73" w:name="_Toc144299930"/>
      <w:bookmarkStart w:id="74" w:name="_Toc145125016"/>
      <w:bookmarkStart w:id="75" w:name="_Toc165439515"/>
      <w:bookmarkStart w:id="76" w:name="_Toc186019624"/>
      <w:bookmarkStart w:id="77" w:name="_Toc458607243"/>
      <w:bookmarkEnd w:id="68"/>
      <w:bookmarkEnd w:id="69"/>
      <w:bookmarkEnd w:id="70"/>
      <w:bookmarkEnd w:id="71"/>
      <w:r w:rsidRPr="009F5790">
        <w:t>Business Rules</w:t>
      </w:r>
      <w:bookmarkEnd w:id="73"/>
      <w:bookmarkEnd w:id="74"/>
      <w:bookmarkEnd w:id="75"/>
      <w:bookmarkEnd w:id="76"/>
      <w:bookmarkEnd w:id="77"/>
    </w:p>
    <w:p w14:paraId="2B97A179" w14:textId="77777777" w:rsidR="00CE34BF" w:rsidRPr="009F5790" w:rsidRDefault="00CE34BF" w:rsidP="003E4B19">
      <w:pPr>
        <w:pStyle w:val="infoblue"/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3718"/>
        <w:gridCol w:w="3019"/>
      </w:tblGrid>
      <w:tr w:rsidR="00BF42A5" w:rsidRPr="00BF42A5" w14:paraId="5DA241AB" w14:textId="77777777" w:rsidTr="006C6310">
        <w:trPr>
          <w:trHeight w:val="355"/>
          <w:tblHeader/>
        </w:trPr>
        <w:tc>
          <w:tcPr>
            <w:tcW w:w="2318" w:type="dxa"/>
            <w:shd w:val="clear" w:color="auto" w:fill="F3F3F3"/>
            <w:vAlign w:val="center"/>
          </w:tcPr>
          <w:p w14:paraId="1ACB541A" w14:textId="77777777" w:rsidR="009F5790" w:rsidRPr="00BF42A5" w:rsidRDefault="009F5790" w:rsidP="003E4B19">
            <w:r w:rsidRPr="00BF42A5">
              <w:lastRenderedPageBreak/>
              <w:t>Business Rule Name</w:t>
            </w:r>
          </w:p>
        </w:tc>
        <w:tc>
          <w:tcPr>
            <w:tcW w:w="3718" w:type="dxa"/>
            <w:shd w:val="clear" w:color="auto" w:fill="F3F3F3"/>
            <w:vAlign w:val="center"/>
          </w:tcPr>
          <w:p w14:paraId="05661A87" w14:textId="77777777" w:rsidR="009F5790" w:rsidRPr="00BF42A5" w:rsidRDefault="009F5790" w:rsidP="003E4B19">
            <w:r w:rsidRPr="00BF42A5">
              <w:t>Business Rule Description</w:t>
            </w:r>
          </w:p>
        </w:tc>
        <w:tc>
          <w:tcPr>
            <w:tcW w:w="3019" w:type="dxa"/>
            <w:shd w:val="clear" w:color="auto" w:fill="F3F3F3"/>
            <w:vAlign w:val="center"/>
          </w:tcPr>
          <w:p w14:paraId="39145F8C" w14:textId="77777777" w:rsidR="009F5790" w:rsidRPr="00BF42A5" w:rsidRDefault="009F5790" w:rsidP="003E4B19">
            <w:r w:rsidRPr="00BF42A5">
              <w:t>System action (if BR fails)</w:t>
            </w:r>
          </w:p>
        </w:tc>
      </w:tr>
      <w:tr w:rsidR="00BF42A5" w:rsidRPr="00BF42A5" w14:paraId="5E4F9659" w14:textId="77777777" w:rsidTr="006C6310">
        <w:trPr>
          <w:trHeight w:val="871"/>
        </w:trPr>
        <w:tc>
          <w:tcPr>
            <w:tcW w:w="2318" w:type="dxa"/>
            <w:vAlign w:val="center"/>
          </w:tcPr>
          <w:p w14:paraId="34BE25B9" w14:textId="59DE3875" w:rsidR="009F5790" w:rsidRPr="00BF42A5" w:rsidRDefault="000A2360" w:rsidP="003E4B19">
            <w:pPr>
              <w:pStyle w:val="infoblue"/>
            </w:pPr>
            <w:r w:rsidRPr="00BF42A5">
              <w:t>BR01</w:t>
            </w:r>
          </w:p>
        </w:tc>
        <w:tc>
          <w:tcPr>
            <w:tcW w:w="3718" w:type="dxa"/>
            <w:vAlign w:val="center"/>
          </w:tcPr>
          <w:p w14:paraId="7DB9F38F" w14:textId="1C173396" w:rsidR="009F5790" w:rsidRPr="00BF42A5" w:rsidRDefault="006C6310" w:rsidP="003E4B19">
            <w:pPr>
              <w:pStyle w:val="infoblue"/>
            </w:pPr>
            <w:r>
              <w:t>Employee</w:t>
            </w:r>
            <w:r w:rsidR="000A2360" w:rsidRPr="00BF42A5">
              <w:t xml:space="preserve"> must be valid</w:t>
            </w:r>
          </w:p>
        </w:tc>
        <w:tc>
          <w:tcPr>
            <w:tcW w:w="3019" w:type="dxa"/>
            <w:vAlign w:val="center"/>
          </w:tcPr>
          <w:p w14:paraId="61C1AE7B" w14:textId="706AA760" w:rsidR="009F5790" w:rsidRPr="00BF42A5" w:rsidRDefault="006C6310" w:rsidP="003E4B19">
            <w:pPr>
              <w:pStyle w:val="infoblue"/>
            </w:pPr>
            <w:r>
              <w:t>Employee</w:t>
            </w:r>
            <w:r w:rsidR="00893E99" w:rsidRPr="00BF42A5">
              <w:t xml:space="preserve"> is prompted to re-enterr the login credentials</w:t>
            </w:r>
          </w:p>
        </w:tc>
      </w:tr>
      <w:tr w:rsidR="00BF42A5" w:rsidRPr="00BF42A5" w14:paraId="46B39FDB" w14:textId="77777777" w:rsidTr="006C6310">
        <w:trPr>
          <w:trHeight w:val="871"/>
        </w:trPr>
        <w:tc>
          <w:tcPr>
            <w:tcW w:w="2318" w:type="dxa"/>
            <w:vAlign w:val="center"/>
          </w:tcPr>
          <w:p w14:paraId="420FE912" w14:textId="1B4F76BC" w:rsidR="000A2360" w:rsidRPr="00BF42A5" w:rsidRDefault="006C6310" w:rsidP="003E4B19">
            <w:pPr>
              <w:pStyle w:val="infoblue"/>
            </w:pPr>
            <w:r>
              <w:t>BR02</w:t>
            </w:r>
          </w:p>
        </w:tc>
        <w:tc>
          <w:tcPr>
            <w:tcW w:w="3718" w:type="dxa"/>
            <w:vAlign w:val="center"/>
          </w:tcPr>
          <w:p w14:paraId="776D4143" w14:textId="3356B961" w:rsidR="000A2360" w:rsidRPr="00BF42A5" w:rsidRDefault="006C6310" w:rsidP="006C6310">
            <w:pPr>
              <w:pStyle w:val="infoblue"/>
              <w:ind w:left="0"/>
            </w:pPr>
            <w:r>
              <w:t>Employee can view his/her Leave status only by goin to the HomePage</w:t>
            </w:r>
          </w:p>
        </w:tc>
        <w:tc>
          <w:tcPr>
            <w:tcW w:w="3019" w:type="dxa"/>
            <w:vAlign w:val="center"/>
          </w:tcPr>
          <w:p w14:paraId="356D8C7E" w14:textId="08F9530B" w:rsidR="000A2360" w:rsidRPr="00BF42A5" w:rsidRDefault="006C6310" w:rsidP="003E4B19">
            <w:pPr>
              <w:pStyle w:val="infoblue"/>
            </w:pPr>
            <w:r>
              <w:t>Displays message “You have not applied for any Leave”</w:t>
            </w:r>
          </w:p>
        </w:tc>
      </w:tr>
    </w:tbl>
    <w:p w14:paraId="2E47C33A" w14:textId="77777777" w:rsidR="009F5790" w:rsidRPr="009F5790" w:rsidRDefault="009F5790" w:rsidP="003E4B19">
      <w:pPr>
        <w:pStyle w:val="CommentText"/>
      </w:pPr>
    </w:p>
    <w:p w14:paraId="12195B52" w14:textId="77777777" w:rsidR="009F5790" w:rsidRPr="009F5790" w:rsidRDefault="009F5790" w:rsidP="003E4B19">
      <w:pPr>
        <w:pStyle w:val="CommentText"/>
      </w:pPr>
    </w:p>
    <w:p w14:paraId="5FCAD465" w14:textId="77777777" w:rsidR="009F5790" w:rsidRPr="009F5790" w:rsidRDefault="009F5790" w:rsidP="003E4B19">
      <w:pPr>
        <w:pStyle w:val="StyleHeading1H1Mainheading1Heading1Heading10Head1h1Sec"/>
      </w:pPr>
      <w:bookmarkStart w:id="78" w:name="_Toc144299931"/>
      <w:bookmarkStart w:id="79" w:name="_Toc145125017"/>
      <w:bookmarkStart w:id="80" w:name="_Toc165439516"/>
      <w:bookmarkStart w:id="81" w:name="_Toc186019625"/>
      <w:bookmarkStart w:id="82" w:name="_Toc458607244"/>
      <w:r w:rsidRPr="009F5790">
        <w:t>Diagrams</w:t>
      </w:r>
      <w:bookmarkEnd w:id="78"/>
      <w:bookmarkEnd w:id="79"/>
      <w:bookmarkEnd w:id="80"/>
      <w:bookmarkEnd w:id="81"/>
      <w:bookmarkEnd w:id="82"/>
    </w:p>
    <w:p w14:paraId="0342FFB6" w14:textId="54F8A02D" w:rsidR="009F5790" w:rsidRDefault="009F5790" w:rsidP="003E4B19">
      <w:pPr>
        <w:pStyle w:val="StyleHeading2Sub-headingH2ChapterNumberAppendixLetterchnh"/>
      </w:pPr>
      <w:bookmarkStart w:id="83" w:name="_Toc144299932"/>
      <w:bookmarkStart w:id="84" w:name="_Toc145125018"/>
      <w:bookmarkStart w:id="85" w:name="_Toc165439517"/>
      <w:bookmarkStart w:id="86" w:name="_Toc186019626"/>
      <w:bookmarkStart w:id="87" w:name="_Toc458607245"/>
      <w:r w:rsidRPr="009F5790">
        <w:t>Use Case Diagram</w:t>
      </w:r>
      <w:bookmarkEnd w:id="83"/>
      <w:bookmarkEnd w:id="84"/>
      <w:bookmarkEnd w:id="85"/>
      <w:bookmarkEnd w:id="86"/>
      <w:r w:rsidR="00794598">
        <w:t xml:space="preserve"> for </w:t>
      </w:r>
      <w:r w:rsidR="0079693D">
        <w:t>User</w:t>
      </w:r>
      <w:bookmarkEnd w:id="87"/>
    </w:p>
    <w:p w14:paraId="13271151" w14:textId="77777777" w:rsidR="0079693D" w:rsidRPr="009F5790" w:rsidRDefault="0079693D" w:rsidP="003E4B19">
      <w:pPr>
        <w:pStyle w:val="infoblue"/>
      </w:pPr>
    </w:p>
    <w:p w14:paraId="29281F77" w14:textId="6FD727E7" w:rsidR="009F5790" w:rsidRPr="009F5790" w:rsidRDefault="00936505" w:rsidP="003E4B19">
      <w:pPr>
        <w:pStyle w:val="infoblue"/>
      </w:pPr>
      <w:r>
        <w:rPr>
          <w:noProof/>
          <w:lang w:val="en-US"/>
        </w:rPr>
        <w:drawing>
          <wp:inline distT="0" distB="0" distL="0" distR="0" wp14:anchorId="2C22C24E" wp14:editId="73D2D1F2">
            <wp:extent cx="6279515" cy="22917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165" cy="22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3E4B19"/>
    <w:p w14:paraId="11B6BE5C" w14:textId="6D604618" w:rsidR="009F5790" w:rsidRDefault="009F5790" w:rsidP="003E4B19">
      <w:pPr>
        <w:pStyle w:val="StyleHeading2Sub-headingH2ChapterNumberAppendixLetterchnh"/>
      </w:pPr>
      <w:bookmarkStart w:id="88" w:name="_Toc144299933"/>
      <w:bookmarkStart w:id="89" w:name="_Toc145125019"/>
      <w:bookmarkStart w:id="90" w:name="_Toc165439518"/>
      <w:bookmarkStart w:id="91" w:name="_Toc186019627"/>
      <w:bookmarkStart w:id="92" w:name="_Toc458607246"/>
      <w:r w:rsidRPr="009F5790">
        <w:lastRenderedPageBreak/>
        <w:t>Activity Diagram</w:t>
      </w:r>
      <w:bookmarkEnd w:id="88"/>
      <w:bookmarkEnd w:id="89"/>
      <w:bookmarkEnd w:id="90"/>
      <w:bookmarkEnd w:id="91"/>
      <w:bookmarkEnd w:id="92"/>
      <w:r w:rsidR="006B704F">
        <w:t>&lt;&lt;Not Applicable&gt;&gt;</w:t>
      </w:r>
    </w:p>
    <w:p w14:paraId="35E2DE9C" w14:textId="77777777" w:rsidR="009F5790" w:rsidRDefault="009F5790" w:rsidP="003E4B19">
      <w:pPr>
        <w:pStyle w:val="StyleHeading1H1Mainheading1Heading1Heading10Head1h1Sec"/>
      </w:pPr>
      <w:bookmarkStart w:id="93" w:name="_Toc144299934"/>
      <w:bookmarkStart w:id="94" w:name="_Toc145125020"/>
      <w:bookmarkStart w:id="95" w:name="_Toc165439519"/>
      <w:bookmarkStart w:id="96" w:name="_Toc186019628"/>
      <w:bookmarkStart w:id="97" w:name="_Toc458607247"/>
      <w:r w:rsidRPr="009F5790">
        <w:t>Scenarios</w:t>
      </w:r>
      <w:bookmarkEnd w:id="93"/>
      <w:bookmarkEnd w:id="94"/>
      <w:bookmarkEnd w:id="95"/>
      <w:bookmarkEnd w:id="96"/>
      <w:bookmarkEnd w:id="97"/>
    </w:p>
    <w:p w14:paraId="472550AD" w14:textId="17247A49" w:rsidR="009F5790" w:rsidRPr="009F5790" w:rsidRDefault="009F5790" w:rsidP="003E4B19">
      <w:pPr>
        <w:pStyle w:val="StyleHeading2Sub-headingH2ChapterNumberAppendixLetterchnh"/>
      </w:pPr>
      <w:bookmarkStart w:id="98" w:name="_Toc144299935"/>
      <w:bookmarkStart w:id="99" w:name="_Toc145125021"/>
      <w:bookmarkStart w:id="100" w:name="_Toc165439520"/>
      <w:bookmarkStart w:id="101" w:name="_Toc186019629"/>
      <w:bookmarkStart w:id="102" w:name="_Toc458607248"/>
      <w:r w:rsidRPr="009F5790">
        <w:t>Success Scenarios</w:t>
      </w:r>
      <w:bookmarkEnd w:id="98"/>
      <w:bookmarkEnd w:id="99"/>
      <w:bookmarkEnd w:id="100"/>
      <w:bookmarkEnd w:id="101"/>
      <w:bookmarkEnd w:id="102"/>
    </w:p>
    <w:p w14:paraId="5B164B10" w14:textId="02D7F537" w:rsidR="00982C75" w:rsidRPr="00473C5E" w:rsidRDefault="00936505" w:rsidP="003E4B19">
      <w:pPr>
        <w:pStyle w:val="NormalNotesBulleted"/>
        <w:numPr>
          <w:ilvl w:val="0"/>
          <w:numId w:val="7"/>
        </w:numPr>
      </w:pPr>
      <w:r>
        <w:t>Successful employee</w:t>
      </w:r>
      <w:r w:rsidR="00982C75" w:rsidRPr="00473C5E">
        <w:t xml:space="preserve"> login to</w:t>
      </w:r>
      <w:r>
        <w:t xml:space="preserve"> the Home Page.</w:t>
      </w:r>
    </w:p>
    <w:p w14:paraId="014A9EA6" w14:textId="030D2E66" w:rsidR="00982C75" w:rsidRPr="00473C5E" w:rsidRDefault="00982C75" w:rsidP="003E4B19">
      <w:pPr>
        <w:pStyle w:val="NormalNotesBulleted"/>
        <w:numPr>
          <w:ilvl w:val="0"/>
          <w:numId w:val="7"/>
        </w:numPr>
      </w:pPr>
      <w:r w:rsidRPr="00473C5E">
        <w:t xml:space="preserve">Login to </w:t>
      </w:r>
      <w:r w:rsidR="00936505">
        <w:t>the HomePage</w:t>
      </w:r>
      <w:r w:rsidRPr="00473C5E">
        <w:t>with reattempt</w:t>
      </w:r>
    </w:p>
    <w:p w14:paraId="17B36821" w14:textId="77777777" w:rsidR="009F5790" w:rsidRDefault="009F5790" w:rsidP="003E4B19">
      <w:pPr>
        <w:pStyle w:val="StyleHeading2Sub-headingH2ChapterNumberAppendixLetterchnh"/>
      </w:pPr>
      <w:bookmarkStart w:id="103" w:name="_Toc144299936"/>
      <w:bookmarkStart w:id="104" w:name="_Toc145125022"/>
      <w:bookmarkStart w:id="105" w:name="_Toc165439521"/>
      <w:bookmarkStart w:id="106" w:name="_Toc186019630"/>
      <w:bookmarkStart w:id="107" w:name="_Toc458607249"/>
      <w:r w:rsidRPr="009F5790">
        <w:t>Failure Scenarios</w:t>
      </w:r>
      <w:bookmarkEnd w:id="103"/>
      <w:bookmarkEnd w:id="104"/>
      <w:bookmarkEnd w:id="105"/>
      <w:bookmarkEnd w:id="106"/>
      <w:bookmarkEnd w:id="107"/>
    </w:p>
    <w:p w14:paraId="67A8A301" w14:textId="2BB9B561" w:rsidR="00982C75" w:rsidRPr="00473C5E" w:rsidRDefault="00982C75" w:rsidP="00936505">
      <w:pPr>
        <w:pStyle w:val="NormalNotesBulleted"/>
        <w:numPr>
          <w:ilvl w:val="0"/>
          <w:numId w:val="0"/>
        </w:numPr>
        <w:ind w:left="1068"/>
      </w:pPr>
    </w:p>
    <w:p w14:paraId="0E70182B" w14:textId="7D5BF080" w:rsidR="00936505" w:rsidRDefault="00936505" w:rsidP="003E4B19">
      <w:pPr>
        <w:pStyle w:val="NormalNotesBulleted"/>
        <w:numPr>
          <w:ilvl w:val="0"/>
          <w:numId w:val="7"/>
        </w:numPr>
      </w:pPr>
      <w:r>
        <w:t>Invalid Username and Password</w:t>
      </w:r>
    </w:p>
    <w:p w14:paraId="4B82413E" w14:textId="77777777" w:rsidR="00982C75" w:rsidRPr="00473C5E" w:rsidRDefault="00982C75" w:rsidP="003E4B19">
      <w:pPr>
        <w:pStyle w:val="NormalNotesBulleted"/>
        <w:numPr>
          <w:ilvl w:val="0"/>
          <w:numId w:val="7"/>
        </w:numPr>
      </w:pPr>
      <w:r w:rsidRPr="00473C5E">
        <w:t>Web Server Down</w:t>
      </w:r>
    </w:p>
    <w:p w14:paraId="5F0DC63B" w14:textId="77777777" w:rsidR="00982C75" w:rsidRPr="00473C5E" w:rsidRDefault="00982C75" w:rsidP="003E4B19">
      <w:pPr>
        <w:pStyle w:val="NormalNotesBulleted"/>
        <w:numPr>
          <w:ilvl w:val="0"/>
          <w:numId w:val="7"/>
        </w:numPr>
      </w:pPr>
      <w:r w:rsidRPr="00473C5E">
        <w:t>Database Connectivity Error</w:t>
      </w:r>
    </w:p>
    <w:p w14:paraId="2E7AB60D" w14:textId="77777777" w:rsidR="00982C75" w:rsidRPr="00F258A6" w:rsidRDefault="00982C75" w:rsidP="003E4B19">
      <w:pPr>
        <w:pStyle w:val="NormalNotesBulleted"/>
        <w:numPr>
          <w:ilvl w:val="0"/>
          <w:numId w:val="7"/>
        </w:numPr>
      </w:pPr>
      <w:r w:rsidRPr="00473C5E">
        <w:t>Network Connectivity Error</w:t>
      </w:r>
    </w:p>
    <w:p w14:paraId="1260B627" w14:textId="39A41F91" w:rsidR="009F5790" w:rsidRPr="009F5790" w:rsidRDefault="00982C75" w:rsidP="003E4B19">
      <w:r>
        <w:tab/>
      </w:r>
    </w:p>
    <w:p w14:paraId="2338ADB1" w14:textId="77777777" w:rsidR="009F5790" w:rsidRPr="009F5790" w:rsidRDefault="009F5790" w:rsidP="003E4B19"/>
    <w:p w14:paraId="61308D71" w14:textId="2D8227A3" w:rsidR="00B50092" w:rsidRDefault="009F5790" w:rsidP="003E4B19">
      <w:pPr>
        <w:pStyle w:val="StyleHeading1H1Mainheading1Heading1Heading10Head1h1Sec"/>
      </w:pPr>
      <w:bookmarkStart w:id="108" w:name="_Toc144299937"/>
      <w:bookmarkStart w:id="109" w:name="_Toc145125023"/>
      <w:bookmarkStart w:id="110" w:name="_Toc165439522"/>
      <w:bookmarkStart w:id="111" w:name="_Toc186019631"/>
      <w:bookmarkStart w:id="112" w:name="_Toc458607250"/>
      <w:r w:rsidRPr="009F5790">
        <w:t>Issues</w:t>
      </w:r>
      <w:bookmarkEnd w:id="108"/>
      <w:bookmarkEnd w:id="109"/>
      <w:bookmarkEnd w:id="110"/>
      <w:bookmarkEnd w:id="111"/>
      <w:bookmarkEnd w:id="112"/>
    </w:p>
    <w:p w14:paraId="3B4B31B3" w14:textId="4B87197A" w:rsidR="009F5790" w:rsidRPr="00473C5E" w:rsidRDefault="00B95EBB" w:rsidP="003E4B19">
      <w:pPr>
        <w:pStyle w:val="infoblue"/>
        <w:numPr>
          <w:ilvl w:val="0"/>
          <w:numId w:val="20"/>
        </w:numPr>
      </w:pPr>
      <w:r w:rsidRPr="00473C5E">
        <w:t>What is the maximum size of u</w:t>
      </w:r>
      <w:r w:rsidR="00936505">
        <w:t>sername and password that a employee</w:t>
      </w:r>
      <w:r w:rsidRPr="00473C5E">
        <w:t xml:space="preserve"> can have ?</w:t>
      </w:r>
    </w:p>
    <w:p w14:paraId="7CB3529F" w14:textId="4D2026F0" w:rsidR="00980564" w:rsidRPr="00473C5E" w:rsidRDefault="00B95EBB" w:rsidP="003E4B19">
      <w:pPr>
        <w:pStyle w:val="infoblue"/>
        <w:numPr>
          <w:ilvl w:val="0"/>
          <w:numId w:val="20"/>
        </w:numPr>
      </w:pPr>
      <w:r w:rsidRPr="00473C5E">
        <w:t xml:space="preserve">What </w:t>
      </w:r>
      <w:r w:rsidR="00936505">
        <w:t>if the employee</w:t>
      </w:r>
      <w:r w:rsidRPr="00473C5E">
        <w:t xml:space="preserve"> is blocked after invali</w:t>
      </w:r>
      <w:r w:rsidR="00936505">
        <w:t>d login attempts for more number of times</w:t>
      </w:r>
      <w:r w:rsidRPr="00473C5E">
        <w:t xml:space="preserve"> ?</w:t>
      </w:r>
    </w:p>
    <w:p w14:paraId="7CC62646" w14:textId="77777777" w:rsidR="009F5790" w:rsidRPr="009F5790" w:rsidRDefault="009F5790" w:rsidP="003E4B19">
      <w:pPr>
        <w:pStyle w:val="StyleHeading1H1Mainheading1Heading1Heading10Head1h1Sec"/>
      </w:pPr>
      <w:bookmarkStart w:id="113" w:name="_Toc144299938"/>
      <w:bookmarkStart w:id="114" w:name="_Toc145125024"/>
      <w:bookmarkStart w:id="115" w:name="_Toc165439523"/>
      <w:bookmarkStart w:id="116" w:name="_Toc186019632"/>
      <w:bookmarkStart w:id="117" w:name="_Toc458607251"/>
      <w:r w:rsidRPr="009F5790">
        <w:t>UI Specifications</w:t>
      </w:r>
      <w:bookmarkEnd w:id="113"/>
      <w:bookmarkEnd w:id="114"/>
      <w:bookmarkEnd w:id="115"/>
      <w:bookmarkEnd w:id="116"/>
      <w:bookmarkEnd w:id="117"/>
    </w:p>
    <w:p w14:paraId="32F05197" w14:textId="01600E29" w:rsidR="00B50092" w:rsidRDefault="009F5790" w:rsidP="003E4B19">
      <w:pPr>
        <w:pStyle w:val="StyleHeading1H1Mainheading1Heading1Heading10Head1h1Sec"/>
      </w:pPr>
      <w:bookmarkStart w:id="118" w:name="_Toc144299939"/>
      <w:bookmarkStart w:id="119" w:name="_Toc145125025"/>
      <w:bookmarkStart w:id="120" w:name="_Toc165439524"/>
      <w:bookmarkStart w:id="121" w:name="_Toc186019633"/>
      <w:bookmarkStart w:id="122" w:name="_Toc458607252"/>
      <w:r w:rsidRPr="001C4D77">
        <w:t>Inter System Dependencies</w:t>
      </w:r>
      <w:bookmarkEnd w:id="118"/>
      <w:bookmarkEnd w:id="119"/>
      <w:bookmarkEnd w:id="120"/>
      <w:bookmarkEnd w:id="121"/>
      <w:bookmarkEnd w:id="122"/>
    </w:p>
    <w:p w14:paraId="5896F56D" w14:textId="7BB61DE1" w:rsidR="009F5790" w:rsidRPr="00F257DB" w:rsidRDefault="009F5790" w:rsidP="003E4B19">
      <w:r w:rsidRPr="00F257DB">
        <w:t xml:space="preserve">Module: </w:t>
      </w:r>
      <w:r w:rsidR="00936505">
        <w:t>‘Apply Online for leave</w:t>
      </w:r>
      <w:r w:rsidR="006C53AA" w:rsidRPr="00F257DB">
        <w:t xml:space="preserve">’ gets impacted due to : </w:t>
      </w:r>
    </w:p>
    <w:p w14:paraId="32524964" w14:textId="77777777" w:rsidR="009F5790" w:rsidRPr="00F257DB" w:rsidRDefault="009F5790" w:rsidP="003E4B19"/>
    <w:p w14:paraId="19D63F4C" w14:textId="56620F51" w:rsidR="009F5790" w:rsidRPr="00F257DB" w:rsidRDefault="009F5790" w:rsidP="003E4B19">
      <w:r w:rsidRPr="00F257DB">
        <w:t xml:space="preserve">Use case name: </w:t>
      </w:r>
      <w:r w:rsidR="006C53AA" w:rsidRPr="00F257DB">
        <w:t>Alternate Flow 1</w:t>
      </w:r>
    </w:p>
    <w:p w14:paraId="4B470267" w14:textId="77777777" w:rsidR="009F5790" w:rsidRPr="00F257DB" w:rsidRDefault="009F5790" w:rsidP="003E4B19"/>
    <w:p w14:paraId="7E34014E" w14:textId="438578F0" w:rsidR="009F5790" w:rsidRPr="00F257DB" w:rsidRDefault="009F5790" w:rsidP="003E4B19">
      <w:r w:rsidRPr="00F257DB">
        <w:t xml:space="preserve">Impact: </w:t>
      </w:r>
      <w:r w:rsidR="00936505">
        <w:t>If the employee tries to apply for a Leave</w:t>
      </w:r>
      <w:r w:rsidR="006C53AA" w:rsidRPr="00F257DB">
        <w:t xml:space="preserve"> without login, he should be denied so</w:t>
      </w:r>
    </w:p>
    <w:p w14:paraId="2C231003" w14:textId="77777777" w:rsidR="009F5790" w:rsidRPr="009F5790" w:rsidRDefault="009F5790" w:rsidP="003E4B19"/>
    <w:p w14:paraId="549E3FD1" w14:textId="695534BC" w:rsidR="009F5790" w:rsidRPr="009F5790" w:rsidRDefault="009F5790" w:rsidP="00936505">
      <w:pPr>
        <w:pStyle w:val="StyleHeading1H1Mainheading1Heading1Heading10Head1h1Sec"/>
      </w:pPr>
      <w:bookmarkStart w:id="123" w:name="_Toc144299940"/>
      <w:bookmarkStart w:id="124" w:name="_Toc145125026"/>
      <w:bookmarkStart w:id="125" w:name="_Toc165439525"/>
      <w:bookmarkStart w:id="126" w:name="_Toc186019634"/>
      <w:bookmarkStart w:id="127" w:name="_Toc458607253"/>
      <w:r w:rsidRPr="009F5790">
        <w:lastRenderedPageBreak/>
        <w:t>Integratio</w:t>
      </w:r>
      <w:bookmarkEnd w:id="123"/>
      <w:bookmarkEnd w:id="124"/>
      <w:r w:rsidRPr="009F5790">
        <w:t>n with an already existing System of the &lt;&lt;Customer&gt;&gt;</w:t>
      </w:r>
      <w:bookmarkEnd w:id="125"/>
      <w:bookmarkEnd w:id="126"/>
      <w:r w:rsidR="00B50092">
        <w:t>&lt;&lt;Not Applicable&gt;&gt;</w:t>
      </w:r>
      <w:bookmarkEnd w:id="127"/>
    </w:p>
    <w:p w14:paraId="50AD47E6" w14:textId="77777777" w:rsidR="009F5790" w:rsidRPr="009F5790" w:rsidRDefault="009F5790" w:rsidP="003E4B19">
      <w:pPr>
        <w:pStyle w:val="StyleHeading1H1Mainheading1Heading1Heading10Head1h1Sec"/>
      </w:pPr>
      <w:bookmarkStart w:id="128" w:name="_Toc144299941"/>
      <w:bookmarkStart w:id="129" w:name="_Toc145125027"/>
      <w:bookmarkStart w:id="130" w:name="_Toc165439526"/>
      <w:bookmarkStart w:id="131" w:name="_Toc186019635"/>
      <w:bookmarkStart w:id="132" w:name="_Toc458607254"/>
      <w:r w:rsidRPr="009F5790">
        <w:t>Assumptions</w:t>
      </w:r>
      <w:bookmarkEnd w:id="128"/>
      <w:bookmarkEnd w:id="129"/>
      <w:bookmarkEnd w:id="130"/>
      <w:bookmarkEnd w:id="131"/>
      <w:bookmarkEnd w:id="132"/>
    </w:p>
    <w:p w14:paraId="22AC17C0" w14:textId="77777777" w:rsidR="009F5790" w:rsidRPr="00C8361D" w:rsidRDefault="009F5790" w:rsidP="003E4B19">
      <w:pPr>
        <w:rPr>
          <w:lang w:val="en-GB" w:eastAsia="en-US"/>
        </w:rPr>
      </w:pPr>
      <w:r w:rsidRPr="00C8361D">
        <w:rPr>
          <w:lang w:val="en-GB" w:eastAsia="en-US"/>
        </w:rPr>
        <w:t>&lt;&lt; List down all the assumptions considered by this use case&gt;&gt;</w:t>
      </w:r>
    </w:p>
    <w:p w14:paraId="3F17E862" w14:textId="77777777" w:rsidR="009F5790" w:rsidRPr="009F5790" w:rsidRDefault="009F5790" w:rsidP="003E4B19"/>
    <w:p w14:paraId="2892254F" w14:textId="75C879A4" w:rsidR="00C8361D" w:rsidRPr="00C8361D" w:rsidRDefault="00B50092" w:rsidP="003E4B19">
      <w:pPr>
        <w:pStyle w:val="ListParagraph"/>
        <w:numPr>
          <w:ilvl w:val="0"/>
          <w:numId w:val="26"/>
        </w:numPr>
      </w:pPr>
      <w:r w:rsidRPr="00C8361D">
        <w:t>The User should be authenticate.</w:t>
      </w:r>
    </w:p>
    <w:p w14:paraId="5410BD2C" w14:textId="77777777" w:rsidR="00C8361D" w:rsidRDefault="00B50092" w:rsidP="003E4B19">
      <w:pPr>
        <w:pStyle w:val="ListParagraph"/>
        <w:numPr>
          <w:ilvl w:val="0"/>
          <w:numId w:val="26"/>
        </w:numPr>
      </w:pPr>
      <w:r w:rsidRPr="00C8361D">
        <w:t>User should know  the valid URL of University Admission System.</w:t>
      </w:r>
    </w:p>
    <w:p w14:paraId="133AC3F5" w14:textId="0D884FF3" w:rsidR="009F5790" w:rsidRPr="00C8361D" w:rsidRDefault="00B50092" w:rsidP="003E4B19">
      <w:pPr>
        <w:pStyle w:val="ListParagraph"/>
        <w:numPr>
          <w:ilvl w:val="0"/>
          <w:numId w:val="26"/>
        </w:numPr>
      </w:pPr>
      <w:r w:rsidRPr="00C8361D">
        <w:t>Use</w:t>
      </w:r>
      <w:r w:rsidR="006522AA">
        <w:t>r</w:t>
      </w:r>
      <w:r w:rsidRPr="00C8361D">
        <w:t xml:space="preserve"> should have </w:t>
      </w:r>
      <w:r w:rsidR="0011053E" w:rsidRPr="00C8361D">
        <w:t>Google chrome browser for best view of site.</w:t>
      </w:r>
      <w:r w:rsidR="009F5790" w:rsidRPr="00C8361D">
        <w:br w:type="page"/>
      </w:r>
    </w:p>
    <w:p w14:paraId="446E364F" w14:textId="57EF95A0" w:rsidR="009F5790" w:rsidRPr="001C4D77" w:rsidRDefault="009F5790" w:rsidP="003E4B19">
      <w:r w:rsidRPr="001C4D77">
        <w:lastRenderedPageBreak/>
        <w:t>REVISION HISTORY OF THE WORK PRODUCT</w:t>
      </w:r>
    </w:p>
    <w:p w14:paraId="53265488" w14:textId="0EEBBB8F" w:rsidR="009F5790" w:rsidRPr="001C4D77" w:rsidRDefault="009F5790" w:rsidP="003E4B19">
      <w:r w:rsidRPr="001C4D77">
        <w:t>&lt;to be maintained by projects&gt;</w:t>
      </w:r>
    </w:p>
    <w:p w14:paraId="0085CB76" w14:textId="77777777" w:rsidR="009F5790" w:rsidRPr="009F5790" w:rsidRDefault="009F5790" w:rsidP="003E4B19"/>
    <w:p w14:paraId="27DB307B" w14:textId="77777777" w:rsidR="009F5790" w:rsidRPr="009F5790" w:rsidRDefault="009F5790" w:rsidP="003E4B19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3E4B19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3E4B19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3E4B19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3E4B19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3E4B19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3E4B19">
            <w:r w:rsidRPr="009F5790">
              <w:t>Approved By</w:t>
            </w:r>
          </w:p>
        </w:tc>
      </w:tr>
      <w:tr w:rsidR="009F5790" w:rsidRPr="009F5790" w14:paraId="67C28D7D" w14:textId="77777777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3E4B19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3E4B19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3E4B19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3E4B19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3E4B19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3E4B19"/>
        </w:tc>
      </w:tr>
      <w:tr w:rsidR="009F5790" w:rsidRPr="009F5790" w14:paraId="2B06FFCE" w14:textId="77777777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3E4B19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3E4B19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3E4B19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3E4B19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3E4B19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3E4B19"/>
        </w:tc>
      </w:tr>
    </w:tbl>
    <w:p w14:paraId="4690480B" w14:textId="77777777" w:rsidR="009F5790" w:rsidRPr="009F5790" w:rsidRDefault="009F5790" w:rsidP="003E4B19"/>
    <w:p w14:paraId="5E49A99B" w14:textId="687C11B2" w:rsidR="00DD3DC0" w:rsidRPr="009F5790" w:rsidRDefault="00DD3DC0" w:rsidP="003E4B19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EC2C2" w14:textId="77777777" w:rsidR="00180AC9" w:rsidRDefault="00180AC9" w:rsidP="003E4B19">
      <w:r>
        <w:separator/>
      </w:r>
    </w:p>
    <w:p w14:paraId="6FC26723" w14:textId="77777777" w:rsidR="00180AC9" w:rsidRDefault="00180AC9" w:rsidP="003E4B19"/>
    <w:p w14:paraId="0FFBA1AE" w14:textId="77777777" w:rsidR="00180AC9" w:rsidRDefault="00180AC9" w:rsidP="003E4B19"/>
    <w:p w14:paraId="43763C58" w14:textId="77777777" w:rsidR="00180AC9" w:rsidRDefault="00180AC9" w:rsidP="003E4B19"/>
    <w:p w14:paraId="29F5D549" w14:textId="77777777" w:rsidR="00180AC9" w:rsidRDefault="00180AC9" w:rsidP="003E4B19"/>
    <w:p w14:paraId="570418C6" w14:textId="77777777" w:rsidR="00180AC9" w:rsidRDefault="00180AC9" w:rsidP="003E4B19"/>
    <w:p w14:paraId="53375A2A" w14:textId="77777777" w:rsidR="00180AC9" w:rsidRDefault="00180AC9" w:rsidP="003E4B19"/>
    <w:p w14:paraId="0D8AEF3A" w14:textId="77777777" w:rsidR="00180AC9" w:rsidRDefault="00180AC9" w:rsidP="003E4B19"/>
    <w:p w14:paraId="2608421D" w14:textId="77777777" w:rsidR="00180AC9" w:rsidRDefault="00180AC9" w:rsidP="003E4B19"/>
  </w:endnote>
  <w:endnote w:type="continuationSeparator" w:id="0">
    <w:p w14:paraId="2D86D861" w14:textId="77777777" w:rsidR="00180AC9" w:rsidRDefault="00180AC9" w:rsidP="003E4B19">
      <w:r>
        <w:continuationSeparator/>
      </w:r>
    </w:p>
    <w:p w14:paraId="2927DDED" w14:textId="77777777" w:rsidR="00180AC9" w:rsidRDefault="00180AC9" w:rsidP="003E4B19"/>
    <w:p w14:paraId="79799B05" w14:textId="77777777" w:rsidR="00180AC9" w:rsidRDefault="00180AC9" w:rsidP="003E4B19"/>
    <w:p w14:paraId="493D0B6C" w14:textId="77777777" w:rsidR="00180AC9" w:rsidRDefault="00180AC9" w:rsidP="003E4B19"/>
    <w:p w14:paraId="45EC0AC5" w14:textId="77777777" w:rsidR="00180AC9" w:rsidRDefault="00180AC9" w:rsidP="003E4B19"/>
    <w:p w14:paraId="0B660DEC" w14:textId="77777777" w:rsidR="00180AC9" w:rsidRDefault="00180AC9" w:rsidP="003E4B19"/>
    <w:p w14:paraId="6530CEDB" w14:textId="77777777" w:rsidR="00180AC9" w:rsidRDefault="00180AC9" w:rsidP="003E4B19"/>
    <w:p w14:paraId="1C7C8346" w14:textId="77777777" w:rsidR="00180AC9" w:rsidRDefault="00180AC9" w:rsidP="003E4B19"/>
    <w:p w14:paraId="6FC4D47E" w14:textId="77777777" w:rsidR="00180AC9" w:rsidRDefault="00180AC9" w:rsidP="003E4B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AB33FB" w:rsidRDefault="00AB33FB" w:rsidP="003E4B19">
    <w:pPr>
      <w:pStyle w:val="Footer"/>
    </w:pPr>
  </w:p>
  <w:p w14:paraId="5E49A9DD" w14:textId="77777777" w:rsidR="00AB33FB" w:rsidRDefault="00AB33FB" w:rsidP="003E4B19"/>
  <w:p w14:paraId="4F1246D0" w14:textId="77777777" w:rsidR="00AB33FB" w:rsidRDefault="00AB33FB" w:rsidP="003E4B19"/>
  <w:p w14:paraId="2F6CC1CB" w14:textId="77777777" w:rsidR="00AB33FB" w:rsidRDefault="00AB33FB" w:rsidP="003E4B19"/>
  <w:p w14:paraId="6EA8DA5B" w14:textId="77777777" w:rsidR="00AB33FB" w:rsidRDefault="00AB33FB" w:rsidP="003E4B19"/>
  <w:p w14:paraId="1A7F1BEB" w14:textId="77777777" w:rsidR="00AB33FB" w:rsidRDefault="00AB33FB" w:rsidP="003E4B19"/>
  <w:p w14:paraId="6E88F4E2" w14:textId="77777777" w:rsidR="00AB33FB" w:rsidRDefault="00AB33FB" w:rsidP="003E4B19"/>
  <w:p w14:paraId="20463257" w14:textId="77777777" w:rsidR="00AB33FB" w:rsidRDefault="00AB33FB" w:rsidP="003E4B1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AB33FB" w:rsidRDefault="00AB33FB" w:rsidP="003E4B19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AB33FB" w:rsidRPr="00D318E1" w:rsidRDefault="00AB33FB" w:rsidP="003E4B19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Pr="00DD3832">
          <w:rPr>
            <w:lang w:val="fr-FR"/>
          </w:rPr>
          <w:fldChar w:fldCharType="separate"/>
        </w:r>
        <w:r w:rsidR="00D7579B">
          <w:rPr>
            <w:noProof/>
            <w:lang w:val="fr-FR"/>
          </w:rPr>
          <w:t>8</w:t>
        </w:r>
        <w:r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D7579B">
          <w:rPr>
            <w:noProof/>
            <w:lang w:val="fr-FR"/>
          </w:rPr>
          <w:t>14</w:t>
        </w:r>
        <w:r>
          <w:rPr>
            <w:lang w:val="fr-FR"/>
          </w:rPr>
          <w:fldChar w:fldCharType="end"/>
        </w:r>
      </w:sdtContent>
    </w:sdt>
  </w:p>
  <w:p w14:paraId="5E49A9DF" w14:textId="77777777" w:rsidR="00AB33FB" w:rsidRDefault="00AB33FB" w:rsidP="003E4B19"/>
  <w:p w14:paraId="5E49A9E0" w14:textId="77777777" w:rsidR="00AB33FB" w:rsidRDefault="00AB33FB" w:rsidP="003E4B19"/>
  <w:p w14:paraId="5E49A9E1" w14:textId="77777777" w:rsidR="00AB33FB" w:rsidRDefault="00AB33FB" w:rsidP="003E4B19"/>
  <w:p w14:paraId="5E49A9E2" w14:textId="1842743F" w:rsidR="00AB33FB" w:rsidRDefault="00AB33FB" w:rsidP="003E4B19"/>
  <w:p w14:paraId="48726609" w14:textId="23A45DB7" w:rsidR="00AB33FB" w:rsidRPr="005E7574" w:rsidRDefault="00AB33FB" w:rsidP="003E4B19">
    <w:r>
      <w:t>Capgemini Internal</w:t>
    </w:r>
  </w:p>
  <w:p w14:paraId="48DD6EF0" w14:textId="77777777" w:rsidR="00AB33FB" w:rsidRDefault="00AB33FB" w:rsidP="003E4B19"/>
  <w:p w14:paraId="2AA8F8D8" w14:textId="77777777" w:rsidR="00AB33FB" w:rsidRDefault="00AB33FB" w:rsidP="003E4B19"/>
  <w:p w14:paraId="78D181C9" w14:textId="77777777" w:rsidR="00AB33FB" w:rsidRDefault="00AB33FB" w:rsidP="003E4B19"/>
  <w:p w14:paraId="40630506" w14:textId="77777777" w:rsidR="00AB33FB" w:rsidRDefault="00AB33FB" w:rsidP="003E4B19"/>
  <w:p w14:paraId="7734A33C" w14:textId="77777777" w:rsidR="00AB33FB" w:rsidRDefault="00AB33FB" w:rsidP="003E4B19"/>
  <w:p w14:paraId="0FE4B744" w14:textId="77777777" w:rsidR="00AB33FB" w:rsidRDefault="00AB33FB" w:rsidP="003E4B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4EA4F" w14:textId="77777777" w:rsidR="00180AC9" w:rsidRDefault="00180AC9" w:rsidP="003E4B19">
      <w:r>
        <w:separator/>
      </w:r>
    </w:p>
    <w:p w14:paraId="4C9DC86B" w14:textId="77777777" w:rsidR="00180AC9" w:rsidRDefault="00180AC9" w:rsidP="003E4B19"/>
    <w:p w14:paraId="5C1E841D" w14:textId="77777777" w:rsidR="00180AC9" w:rsidRDefault="00180AC9" w:rsidP="003E4B19"/>
    <w:p w14:paraId="19BF452C" w14:textId="77777777" w:rsidR="00180AC9" w:rsidRDefault="00180AC9" w:rsidP="003E4B19"/>
    <w:p w14:paraId="59CD6D65" w14:textId="77777777" w:rsidR="00180AC9" w:rsidRDefault="00180AC9" w:rsidP="003E4B19"/>
    <w:p w14:paraId="38EA8F50" w14:textId="77777777" w:rsidR="00180AC9" w:rsidRDefault="00180AC9" w:rsidP="003E4B19"/>
    <w:p w14:paraId="1988BED1" w14:textId="77777777" w:rsidR="00180AC9" w:rsidRDefault="00180AC9" w:rsidP="003E4B19"/>
    <w:p w14:paraId="2E0D07BB" w14:textId="77777777" w:rsidR="00180AC9" w:rsidRDefault="00180AC9" w:rsidP="003E4B19"/>
    <w:p w14:paraId="44EE666D" w14:textId="77777777" w:rsidR="00180AC9" w:rsidRDefault="00180AC9" w:rsidP="003E4B19"/>
  </w:footnote>
  <w:footnote w:type="continuationSeparator" w:id="0">
    <w:p w14:paraId="05A092AE" w14:textId="77777777" w:rsidR="00180AC9" w:rsidRDefault="00180AC9" w:rsidP="003E4B19">
      <w:r>
        <w:continuationSeparator/>
      </w:r>
    </w:p>
    <w:p w14:paraId="7C27D5B4" w14:textId="77777777" w:rsidR="00180AC9" w:rsidRDefault="00180AC9" w:rsidP="003E4B19"/>
    <w:p w14:paraId="1F3E58F2" w14:textId="77777777" w:rsidR="00180AC9" w:rsidRDefault="00180AC9" w:rsidP="003E4B19"/>
    <w:p w14:paraId="35E70DD0" w14:textId="77777777" w:rsidR="00180AC9" w:rsidRDefault="00180AC9" w:rsidP="003E4B19"/>
    <w:p w14:paraId="7C09AC7E" w14:textId="77777777" w:rsidR="00180AC9" w:rsidRDefault="00180AC9" w:rsidP="003E4B19"/>
    <w:p w14:paraId="1A2B4600" w14:textId="77777777" w:rsidR="00180AC9" w:rsidRDefault="00180AC9" w:rsidP="003E4B19"/>
    <w:p w14:paraId="09293AF4" w14:textId="77777777" w:rsidR="00180AC9" w:rsidRDefault="00180AC9" w:rsidP="003E4B19"/>
    <w:p w14:paraId="0DC76B06" w14:textId="77777777" w:rsidR="00180AC9" w:rsidRDefault="00180AC9" w:rsidP="003E4B19"/>
    <w:p w14:paraId="36618A7D" w14:textId="77777777" w:rsidR="00180AC9" w:rsidRDefault="00180AC9" w:rsidP="003E4B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AB33FB" w:rsidRDefault="00180AC9" w:rsidP="003E4B19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AB33FB" w:rsidRDefault="00AB33FB" w:rsidP="003E4B19"/>
  <w:p w14:paraId="195F69AB" w14:textId="77777777" w:rsidR="00AB33FB" w:rsidRDefault="00AB33FB" w:rsidP="003E4B19"/>
  <w:p w14:paraId="3AAB0591" w14:textId="77777777" w:rsidR="00AB33FB" w:rsidRDefault="00AB33FB" w:rsidP="003E4B19"/>
  <w:p w14:paraId="648B6FA2" w14:textId="77777777" w:rsidR="00AB33FB" w:rsidRDefault="00AB33FB" w:rsidP="003E4B19"/>
  <w:p w14:paraId="4812A3F4" w14:textId="77777777" w:rsidR="00AB33FB" w:rsidRDefault="00AB33FB" w:rsidP="003E4B19"/>
  <w:p w14:paraId="49724218" w14:textId="77777777" w:rsidR="00AB33FB" w:rsidRDefault="00AB33FB" w:rsidP="003E4B19"/>
  <w:p w14:paraId="03B14635" w14:textId="77777777" w:rsidR="00AB33FB" w:rsidRDefault="00AB33FB" w:rsidP="003E4B1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AB33FB" w:rsidRPr="003308F8" w:rsidRDefault="00180AC9" w:rsidP="003E4B19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AB33FB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33FB">
      <w:t>Use Case Specification</w:t>
    </w:r>
  </w:p>
  <w:p w14:paraId="5E49A9DA" w14:textId="77777777" w:rsidR="00AB33FB" w:rsidRDefault="00AB33FB" w:rsidP="003E4B19"/>
  <w:p w14:paraId="5E49A9DB" w14:textId="77777777" w:rsidR="00AB33FB" w:rsidRDefault="00AB33FB" w:rsidP="003E4B19"/>
  <w:p w14:paraId="699F2CC6" w14:textId="77777777" w:rsidR="00AB33FB" w:rsidRDefault="00AB33FB" w:rsidP="003E4B19"/>
  <w:p w14:paraId="6B954302" w14:textId="77777777" w:rsidR="00AB33FB" w:rsidRDefault="00AB33FB" w:rsidP="003E4B19"/>
  <w:p w14:paraId="3FAEEEF9" w14:textId="77777777" w:rsidR="00AB33FB" w:rsidRDefault="00AB33FB" w:rsidP="003E4B19"/>
  <w:p w14:paraId="2587CDC4" w14:textId="77777777" w:rsidR="00AB33FB" w:rsidRDefault="00AB33FB" w:rsidP="003E4B19"/>
  <w:p w14:paraId="1A762CBE" w14:textId="77777777" w:rsidR="00AB33FB" w:rsidRDefault="00AB33FB" w:rsidP="003E4B19"/>
  <w:p w14:paraId="475F260B" w14:textId="77777777" w:rsidR="00AB33FB" w:rsidRDefault="00AB33FB" w:rsidP="003E4B1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AB33FB" w:rsidRDefault="00180AC9" w:rsidP="003E4B19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2F140C"/>
    <w:multiLevelType w:val="hybridMultilevel"/>
    <w:tmpl w:val="6C54297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"/>
  </w:num>
  <w:num w:numId="3">
    <w:abstractNumId w:val="13"/>
  </w:num>
  <w:num w:numId="4">
    <w:abstractNumId w:val="26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1"/>
  </w:num>
  <w:num w:numId="10">
    <w:abstractNumId w:val="19"/>
  </w:num>
  <w:num w:numId="11">
    <w:abstractNumId w:val="9"/>
  </w:num>
  <w:num w:numId="12">
    <w:abstractNumId w:val="21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5"/>
  </w:num>
  <w:num w:numId="19">
    <w:abstractNumId w:val="2"/>
  </w:num>
  <w:num w:numId="20">
    <w:abstractNumId w:val="23"/>
  </w:num>
  <w:num w:numId="21">
    <w:abstractNumId w:val="22"/>
  </w:num>
  <w:num w:numId="22">
    <w:abstractNumId w:val="12"/>
  </w:num>
  <w:num w:numId="23">
    <w:abstractNumId w:val="20"/>
  </w:num>
  <w:num w:numId="24">
    <w:abstractNumId w:val="18"/>
  </w:num>
  <w:num w:numId="25">
    <w:abstractNumId w:val="16"/>
  </w:num>
  <w:num w:numId="26">
    <w:abstractNumId w:val="14"/>
  </w:num>
  <w:num w:numId="2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126FA"/>
    <w:rsid w:val="00014210"/>
    <w:rsid w:val="00026079"/>
    <w:rsid w:val="00063D3C"/>
    <w:rsid w:val="0008331A"/>
    <w:rsid w:val="00096043"/>
    <w:rsid w:val="000A2360"/>
    <w:rsid w:val="000C5717"/>
    <w:rsid w:val="000E00E7"/>
    <w:rsid w:val="0011053E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80AC9"/>
    <w:rsid w:val="0019751B"/>
    <w:rsid w:val="001A1E4F"/>
    <w:rsid w:val="001A5612"/>
    <w:rsid w:val="001C4D77"/>
    <w:rsid w:val="00201D1D"/>
    <w:rsid w:val="0020720A"/>
    <w:rsid w:val="002249C9"/>
    <w:rsid w:val="00233482"/>
    <w:rsid w:val="002367BE"/>
    <w:rsid w:val="002572DB"/>
    <w:rsid w:val="0026052B"/>
    <w:rsid w:val="00261AEF"/>
    <w:rsid w:val="00274F7F"/>
    <w:rsid w:val="00277103"/>
    <w:rsid w:val="00283E01"/>
    <w:rsid w:val="002D0988"/>
    <w:rsid w:val="002F046F"/>
    <w:rsid w:val="002F2F8C"/>
    <w:rsid w:val="002F3F02"/>
    <w:rsid w:val="00303E5A"/>
    <w:rsid w:val="00304EDE"/>
    <w:rsid w:val="00307C46"/>
    <w:rsid w:val="003308F8"/>
    <w:rsid w:val="00332A79"/>
    <w:rsid w:val="00334B92"/>
    <w:rsid w:val="00395294"/>
    <w:rsid w:val="003952B2"/>
    <w:rsid w:val="003E4B19"/>
    <w:rsid w:val="003E795D"/>
    <w:rsid w:val="004027C9"/>
    <w:rsid w:val="004347D3"/>
    <w:rsid w:val="00472619"/>
    <w:rsid w:val="00472B48"/>
    <w:rsid w:val="00472DB3"/>
    <w:rsid w:val="00473C5E"/>
    <w:rsid w:val="004A7DCD"/>
    <w:rsid w:val="004B0FFF"/>
    <w:rsid w:val="004C3902"/>
    <w:rsid w:val="004D06AF"/>
    <w:rsid w:val="004E6979"/>
    <w:rsid w:val="004E7445"/>
    <w:rsid w:val="004F6444"/>
    <w:rsid w:val="00517857"/>
    <w:rsid w:val="00524418"/>
    <w:rsid w:val="00530E5A"/>
    <w:rsid w:val="0053544D"/>
    <w:rsid w:val="00552AEE"/>
    <w:rsid w:val="00556AEE"/>
    <w:rsid w:val="005B044C"/>
    <w:rsid w:val="005B3604"/>
    <w:rsid w:val="005D4827"/>
    <w:rsid w:val="005E5169"/>
    <w:rsid w:val="005E7574"/>
    <w:rsid w:val="00605B2D"/>
    <w:rsid w:val="006349A0"/>
    <w:rsid w:val="006403D2"/>
    <w:rsid w:val="00641FA0"/>
    <w:rsid w:val="0064586A"/>
    <w:rsid w:val="006522AA"/>
    <w:rsid w:val="00667576"/>
    <w:rsid w:val="006A615C"/>
    <w:rsid w:val="006B0A33"/>
    <w:rsid w:val="006B704F"/>
    <w:rsid w:val="006C53AA"/>
    <w:rsid w:val="006C6310"/>
    <w:rsid w:val="006D0299"/>
    <w:rsid w:val="007431D9"/>
    <w:rsid w:val="00755169"/>
    <w:rsid w:val="00775844"/>
    <w:rsid w:val="00790A92"/>
    <w:rsid w:val="00794598"/>
    <w:rsid w:val="0079693D"/>
    <w:rsid w:val="007A16C6"/>
    <w:rsid w:val="007A65B3"/>
    <w:rsid w:val="007B41E9"/>
    <w:rsid w:val="007B4E6B"/>
    <w:rsid w:val="007C7699"/>
    <w:rsid w:val="00800A1B"/>
    <w:rsid w:val="008036AF"/>
    <w:rsid w:val="00807BDF"/>
    <w:rsid w:val="00834B20"/>
    <w:rsid w:val="00843826"/>
    <w:rsid w:val="00850205"/>
    <w:rsid w:val="0085743F"/>
    <w:rsid w:val="00865363"/>
    <w:rsid w:val="00871582"/>
    <w:rsid w:val="00882A5D"/>
    <w:rsid w:val="00893E99"/>
    <w:rsid w:val="008A7999"/>
    <w:rsid w:val="008B6B15"/>
    <w:rsid w:val="008D1CF1"/>
    <w:rsid w:val="008D4D0D"/>
    <w:rsid w:val="008D634D"/>
    <w:rsid w:val="008E15A0"/>
    <w:rsid w:val="009020ED"/>
    <w:rsid w:val="0091275A"/>
    <w:rsid w:val="00925C0D"/>
    <w:rsid w:val="00935785"/>
    <w:rsid w:val="00936505"/>
    <w:rsid w:val="009410F1"/>
    <w:rsid w:val="009768DB"/>
    <w:rsid w:val="00980564"/>
    <w:rsid w:val="00982C75"/>
    <w:rsid w:val="0098706E"/>
    <w:rsid w:val="00993DB8"/>
    <w:rsid w:val="009A6B54"/>
    <w:rsid w:val="009A7052"/>
    <w:rsid w:val="009B4999"/>
    <w:rsid w:val="009F5790"/>
    <w:rsid w:val="00A01CFA"/>
    <w:rsid w:val="00A10DE5"/>
    <w:rsid w:val="00A1407A"/>
    <w:rsid w:val="00A23E12"/>
    <w:rsid w:val="00A318D4"/>
    <w:rsid w:val="00A33C06"/>
    <w:rsid w:val="00A65EC7"/>
    <w:rsid w:val="00A971EE"/>
    <w:rsid w:val="00AA3B75"/>
    <w:rsid w:val="00AB33FB"/>
    <w:rsid w:val="00AC4943"/>
    <w:rsid w:val="00AE6300"/>
    <w:rsid w:val="00AE6C7C"/>
    <w:rsid w:val="00AE763E"/>
    <w:rsid w:val="00AF402D"/>
    <w:rsid w:val="00AF5348"/>
    <w:rsid w:val="00AF5631"/>
    <w:rsid w:val="00B10BC4"/>
    <w:rsid w:val="00B11AC2"/>
    <w:rsid w:val="00B136BF"/>
    <w:rsid w:val="00B231E6"/>
    <w:rsid w:val="00B34985"/>
    <w:rsid w:val="00B45EA4"/>
    <w:rsid w:val="00B50092"/>
    <w:rsid w:val="00B53DC1"/>
    <w:rsid w:val="00B764C5"/>
    <w:rsid w:val="00B80750"/>
    <w:rsid w:val="00B90CF5"/>
    <w:rsid w:val="00B95EBB"/>
    <w:rsid w:val="00BA3AA8"/>
    <w:rsid w:val="00BA49E8"/>
    <w:rsid w:val="00BE488A"/>
    <w:rsid w:val="00BF3438"/>
    <w:rsid w:val="00BF42A5"/>
    <w:rsid w:val="00C13A48"/>
    <w:rsid w:val="00C16330"/>
    <w:rsid w:val="00C20FBF"/>
    <w:rsid w:val="00C24AC2"/>
    <w:rsid w:val="00C3602B"/>
    <w:rsid w:val="00C37DC8"/>
    <w:rsid w:val="00C57E5C"/>
    <w:rsid w:val="00C65776"/>
    <w:rsid w:val="00C65C7B"/>
    <w:rsid w:val="00C82F93"/>
    <w:rsid w:val="00C8361D"/>
    <w:rsid w:val="00C84AE8"/>
    <w:rsid w:val="00C84F35"/>
    <w:rsid w:val="00C934E4"/>
    <w:rsid w:val="00C9552A"/>
    <w:rsid w:val="00C97676"/>
    <w:rsid w:val="00CB5284"/>
    <w:rsid w:val="00CD5B9B"/>
    <w:rsid w:val="00CE34BF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7579B"/>
    <w:rsid w:val="00DA18E8"/>
    <w:rsid w:val="00DC40E6"/>
    <w:rsid w:val="00DD3832"/>
    <w:rsid w:val="00DD3DC0"/>
    <w:rsid w:val="00DE247D"/>
    <w:rsid w:val="00DF7730"/>
    <w:rsid w:val="00E12319"/>
    <w:rsid w:val="00E218F1"/>
    <w:rsid w:val="00E26304"/>
    <w:rsid w:val="00E701E7"/>
    <w:rsid w:val="00E778A4"/>
    <w:rsid w:val="00EA36BC"/>
    <w:rsid w:val="00EA7593"/>
    <w:rsid w:val="00EB60A3"/>
    <w:rsid w:val="00EC154F"/>
    <w:rsid w:val="00ED7534"/>
    <w:rsid w:val="00F11BF2"/>
    <w:rsid w:val="00F257DB"/>
    <w:rsid w:val="00F2710C"/>
    <w:rsid w:val="00F27F5E"/>
    <w:rsid w:val="00F31BF2"/>
    <w:rsid w:val="00F369BB"/>
    <w:rsid w:val="00F411E8"/>
    <w:rsid w:val="00F56846"/>
    <w:rsid w:val="00F64F8E"/>
    <w:rsid w:val="00F76F15"/>
    <w:rsid w:val="00F8175B"/>
    <w:rsid w:val="00F8410D"/>
    <w:rsid w:val="00F9098B"/>
    <w:rsid w:val="00F9573D"/>
    <w:rsid w:val="00FC181B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B3E7F47F-F030-49EF-89E4-84C8EDC1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3E4B19"/>
    <w:pPr>
      <w:spacing w:after="0" w:line="240" w:lineRule="auto"/>
      <w:ind w:left="72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0</TotalTime>
  <Pages>14</Pages>
  <Words>1746</Words>
  <Characters>9955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Anjum, Nusrat</cp:lastModifiedBy>
  <cp:revision>2</cp:revision>
  <dcterms:created xsi:type="dcterms:W3CDTF">2018-05-24T04:40:00Z</dcterms:created>
  <dcterms:modified xsi:type="dcterms:W3CDTF">2018-05-24T04:40:00Z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