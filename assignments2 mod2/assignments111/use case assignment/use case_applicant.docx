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AB33FB">
      <w:pPr>
        <w:pStyle w:val="PageTitle"/>
      </w:pPr>
    </w:p>
    <w:p w14:paraId="047659E7" w14:textId="77777777" w:rsidR="009F5790" w:rsidRPr="009F5790" w:rsidRDefault="009F5790" w:rsidP="00AB33FB">
      <w:pPr>
        <w:pStyle w:val="PageTitle"/>
      </w:pPr>
    </w:p>
    <w:p w14:paraId="4B63A63E" w14:textId="77777777" w:rsidR="009F5790" w:rsidRPr="009F5790" w:rsidRDefault="009F5790" w:rsidP="00AB33FB">
      <w:pPr>
        <w:pStyle w:val="PageTitle"/>
      </w:pPr>
    </w:p>
    <w:p w14:paraId="48ED829F" w14:textId="77777777" w:rsidR="009F5790" w:rsidRPr="001C4D77" w:rsidRDefault="009F5790" w:rsidP="00AB33FB">
      <w:pPr>
        <w:pStyle w:val="PageTitle"/>
      </w:pPr>
    </w:p>
    <w:p w14:paraId="5AB8EF64" w14:textId="77777777" w:rsidR="009F5790" w:rsidRPr="001C4D77" w:rsidRDefault="009F5790" w:rsidP="00AB33FB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AB33FB">
      <w:pPr>
        <w:pStyle w:val="PageTitle"/>
      </w:pPr>
    </w:p>
    <w:p w14:paraId="03A8A6B3" w14:textId="45C90EC8" w:rsidR="009F5790" w:rsidRPr="001C4D77" w:rsidRDefault="00155339" w:rsidP="00AB33F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AB33FB"/>
    <w:p w14:paraId="12D6A4D9" w14:textId="77777777" w:rsidR="009F5790" w:rsidRPr="009F5790" w:rsidRDefault="009F5790" w:rsidP="00AB33FB"/>
    <w:p w14:paraId="4F7ED659" w14:textId="77777777" w:rsidR="009F5790" w:rsidRPr="009F5790" w:rsidRDefault="009F5790" w:rsidP="00AB33FB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AB33FB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544AD246" w:rsidR="00B53DC1" w:rsidRPr="009F5790" w:rsidRDefault="00B53DC1" w:rsidP="00A870FE">
            <w:r w:rsidRPr="00D3101D">
              <w:t> </w:t>
            </w:r>
            <w:r w:rsidR="00A870FE">
              <w:t>PRJ_BANK_EXAM_PORTAL</w:t>
            </w:r>
            <w:r w:rsidRPr="00D3101D">
              <w:t>_001</w:t>
            </w:r>
          </w:p>
        </w:tc>
      </w:tr>
      <w:tr w:rsidR="00B53DC1" w:rsidRPr="009F5790" w14:paraId="7B1CC0A8" w14:textId="77777777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AB33FB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39C81205" w:rsidR="00B53DC1" w:rsidRPr="009F5790" w:rsidRDefault="00A870FE" w:rsidP="00AB33FB">
            <w:r>
              <w:t>BANK EXAM PORTAL</w:t>
            </w:r>
          </w:p>
        </w:tc>
      </w:tr>
    </w:tbl>
    <w:p w14:paraId="1917D496" w14:textId="77777777" w:rsidR="009F5790" w:rsidRPr="009F5790" w:rsidRDefault="009F5790" w:rsidP="00AB33FB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7908E0A0" w:rsidR="009F5790" w:rsidRPr="009F5790" w:rsidRDefault="009F5790" w:rsidP="00A870FE">
            <w:r w:rsidRPr="009F5790">
              <w:t> </w:t>
            </w:r>
            <w:proofErr w:type="spellStart"/>
            <w:r w:rsidR="00A870FE">
              <w:t>Saraswathi</w:t>
            </w:r>
            <w:proofErr w:type="spellEnd"/>
            <w:r w:rsidR="00A870FE">
              <w:t xml:space="preserve"> </w:t>
            </w:r>
            <w:proofErr w:type="spellStart"/>
            <w:r w:rsidR="00A870FE">
              <w:t>Vijayan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8EFBB9B" w:rsidR="009F5790" w:rsidRPr="009F5790" w:rsidRDefault="00A870FE" w:rsidP="00AB33FB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D1A6EC2" w:rsidR="009F5790" w:rsidRPr="009F5790" w:rsidRDefault="009F5790" w:rsidP="00AB33FB">
            <w:r w:rsidRPr="009F5790">
              <w:t> </w:t>
            </w:r>
            <w:r w:rsidR="00AC41EA">
              <w:t>18</w:t>
            </w:r>
            <w:r w:rsidR="008E15A0" w:rsidRPr="008E15A0">
              <w:rPr>
                <w:vertAlign w:val="superscript"/>
              </w:rPr>
              <w:t>th</w:t>
            </w:r>
            <w:r w:rsidR="00A870FE">
              <w:t xml:space="preserve"> May, 2018</w:t>
            </w:r>
          </w:p>
        </w:tc>
      </w:tr>
      <w:tr w:rsidR="009F5790" w:rsidRPr="009F5790" w14:paraId="05F5BE02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57DCC23" w:rsidR="008E15A0" w:rsidRPr="009F5790" w:rsidRDefault="008E15A0" w:rsidP="00A870FE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C485218" w:rsidR="008E15A0" w:rsidRPr="009F5790" w:rsidRDefault="008E15A0" w:rsidP="00AB33FB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0AFAAD70" w:rsidR="008E15A0" w:rsidRPr="009F5790" w:rsidRDefault="008E15A0" w:rsidP="00AB33FB"/>
        </w:tc>
      </w:tr>
      <w:tr w:rsidR="008E15A0" w:rsidRPr="009F5790" w14:paraId="6B3736C0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60D0367" w:rsidR="008E15A0" w:rsidRPr="009F5790" w:rsidRDefault="008E15A0" w:rsidP="00AB33FB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55E98B8F" w:rsidR="008E15A0" w:rsidRPr="009F5790" w:rsidRDefault="008E15A0" w:rsidP="00AC41EA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4DDC5683" w:rsidR="008E15A0" w:rsidRPr="009F5790" w:rsidRDefault="008E15A0" w:rsidP="00A870FE">
            <w:r w:rsidRPr="009F5790">
              <w:t> </w:t>
            </w:r>
          </w:p>
        </w:tc>
      </w:tr>
      <w:tr w:rsidR="008E15A0" w:rsidRPr="009F5790" w14:paraId="12030786" w14:textId="77777777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AB33FB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2A0D28F8" w:rsidR="008E15A0" w:rsidRPr="009F5790" w:rsidRDefault="008E15A0" w:rsidP="00AB33FB">
            <w:pPr>
              <w:rPr>
                <w:vanish/>
              </w:rPr>
            </w:pPr>
            <w:r w:rsidRPr="009F5790">
              <w:t>Ve</w:t>
            </w:r>
            <w:r w:rsidR="00AC41EA">
              <w:t>rsion Number of the template:1.0</w:t>
            </w:r>
          </w:p>
        </w:tc>
      </w:tr>
      <w:tr w:rsidR="008E15A0" w:rsidRPr="009F5790" w14:paraId="6800FFEA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2E248E1D" w:rsidR="008E15A0" w:rsidRPr="009F5790" w:rsidRDefault="00AC41EA" w:rsidP="00AB33FB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AB33FB">
            <w:r w:rsidRPr="009F5790">
              <w:t> </w:t>
            </w:r>
          </w:p>
        </w:tc>
      </w:tr>
    </w:tbl>
    <w:p w14:paraId="0966AC59" w14:textId="77777777" w:rsidR="009F5790" w:rsidRPr="009F5790" w:rsidRDefault="009F5790" w:rsidP="00AB33FB">
      <w:r w:rsidRPr="009F5790">
        <w:br w:type="page"/>
      </w:r>
    </w:p>
    <w:p w14:paraId="42EE7ADE" w14:textId="77777777" w:rsidR="009F5790" w:rsidRPr="009F5790" w:rsidRDefault="009F5790" w:rsidP="00AB33FB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AB33FB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AB33F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AB33FB">
        <w:tc>
          <w:tcPr>
            <w:tcW w:w="2808" w:type="dxa"/>
            <w:vAlign w:val="center"/>
          </w:tcPr>
          <w:p w14:paraId="1976D30B" w14:textId="77777777" w:rsidR="009F5790" w:rsidRPr="009F5790" w:rsidRDefault="009F5790" w:rsidP="00AB33FB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AB33FB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AB33FB"/>
        </w:tc>
        <w:tc>
          <w:tcPr>
            <w:tcW w:w="1080" w:type="dxa"/>
          </w:tcPr>
          <w:p w14:paraId="488BB2E9" w14:textId="77777777" w:rsidR="009F5790" w:rsidRPr="009F5790" w:rsidRDefault="009F5790" w:rsidP="00AB33FB"/>
        </w:tc>
        <w:tc>
          <w:tcPr>
            <w:tcW w:w="1080" w:type="dxa"/>
          </w:tcPr>
          <w:p w14:paraId="325B699D" w14:textId="77777777" w:rsidR="009F5790" w:rsidRPr="009F5790" w:rsidRDefault="009F5790" w:rsidP="00AB33FB"/>
        </w:tc>
        <w:tc>
          <w:tcPr>
            <w:tcW w:w="1080" w:type="dxa"/>
          </w:tcPr>
          <w:p w14:paraId="77EF851F" w14:textId="77777777" w:rsidR="009F5790" w:rsidRPr="009F5790" w:rsidRDefault="009F5790" w:rsidP="00AB33FB"/>
        </w:tc>
        <w:tc>
          <w:tcPr>
            <w:tcW w:w="1080" w:type="dxa"/>
          </w:tcPr>
          <w:p w14:paraId="3AD2F557" w14:textId="77777777" w:rsidR="009F5790" w:rsidRPr="009F5790" w:rsidRDefault="009F5790" w:rsidP="00AB33FB"/>
        </w:tc>
      </w:tr>
      <w:tr w:rsidR="009F5790" w:rsidRPr="009F5790" w14:paraId="7EF63984" w14:textId="77777777" w:rsidTr="00AB33FB">
        <w:tc>
          <w:tcPr>
            <w:tcW w:w="2808" w:type="dxa"/>
            <w:vAlign w:val="center"/>
          </w:tcPr>
          <w:p w14:paraId="0516B6F4" w14:textId="77777777" w:rsidR="009F5790" w:rsidRPr="009F5790" w:rsidRDefault="009F5790" w:rsidP="00AB33FB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AB33FB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AB33FB"/>
        </w:tc>
        <w:tc>
          <w:tcPr>
            <w:tcW w:w="1080" w:type="dxa"/>
          </w:tcPr>
          <w:p w14:paraId="3D8D9994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AB33FB"/>
        </w:tc>
        <w:tc>
          <w:tcPr>
            <w:tcW w:w="1080" w:type="dxa"/>
          </w:tcPr>
          <w:p w14:paraId="2BE1FC53" w14:textId="77777777" w:rsidR="009F5790" w:rsidRPr="009F5790" w:rsidRDefault="009F5790" w:rsidP="00AB33FB"/>
        </w:tc>
        <w:tc>
          <w:tcPr>
            <w:tcW w:w="1080" w:type="dxa"/>
          </w:tcPr>
          <w:p w14:paraId="1799B660" w14:textId="77777777" w:rsidR="009F5790" w:rsidRPr="009F5790" w:rsidRDefault="009F5790" w:rsidP="00AB33FB"/>
        </w:tc>
      </w:tr>
      <w:tr w:rsidR="009F5790" w:rsidRPr="009F5790" w14:paraId="2BC2A16F" w14:textId="77777777" w:rsidTr="00AB33FB">
        <w:tc>
          <w:tcPr>
            <w:tcW w:w="2808" w:type="dxa"/>
            <w:vAlign w:val="center"/>
          </w:tcPr>
          <w:p w14:paraId="47098972" w14:textId="77777777" w:rsidR="009F5790" w:rsidRPr="009F5790" w:rsidRDefault="009F5790" w:rsidP="00AB33FB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AB33FB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AB33FB"/>
        </w:tc>
        <w:tc>
          <w:tcPr>
            <w:tcW w:w="1080" w:type="dxa"/>
          </w:tcPr>
          <w:p w14:paraId="3645B887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AB33FB"/>
        </w:tc>
        <w:tc>
          <w:tcPr>
            <w:tcW w:w="1080" w:type="dxa"/>
          </w:tcPr>
          <w:p w14:paraId="3A64C6EF" w14:textId="77777777" w:rsidR="009F5790" w:rsidRPr="009F5790" w:rsidRDefault="009F5790" w:rsidP="00AB33FB"/>
        </w:tc>
        <w:tc>
          <w:tcPr>
            <w:tcW w:w="1080" w:type="dxa"/>
          </w:tcPr>
          <w:p w14:paraId="47308748" w14:textId="77777777" w:rsidR="009F5790" w:rsidRPr="009F5790" w:rsidRDefault="009F5790" w:rsidP="00AB33FB"/>
        </w:tc>
      </w:tr>
      <w:tr w:rsidR="009F5790" w:rsidRPr="009F5790" w14:paraId="2E56A852" w14:textId="77777777" w:rsidTr="00AB33FB">
        <w:tc>
          <w:tcPr>
            <w:tcW w:w="2808" w:type="dxa"/>
          </w:tcPr>
          <w:p w14:paraId="64B7F5B7" w14:textId="77777777" w:rsidR="009F5790" w:rsidRPr="009F5790" w:rsidRDefault="009F5790" w:rsidP="00AB33FB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AB33FB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AB33FB"/>
        </w:tc>
        <w:tc>
          <w:tcPr>
            <w:tcW w:w="1080" w:type="dxa"/>
          </w:tcPr>
          <w:p w14:paraId="46558018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AB33FB"/>
        </w:tc>
        <w:tc>
          <w:tcPr>
            <w:tcW w:w="1080" w:type="dxa"/>
          </w:tcPr>
          <w:p w14:paraId="3AFC5A5C" w14:textId="77777777" w:rsidR="009F5790" w:rsidRPr="009F5790" w:rsidRDefault="009F5790" w:rsidP="00AB33FB"/>
        </w:tc>
        <w:tc>
          <w:tcPr>
            <w:tcW w:w="1080" w:type="dxa"/>
          </w:tcPr>
          <w:p w14:paraId="7E23613F" w14:textId="77777777" w:rsidR="009F5790" w:rsidRPr="009F5790" w:rsidRDefault="009F5790" w:rsidP="00AB33FB"/>
        </w:tc>
      </w:tr>
      <w:tr w:rsidR="009F5790" w:rsidRPr="009F5790" w14:paraId="307F8A75" w14:textId="77777777" w:rsidTr="00AB33FB">
        <w:tc>
          <w:tcPr>
            <w:tcW w:w="2808" w:type="dxa"/>
          </w:tcPr>
          <w:p w14:paraId="4D8423FC" w14:textId="77777777" w:rsidR="009F5790" w:rsidRPr="009F5790" w:rsidRDefault="009F5790" w:rsidP="00AB33FB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AB33FB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AB33FB"/>
        </w:tc>
        <w:tc>
          <w:tcPr>
            <w:tcW w:w="1080" w:type="dxa"/>
          </w:tcPr>
          <w:p w14:paraId="4D22E910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AB33FB"/>
        </w:tc>
        <w:tc>
          <w:tcPr>
            <w:tcW w:w="1080" w:type="dxa"/>
          </w:tcPr>
          <w:p w14:paraId="6071EC99" w14:textId="77777777" w:rsidR="009F5790" w:rsidRPr="009F5790" w:rsidRDefault="009F5790" w:rsidP="00AB33FB"/>
        </w:tc>
        <w:tc>
          <w:tcPr>
            <w:tcW w:w="1080" w:type="dxa"/>
          </w:tcPr>
          <w:p w14:paraId="0D8E8B38" w14:textId="77777777" w:rsidR="009F5790" w:rsidRPr="009F5790" w:rsidRDefault="009F5790" w:rsidP="00AB33FB"/>
        </w:tc>
      </w:tr>
      <w:tr w:rsidR="009F5790" w:rsidRPr="009F5790" w14:paraId="3EABB1EE" w14:textId="77777777" w:rsidTr="00AB33FB">
        <w:tc>
          <w:tcPr>
            <w:tcW w:w="2808" w:type="dxa"/>
          </w:tcPr>
          <w:p w14:paraId="27EF7D4D" w14:textId="77777777" w:rsidR="009F5790" w:rsidRPr="009F5790" w:rsidRDefault="009F5790" w:rsidP="00AB33FB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AB33FB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AB33FB"/>
        </w:tc>
        <w:tc>
          <w:tcPr>
            <w:tcW w:w="1080" w:type="dxa"/>
          </w:tcPr>
          <w:p w14:paraId="3BC21E42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AB33FB"/>
        </w:tc>
        <w:tc>
          <w:tcPr>
            <w:tcW w:w="1080" w:type="dxa"/>
          </w:tcPr>
          <w:p w14:paraId="718D8944" w14:textId="77777777" w:rsidR="009F5790" w:rsidRPr="009F5790" w:rsidRDefault="009F5790" w:rsidP="00AB33FB"/>
        </w:tc>
        <w:tc>
          <w:tcPr>
            <w:tcW w:w="1080" w:type="dxa"/>
          </w:tcPr>
          <w:p w14:paraId="5DD7E652" w14:textId="77777777" w:rsidR="009F5790" w:rsidRPr="009F5790" w:rsidRDefault="009F5790" w:rsidP="00AB33FB"/>
        </w:tc>
      </w:tr>
      <w:tr w:rsidR="009F5790" w:rsidRPr="009F5790" w14:paraId="5751E9DE" w14:textId="77777777" w:rsidTr="00AB33FB">
        <w:tc>
          <w:tcPr>
            <w:tcW w:w="2808" w:type="dxa"/>
          </w:tcPr>
          <w:p w14:paraId="5BD5BEA4" w14:textId="77777777" w:rsidR="009F5790" w:rsidRPr="009F5790" w:rsidRDefault="009F5790" w:rsidP="00AB33FB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AB33FB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AB33FB"/>
        </w:tc>
        <w:tc>
          <w:tcPr>
            <w:tcW w:w="1080" w:type="dxa"/>
          </w:tcPr>
          <w:p w14:paraId="161B779E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AB33FB"/>
        </w:tc>
        <w:tc>
          <w:tcPr>
            <w:tcW w:w="1080" w:type="dxa"/>
          </w:tcPr>
          <w:p w14:paraId="4BE23196" w14:textId="77777777" w:rsidR="009F5790" w:rsidRPr="009F5790" w:rsidRDefault="009F5790" w:rsidP="00AB33FB"/>
        </w:tc>
        <w:tc>
          <w:tcPr>
            <w:tcW w:w="1080" w:type="dxa"/>
          </w:tcPr>
          <w:p w14:paraId="3F95224E" w14:textId="77777777" w:rsidR="009F5790" w:rsidRPr="009F5790" w:rsidRDefault="009F5790" w:rsidP="00AB33FB"/>
        </w:tc>
      </w:tr>
    </w:tbl>
    <w:p w14:paraId="7C85DA30" w14:textId="77777777" w:rsidR="009F5790" w:rsidRPr="009F5790" w:rsidRDefault="009F5790" w:rsidP="00AB33FB"/>
    <w:p w14:paraId="36105CE6" w14:textId="77777777" w:rsidR="009F5790" w:rsidRPr="009F5790" w:rsidRDefault="009F5790" w:rsidP="00AB33FB"/>
    <w:p w14:paraId="2CC8A7F7" w14:textId="77777777" w:rsidR="009F5790" w:rsidRPr="009F5790" w:rsidRDefault="009F5790" w:rsidP="00AB33FB">
      <w:r w:rsidRPr="009F5790">
        <w:t xml:space="preserve">Disclaimer: </w:t>
      </w:r>
    </w:p>
    <w:p w14:paraId="28E0825A" w14:textId="77777777" w:rsidR="009F5790" w:rsidRPr="009F5790" w:rsidRDefault="009F5790" w:rsidP="00AB33FB"/>
    <w:p w14:paraId="47F58572" w14:textId="0AF2C623" w:rsidR="009F5790" w:rsidRPr="009F5790" w:rsidRDefault="009F5790" w:rsidP="00AB33FB">
      <w:r w:rsidRPr="009F5790">
        <w:t>The scope of the project ‘</w:t>
      </w:r>
      <w:r w:rsidR="00B764C5" w:rsidRPr="00B764C5"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AB33FB" w:rsidRDefault="009F5790" w:rsidP="00AB33FB">
      <w:r w:rsidRPr="00AB33FB">
        <w:lastRenderedPageBreak/>
        <w:t>TABLE OF CONTENTS</w:t>
      </w:r>
    </w:p>
    <w:p w14:paraId="63D9F59F" w14:textId="77777777" w:rsidR="009F5790" w:rsidRPr="009F5790" w:rsidRDefault="009F5790" w:rsidP="00AB33FB"/>
    <w:p w14:paraId="287F916D" w14:textId="77777777" w:rsidR="00C9552A" w:rsidRPr="00AB33FB" w:rsidRDefault="009F57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AB33FB">
        <w:rPr>
          <w:b w:val="0"/>
        </w:rPr>
        <w:fldChar w:fldCharType="begin"/>
      </w:r>
      <w:r w:rsidRPr="00AB33FB">
        <w:rPr>
          <w:b w:val="0"/>
        </w:rPr>
        <w:instrText xml:space="preserve"> TOC \o "1-3" \f \h \z \u </w:instrText>
      </w:r>
      <w:r w:rsidRPr="00AB33FB">
        <w:rPr>
          <w:b w:val="0"/>
        </w:rPr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Use Case Name: Login to the University Admission System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0FAC6C8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FA8CBBB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99CC669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E747F30" w14:textId="5E674281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640347E" w14:textId="2A746634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82AC0BB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B30A28C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b w:val="0"/>
            <w:noProof/>
          </w:rPr>
          <w:t>4.2.2  Alternate Flow 2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03D89BD2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9" w:history="1">
        <w:r w:rsidR="00C9552A" w:rsidRPr="00AB33FB">
          <w:rPr>
            <w:rStyle w:val="Hyperlink"/>
            <w:b w:val="0"/>
            <w:noProof/>
          </w:rPr>
          <w:t>4.2.3  Alternate Flow 3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7DE7B4B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>Exception Flow 1: Exceeded Login Attempts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1D2CA1F9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44E8A00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410F2D9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941484B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87F60CD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9B1868B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1A8355D2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B800C2A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A5F8DE9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ED3F7A3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4D019CF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b w:val="0"/>
            <w:noProof/>
          </w:rPr>
          <w:t>Extension in Alternate Flow  1: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E7ADBC3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2" w:history="1">
        <w:r w:rsidR="00C9552A" w:rsidRPr="00AB33FB">
          <w:rPr>
            <w:rStyle w:val="Hyperlink"/>
            <w:b w:val="0"/>
            <w:noProof/>
          </w:rPr>
          <w:t>Extension in Alternate Flow  x: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A4D9F35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EE18626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CE44E1A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>Use Case Diagram for User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D94FD4F" w14:textId="64098459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11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7C68C93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70BCB2E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A7E6D24" w14:textId="77777777" w:rsidR="00C9552A" w:rsidRPr="00AB33FB" w:rsidRDefault="00EC2997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F2DD837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CCCA387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1AA3AF3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AA44C00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C048007" w14:textId="77777777" w:rsidR="00C9552A" w:rsidRPr="00AB33FB" w:rsidRDefault="00EC2997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AB33FB">
      <w:r w:rsidRPr="00AB33FB">
        <w:rPr>
          <w:b w:val="0"/>
        </w:rPr>
        <w:fldChar w:fldCharType="end"/>
      </w:r>
    </w:p>
    <w:p w14:paraId="74E6C9D8" w14:textId="77777777" w:rsidR="009F5790" w:rsidRPr="009F5790" w:rsidRDefault="009F5790" w:rsidP="00AB33FB"/>
    <w:p w14:paraId="54DA6AF0" w14:textId="77777777" w:rsidR="009F5790" w:rsidRPr="009F5790" w:rsidRDefault="009F5790" w:rsidP="00AB33FB"/>
    <w:p w14:paraId="5A45629C" w14:textId="77777777" w:rsidR="009F5790" w:rsidRPr="009F5790" w:rsidRDefault="009F5790" w:rsidP="00AB33FB"/>
    <w:p w14:paraId="32E4EA51" w14:textId="77777777" w:rsidR="009F5790" w:rsidRPr="009F5790" w:rsidRDefault="009F5790" w:rsidP="00AB33FB"/>
    <w:p w14:paraId="12FDF1A2" w14:textId="77777777" w:rsidR="009F5790" w:rsidRPr="009F5790" w:rsidRDefault="009F5790" w:rsidP="00AB33FB"/>
    <w:p w14:paraId="332B7CEA" w14:textId="77777777" w:rsidR="009F5790" w:rsidRPr="009F5790" w:rsidRDefault="009F5790" w:rsidP="00AB33FB"/>
    <w:p w14:paraId="2663E52A" w14:textId="400640D7" w:rsidR="009F5790" w:rsidRPr="009F5790" w:rsidRDefault="009F5790" w:rsidP="00AB33FB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607221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DA31DC">
        <w:t>apply for exam in bank exam portal</w:t>
      </w:r>
    </w:p>
    <w:p w14:paraId="591A06AB" w14:textId="77777777" w:rsidR="00C84F35" w:rsidRDefault="00C84F35" w:rsidP="00AB33FB">
      <w:pPr>
        <w:pStyle w:val="BodyText"/>
      </w:pPr>
    </w:p>
    <w:p w14:paraId="3A3F155A" w14:textId="041F53F8" w:rsidR="00C84F35" w:rsidRPr="007431D9" w:rsidRDefault="009F5790" w:rsidP="007431D9">
      <w:pPr>
        <w:pStyle w:val="BodyText"/>
        <w:ind w:left="708"/>
      </w:pPr>
      <w:r w:rsidRPr="007431D9">
        <w:rPr>
          <w:b w:val="0"/>
        </w:rPr>
        <w:t xml:space="preserve">Use Case ID:  </w:t>
      </w:r>
      <w:r w:rsidR="00501657">
        <w:t>BEP.APPLY</w:t>
      </w:r>
      <w:r w:rsidR="002F2F8C" w:rsidRPr="007431D9">
        <w:t>.</w:t>
      </w:r>
      <w:r w:rsidR="00501657">
        <w:t>EXAM</w:t>
      </w:r>
      <w:r w:rsidR="002F2F8C" w:rsidRPr="007431D9">
        <w:t>_001</w:t>
      </w:r>
    </w:p>
    <w:p w14:paraId="54821FD2" w14:textId="77777777" w:rsidR="00C84F35" w:rsidRPr="007431D9" w:rsidRDefault="00C84F35" w:rsidP="007431D9">
      <w:pPr>
        <w:pStyle w:val="BodyText"/>
        <w:ind w:left="708"/>
      </w:pPr>
    </w:p>
    <w:p w14:paraId="477E9EA8" w14:textId="57FF2339" w:rsidR="00BF3438" w:rsidRPr="007431D9" w:rsidRDefault="009F5790" w:rsidP="007431D9">
      <w:pPr>
        <w:ind w:left="708"/>
        <w:rPr>
          <w:rFonts w:ascii="Trebuchet MS" w:hAnsi="Trebuchet MS"/>
        </w:rPr>
      </w:pPr>
      <w:r w:rsidRPr="007431D9">
        <w:rPr>
          <w:rFonts w:ascii="Trebuchet MS" w:hAnsi="Trebuchet MS"/>
          <w:b w:val="0"/>
        </w:rPr>
        <w:t>Brief Description:</w:t>
      </w:r>
      <w:r w:rsidR="00BF3438" w:rsidRPr="007431D9">
        <w:rPr>
          <w:rFonts w:ascii="Trebuchet MS" w:hAnsi="Trebuchet MS"/>
          <w:b w:val="0"/>
        </w:rPr>
        <w:t xml:space="preserve"> </w:t>
      </w:r>
    </w:p>
    <w:p w14:paraId="4E7A399E" w14:textId="77777777" w:rsidR="00BF3438" w:rsidRDefault="00BF3438" w:rsidP="007431D9">
      <w:pPr>
        <w:pStyle w:val="BodyText"/>
        <w:ind w:left="708"/>
      </w:pPr>
    </w:p>
    <w:p w14:paraId="457BA5FC" w14:textId="1A0C66F5" w:rsidR="009F5790" w:rsidRPr="007431D9" w:rsidRDefault="002F2F8C" w:rsidP="007431D9">
      <w:pPr>
        <w:pStyle w:val="BodyText"/>
        <w:ind w:left="708"/>
        <w:rPr>
          <w:b w:val="0"/>
        </w:rPr>
      </w:pPr>
      <w:r w:rsidRPr="007431D9">
        <w:rPr>
          <w:b w:val="0"/>
        </w:rPr>
        <w:t xml:space="preserve">This Use Case describes the process by which </w:t>
      </w:r>
      <w:r w:rsidR="00E0205D">
        <w:rPr>
          <w:b w:val="0"/>
        </w:rPr>
        <w:t>applicant can apply for exam in Bank Exam Portal.</w:t>
      </w:r>
      <w:r w:rsidR="00CF7F43" w:rsidRPr="007431D9">
        <w:rPr>
          <w:b w:val="0"/>
        </w:rPr>
        <w:t xml:space="preserve"> </w:t>
      </w:r>
      <w:r w:rsidR="00CF7F43">
        <w:rPr>
          <w:b w:val="0"/>
        </w:rPr>
        <w:t>For Login applicant</w:t>
      </w:r>
      <w:r w:rsidR="00BF3438" w:rsidRPr="007431D9">
        <w:rPr>
          <w:b w:val="0"/>
        </w:rPr>
        <w:t xml:space="preserve"> must be already registered on the System</w:t>
      </w:r>
      <w:r w:rsidR="00CF7F43">
        <w:rPr>
          <w:b w:val="0"/>
        </w:rPr>
        <w:t>.</w:t>
      </w:r>
    </w:p>
    <w:p w14:paraId="339B99C7" w14:textId="77777777" w:rsidR="009F5790" w:rsidRPr="009F5790" w:rsidRDefault="009F5790" w:rsidP="00AB33FB"/>
    <w:p w14:paraId="736729FA" w14:textId="4563ADB1" w:rsidR="009F5790" w:rsidRPr="009F5790" w:rsidRDefault="009F5790" w:rsidP="00AB33FB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 w:rsidRPr="009F5790">
        <w:t>Actor(s)</w:t>
      </w:r>
      <w:bookmarkEnd w:id="5"/>
      <w:bookmarkEnd w:id="6"/>
      <w:bookmarkEnd w:id="7"/>
      <w:bookmarkEnd w:id="8"/>
      <w:r w:rsidR="00BF3438">
        <w:t>:</w:t>
      </w:r>
      <w:bookmarkEnd w:id="9"/>
    </w:p>
    <w:p w14:paraId="545CFA6E" w14:textId="15889FFE" w:rsidR="009F5790" w:rsidRPr="007431D9" w:rsidRDefault="007431D9" w:rsidP="007431D9">
      <w:pPr>
        <w:pStyle w:val="ListParagraph"/>
        <w:rPr>
          <w:rFonts w:ascii="Trebuchet MS" w:hAnsi="Trebuchet MS"/>
          <w:b w:val="0"/>
        </w:rPr>
      </w:pPr>
      <w:r w:rsidRPr="007431D9">
        <w:rPr>
          <w:rFonts w:ascii="Trebuchet MS" w:hAnsi="Trebuchet MS"/>
          <w:b w:val="0"/>
        </w:rPr>
        <w:t xml:space="preserve">1. </w:t>
      </w:r>
      <w:r w:rsidR="009B2481">
        <w:rPr>
          <w:rFonts w:ascii="Trebuchet MS" w:hAnsi="Trebuchet MS"/>
          <w:b w:val="0"/>
        </w:rPr>
        <w:t>Applicant</w:t>
      </w:r>
    </w:p>
    <w:p w14:paraId="501E0D6A" w14:textId="4F2FB44F" w:rsidR="009B2481" w:rsidRPr="007431D9" w:rsidRDefault="00BF3438" w:rsidP="009B2481">
      <w:pPr>
        <w:ind w:left="720"/>
        <w:rPr>
          <w:rFonts w:ascii="Trebuchet MS" w:hAnsi="Trebuchet MS" w:cs="Times New Roman"/>
          <w:i/>
          <w:iCs/>
          <w:color w:val="0000FF"/>
          <w:lang w:val="en-GB" w:eastAsia="en-US"/>
        </w:rPr>
      </w:pPr>
      <w:r w:rsidRPr="007431D9">
        <w:rPr>
          <w:rFonts w:ascii="Trebuchet MS" w:hAnsi="Trebuchet MS" w:cs="Times New Roman"/>
          <w:i/>
          <w:iCs/>
          <w:color w:val="0000FF"/>
          <w:lang w:val="en-GB" w:eastAsia="en-US"/>
        </w:rPr>
        <w:t xml:space="preserve">      </w:t>
      </w:r>
    </w:p>
    <w:p w14:paraId="2BF5708E" w14:textId="74250ED7" w:rsidR="00BF3438" w:rsidRPr="007431D9" w:rsidRDefault="00BF3438" w:rsidP="007431D9">
      <w:pPr>
        <w:ind w:left="720"/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14:paraId="4B67A074" w14:textId="4E8E9CB1" w:rsidR="00C20FBF" w:rsidRPr="009F5790" w:rsidRDefault="00C20FBF" w:rsidP="00AB33FB">
      <w:pPr>
        <w:pStyle w:val="ListParagraph"/>
      </w:pPr>
    </w:p>
    <w:p w14:paraId="0EC1C799" w14:textId="77777777" w:rsidR="009F5790" w:rsidRPr="009F5790" w:rsidRDefault="009F5790" w:rsidP="00AB33FB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E92170C" w14:textId="11E7A7BB" w:rsidR="007431D9" w:rsidRPr="007431D9" w:rsidRDefault="009B2481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="00AB606A">
        <w:rPr>
          <w:rFonts w:ascii="Trebuchet MS" w:hAnsi="Trebuchet MS"/>
          <w:b w:val="0"/>
        </w:rPr>
        <w:t xml:space="preserve"> has </w:t>
      </w:r>
      <w:r w:rsidR="002F2F8C" w:rsidRPr="007431D9">
        <w:rPr>
          <w:rFonts w:ascii="Trebuchet MS" w:hAnsi="Trebuchet MS"/>
          <w:b w:val="0"/>
        </w:rPr>
        <w:t xml:space="preserve"> the valid URL of </w:t>
      </w:r>
      <w:r w:rsidR="00AB606A">
        <w:rPr>
          <w:rFonts w:ascii="Trebuchet MS" w:hAnsi="Trebuchet MS"/>
          <w:b w:val="0"/>
        </w:rPr>
        <w:t>Banking Exam Portal</w:t>
      </w:r>
    </w:p>
    <w:p w14:paraId="1DABDCB6" w14:textId="6D6E4F87" w:rsidR="002F2F8C" w:rsidRPr="007431D9" w:rsidRDefault="009B2481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="002F2F8C" w:rsidRPr="007431D9">
        <w:rPr>
          <w:rFonts w:ascii="Trebuchet MS" w:hAnsi="Trebuchet MS"/>
          <w:b w:val="0"/>
        </w:rPr>
        <w:t xml:space="preserve"> has valid user id and the password</w:t>
      </w:r>
    </w:p>
    <w:p w14:paraId="526237E0" w14:textId="77777777" w:rsidR="00BF3438" w:rsidRPr="007431D9" w:rsidRDefault="00BF3438" w:rsidP="007431D9">
      <w:pPr>
        <w:rPr>
          <w:rFonts w:ascii="Trebuchet MS" w:hAnsi="Trebuchet MS" w:cs="Times New Roman"/>
          <w:i/>
          <w:iCs/>
          <w:color w:val="0000FF"/>
          <w:lang w:val="en-GB" w:eastAsia="en-US"/>
        </w:rPr>
      </w:pPr>
      <w:r w:rsidRPr="007431D9">
        <w:rPr>
          <w:rFonts w:ascii="Trebuchet MS" w:hAnsi="Trebuchet MS" w:cs="Times New Roman"/>
          <w:i/>
          <w:iCs/>
          <w:color w:val="0000FF"/>
          <w:lang w:val="en-GB" w:eastAsia="en-US"/>
        </w:rPr>
        <w:t xml:space="preserve">  </w:t>
      </w:r>
    </w:p>
    <w:p w14:paraId="5FFC8CDC" w14:textId="1726B2B0" w:rsidR="009F5790" w:rsidRPr="009F5790" w:rsidRDefault="009F5790" w:rsidP="00AB33FB">
      <w:pPr>
        <w:pStyle w:val="BodyText3"/>
      </w:pPr>
    </w:p>
    <w:p w14:paraId="76B4CB6E" w14:textId="77777777" w:rsidR="009F5790" w:rsidRPr="009F5790" w:rsidRDefault="009F5790" w:rsidP="00AB33FB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58607224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Default="009F5790" w:rsidP="00803B56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58607225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715FC3E8" w14:textId="61D7B0CA" w:rsidR="003E795D" w:rsidRPr="00304EDE" w:rsidRDefault="003E795D" w:rsidP="00F64F8E">
      <w:pPr>
        <w:pStyle w:val="Footer"/>
        <w:ind w:left="630"/>
        <w:rPr>
          <w:rFonts w:ascii="Trebuchet MS" w:hAnsi="Trebuchet MS"/>
        </w:rPr>
      </w:pPr>
      <w:r w:rsidRPr="00304EDE">
        <w:rPr>
          <w:rFonts w:ascii="Trebuchet MS" w:hAnsi="Trebuchet MS"/>
          <w:b w:val="0"/>
        </w:rPr>
        <w:t>Name:</w:t>
      </w:r>
      <w:r w:rsidRPr="00304EDE">
        <w:rPr>
          <w:rFonts w:ascii="Trebuchet MS" w:hAnsi="Trebuchet MS"/>
        </w:rPr>
        <w:t xml:space="preserve"> Successful </w:t>
      </w:r>
      <w:r w:rsidR="00180393">
        <w:rPr>
          <w:rFonts w:ascii="Trebuchet MS" w:hAnsi="Trebuchet MS"/>
        </w:rPr>
        <w:t>Application of exam</w:t>
      </w:r>
    </w:p>
    <w:p w14:paraId="3D1D1C5C" w14:textId="20D5B809" w:rsidR="00E21CF3" w:rsidRDefault="00E21CF3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Applicants enters </w:t>
      </w:r>
      <w:proofErr w:type="spellStart"/>
      <w:r>
        <w:rPr>
          <w:rFonts w:ascii="Trebuchet MS" w:hAnsi="Trebuchet MS"/>
          <w:b w:val="0"/>
        </w:rPr>
        <w:t>url</w:t>
      </w:r>
      <w:proofErr w:type="spellEnd"/>
      <w:r>
        <w:rPr>
          <w:rFonts w:ascii="Trebuchet MS" w:hAnsi="Trebuchet MS"/>
          <w:b w:val="0"/>
        </w:rPr>
        <w:t xml:space="preserve"> on browser</w:t>
      </w:r>
    </w:p>
    <w:p w14:paraId="463D1B48" w14:textId="5DF74650" w:rsidR="003E795D" w:rsidRPr="00304EDE" w:rsidRDefault="00364BC7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 xml:space="preserve">Applicant clicks on “click here” for new </w:t>
      </w:r>
      <w:proofErr w:type="spellStart"/>
      <w:r>
        <w:rPr>
          <w:rFonts w:ascii="Trebuchet MS" w:hAnsi="Trebuchet MS"/>
          <w:b w:val="0"/>
        </w:rPr>
        <w:t>registeration</w:t>
      </w:r>
      <w:proofErr w:type="spellEnd"/>
      <w:r w:rsidR="003E795D" w:rsidRPr="00304EDE">
        <w:rPr>
          <w:rFonts w:ascii="Trebuchet MS" w:hAnsi="Trebuchet MS"/>
          <w:b w:val="0"/>
        </w:rPr>
        <w:t xml:space="preserve"> link on the </w:t>
      </w:r>
      <w:r>
        <w:rPr>
          <w:rFonts w:ascii="Trebuchet MS" w:hAnsi="Trebuchet MS"/>
          <w:b w:val="0"/>
        </w:rPr>
        <w:t xml:space="preserve">Bank Exam </w:t>
      </w:r>
      <w:proofErr w:type="gramStart"/>
      <w:r>
        <w:rPr>
          <w:rFonts w:ascii="Trebuchet MS" w:hAnsi="Trebuchet MS"/>
          <w:b w:val="0"/>
        </w:rPr>
        <w:t xml:space="preserve">Portal </w:t>
      </w:r>
      <w:r w:rsidR="003E795D" w:rsidRPr="00304EDE">
        <w:rPr>
          <w:rFonts w:ascii="Trebuchet MS" w:hAnsi="Trebuchet MS"/>
          <w:b w:val="0"/>
        </w:rPr>
        <w:t xml:space="preserve"> home</w:t>
      </w:r>
      <w:proofErr w:type="gramEnd"/>
      <w:r w:rsidR="003E795D" w:rsidRPr="00304EDE">
        <w:rPr>
          <w:rFonts w:ascii="Trebuchet MS" w:hAnsi="Trebuchet MS"/>
          <w:b w:val="0"/>
        </w:rPr>
        <w:t xml:space="preserve"> page.</w:t>
      </w:r>
    </w:p>
    <w:p w14:paraId="314C63F0" w14:textId="251F6896" w:rsidR="003E795D" w:rsidRPr="00304EDE" w:rsidRDefault="00364BC7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displays Registration form</w:t>
      </w:r>
    </w:p>
    <w:p w14:paraId="5AA2C34E" w14:textId="67E047F3" w:rsidR="003E795D" w:rsidRDefault="00364BC7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="003E795D"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selects exam to be Applied </w:t>
      </w:r>
    </w:p>
    <w:p w14:paraId="52C19790" w14:textId="0836F0D2" w:rsidR="00364BC7" w:rsidRPr="00304EDE" w:rsidRDefault="00364BC7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System displays exam code</w:t>
      </w:r>
    </w:p>
    <w:p w14:paraId="312B6E5D" w14:textId="35379B46" w:rsidR="003E795D" w:rsidRPr="00304EDE" w:rsidRDefault="00364BC7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first </w:t>
      </w:r>
      <w:proofErr w:type="spellStart"/>
      <w:r>
        <w:rPr>
          <w:rFonts w:ascii="Trebuchet MS" w:hAnsi="Trebuchet MS"/>
          <w:b w:val="0"/>
        </w:rPr>
        <w:t>name,middle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name,last</w:t>
      </w:r>
      <w:proofErr w:type="spellEnd"/>
      <w:r>
        <w:rPr>
          <w:rFonts w:ascii="Trebuchet MS" w:hAnsi="Trebuchet MS"/>
          <w:b w:val="0"/>
        </w:rPr>
        <w:t xml:space="preserve"> name</w:t>
      </w:r>
    </w:p>
    <w:p w14:paraId="6A35B642" w14:textId="34A2F061" w:rsidR="003E795D" w:rsidRDefault="00364BC7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="003E795D"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enters mobile number</w:t>
      </w:r>
    </w:p>
    <w:p w14:paraId="07F3F24C" w14:textId="3C4AA120" w:rsidR="00364BC7" w:rsidRPr="00304EDE" w:rsidRDefault="00364BC7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email </w:t>
      </w:r>
      <w:proofErr w:type="spellStart"/>
      <w:r>
        <w:rPr>
          <w:rFonts w:ascii="Trebuchet MS" w:hAnsi="Trebuchet MS"/>
          <w:b w:val="0"/>
        </w:rPr>
        <w:t>address,DOB</w:t>
      </w:r>
      <w:proofErr w:type="spellEnd"/>
    </w:p>
    <w:p w14:paraId="66DC167D" w14:textId="19C30DB7" w:rsidR="00364BC7" w:rsidRDefault="00364BC7" w:rsidP="00364BC7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selects </w:t>
      </w:r>
      <w:proofErr w:type="spellStart"/>
      <w:r>
        <w:rPr>
          <w:rFonts w:ascii="Trebuchet MS" w:hAnsi="Trebuchet MS"/>
          <w:b w:val="0"/>
        </w:rPr>
        <w:t>gender,education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qualification</w:t>
      </w:r>
      <w:r w:rsidR="00152B73">
        <w:rPr>
          <w:rFonts w:ascii="Trebuchet MS" w:hAnsi="Trebuchet MS"/>
          <w:b w:val="0"/>
        </w:rPr>
        <w:t>,marital</w:t>
      </w:r>
      <w:proofErr w:type="spellEnd"/>
      <w:r w:rsidR="00152B73">
        <w:rPr>
          <w:rFonts w:ascii="Trebuchet MS" w:hAnsi="Trebuchet MS"/>
          <w:b w:val="0"/>
        </w:rPr>
        <w:t xml:space="preserve"> </w:t>
      </w:r>
      <w:proofErr w:type="spellStart"/>
      <w:r w:rsidR="00152B73">
        <w:rPr>
          <w:rFonts w:ascii="Trebuchet MS" w:hAnsi="Trebuchet MS"/>
          <w:b w:val="0"/>
        </w:rPr>
        <w:t>status,year</w:t>
      </w:r>
      <w:proofErr w:type="spellEnd"/>
      <w:r w:rsidR="00152B73">
        <w:rPr>
          <w:rFonts w:ascii="Trebuchet MS" w:hAnsi="Trebuchet MS"/>
          <w:b w:val="0"/>
        </w:rPr>
        <w:t xml:space="preserve"> of passing</w:t>
      </w:r>
    </w:p>
    <w:p w14:paraId="6AF1F5A7" w14:textId="1B83BDEB" w:rsidR="00152B73" w:rsidRDefault="00152B73" w:rsidP="00364BC7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uploads </w:t>
      </w:r>
      <w:proofErr w:type="spellStart"/>
      <w:r>
        <w:rPr>
          <w:rFonts w:ascii="Trebuchet MS" w:hAnsi="Trebuchet MS"/>
          <w:b w:val="0"/>
        </w:rPr>
        <w:t>signature,photo</w:t>
      </w:r>
      <w:proofErr w:type="spellEnd"/>
    </w:p>
    <w:p w14:paraId="7E08326F" w14:textId="2819A1EF" w:rsidR="00152B73" w:rsidRPr="00304EDE" w:rsidRDefault="00152B73" w:rsidP="00364BC7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 clicks submit button</w:t>
      </w:r>
    </w:p>
    <w:p w14:paraId="287F6D2B" w14:textId="0E148D09" w:rsidR="003E795D" w:rsidRPr="00304EDE" w:rsidRDefault="003E79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 xml:space="preserve">The system </w:t>
      </w:r>
      <w:r w:rsidR="00152B73">
        <w:rPr>
          <w:rFonts w:ascii="Trebuchet MS" w:hAnsi="Trebuchet MS"/>
          <w:b w:val="0"/>
        </w:rPr>
        <w:t>displays registration id.</w:t>
      </w:r>
    </w:p>
    <w:p w14:paraId="08F058DD" w14:textId="77777777" w:rsidR="009F5790" w:rsidRPr="009F5790" w:rsidRDefault="009F5790" w:rsidP="00AB33FB">
      <w:pPr>
        <w:pStyle w:val="CommentText"/>
      </w:pPr>
    </w:p>
    <w:p w14:paraId="078DBFF3" w14:textId="77777777" w:rsidR="009F5790" w:rsidRDefault="009F5790" w:rsidP="00803B56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458607226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02B7EC0E" w:rsidR="009F5790" w:rsidRDefault="009F5790" w:rsidP="00803B56">
      <w:pPr>
        <w:pStyle w:val="StyleHeading2Sub-headingH2ChapterNumberAppendixLetterchnh"/>
        <w:numPr>
          <w:ilvl w:val="2"/>
          <w:numId w:val="8"/>
        </w:numPr>
      </w:pPr>
      <w:bookmarkStart w:id="34" w:name="_Toc165439508"/>
      <w:bookmarkStart w:id="35" w:name="_Toc186019617"/>
      <w:bookmarkStart w:id="36" w:name="_Toc216505521"/>
      <w:bookmarkStart w:id="37" w:name="_Toc458607227"/>
      <w:bookmarkStart w:id="38" w:name="_Toc141844800"/>
      <w:bookmarkStart w:id="39" w:name="_Toc143500967"/>
      <w:bookmarkStart w:id="40" w:name="_Toc144299918"/>
      <w:bookmarkStart w:id="41" w:name="_Toc145125005"/>
      <w:r w:rsidRPr="009F5790">
        <w:t>Alternate Flow 1</w:t>
      </w:r>
      <w:bookmarkEnd w:id="34"/>
      <w:bookmarkEnd w:id="35"/>
      <w:bookmarkEnd w:id="36"/>
      <w:bookmarkEnd w:id="37"/>
    </w:p>
    <w:p w14:paraId="59EA0D94" w14:textId="734401A9" w:rsidR="00CA3EA9" w:rsidRPr="00CA3EA9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bookmarkStart w:id="42" w:name="_Toc458607228"/>
      <w:bookmarkStart w:id="43" w:name="_Toc144299927"/>
      <w:bookmarkEnd w:id="38"/>
      <w:bookmarkEnd w:id="39"/>
      <w:bookmarkEnd w:id="40"/>
      <w:bookmarkEnd w:id="41"/>
      <w:r w:rsidRPr="00CA3EA9">
        <w:rPr>
          <w:rFonts w:ascii="Trebuchet MS" w:hAnsi="Trebuchet MS"/>
          <w:b w:val="0"/>
        </w:rPr>
        <w:t xml:space="preserve">Applicants </w:t>
      </w:r>
      <w:r w:rsidR="006B2A08">
        <w:rPr>
          <w:rFonts w:ascii="Trebuchet MS" w:hAnsi="Trebuchet MS"/>
          <w:b w:val="0"/>
        </w:rPr>
        <w:t>clicks on Banking exam portal</w:t>
      </w:r>
    </w:p>
    <w:p w14:paraId="0317DCC8" w14:textId="6F2D418E" w:rsidR="00CA3EA9" w:rsidRPr="00CA3EA9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 w:rsidRPr="00CA3EA9">
        <w:rPr>
          <w:rFonts w:ascii="Trebuchet MS" w:hAnsi="Trebuchet MS"/>
          <w:b w:val="0"/>
        </w:rPr>
        <w:t xml:space="preserve">Applicant clicks on “click here” for new </w:t>
      </w:r>
      <w:proofErr w:type="spellStart"/>
      <w:r w:rsidRPr="00CA3EA9">
        <w:rPr>
          <w:rFonts w:ascii="Trebuchet MS" w:hAnsi="Trebuchet MS"/>
          <w:b w:val="0"/>
        </w:rPr>
        <w:t>registeration</w:t>
      </w:r>
      <w:proofErr w:type="spellEnd"/>
      <w:r w:rsidRPr="00CA3EA9">
        <w:rPr>
          <w:rFonts w:ascii="Trebuchet MS" w:hAnsi="Trebuchet MS"/>
          <w:b w:val="0"/>
        </w:rPr>
        <w:t xml:space="preserve"> link on the Bank Exam </w:t>
      </w:r>
      <w:proofErr w:type="gramStart"/>
      <w:r w:rsidRPr="00CA3EA9">
        <w:rPr>
          <w:rFonts w:ascii="Trebuchet MS" w:hAnsi="Trebuchet MS"/>
          <w:b w:val="0"/>
        </w:rPr>
        <w:t>Portal  home</w:t>
      </w:r>
      <w:proofErr w:type="gramEnd"/>
      <w:r w:rsidRPr="00CA3EA9">
        <w:rPr>
          <w:rFonts w:ascii="Trebuchet MS" w:hAnsi="Trebuchet MS"/>
          <w:b w:val="0"/>
        </w:rPr>
        <w:t xml:space="preserve"> page.</w:t>
      </w:r>
    </w:p>
    <w:p w14:paraId="457D9B5B" w14:textId="77777777" w:rsidR="00CA3EA9" w:rsidRPr="00304EDE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displays Registration form</w:t>
      </w:r>
    </w:p>
    <w:p w14:paraId="7EBDBC76" w14:textId="77777777" w:rsidR="00CA3EA9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selects exam to be Applied </w:t>
      </w:r>
    </w:p>
    <w:p w14:paraId="4FF3F9DF" w14:textId="77777777" w:rsidR="00CA3EA9" w:rsidRPr="00304EDE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System displays exam code</w:t>
      </w:r>
    </w:p>
    <w:p w14:paraId="5DC5B55B" w14:textId="77777777" w:rsidR="00CA3EA9" w:rsidRPr="00304EDE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first </w:t>
      </w:r>
      <w:proofErr w:type="spellStart"/>
      <w:r>
        <w:rPr>
          <w:rFonts w:ascii="Trebuchet MS" w:hAnsi="Trebuchet MS"/>
          <w:b w:val="0"/>
        </w:rPr>
        <w:t>name,middle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name,last</w:t>
      </w:r>
      <w:proofErr w:type="spellEnd"/>
      <w:r>
        <w:rPr>
          <w:rFonts w:ascii="Trebuchet MS" w:hAnsi="Trebuchet MS"/>
          <w:b w:val="0"/>
        </w:rPr>
        <w:t xml:space="preserve"> name</w:t>
      </w:r>
    </w:p>
    <w:p w14:paraId="04CB39A1" w14:textId="77777777" w:rsidR="00CA3EA9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enters mobile number</w:t>
      </w:r>
    </w:p>
    <w:p w14:paraId="036E999A" w14:textId="77777777" w:rsidR="00CA3EA9" w:rsidRPr="00304EDE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email </w:t>
      </w:r>
      <w:proofErr w:type="spellStart"/>
      <w:r>
        <w:rPr>
          <w:rFonts w:ascii="Trebuchet MS" w:hAnsi="Trebuchet MS"/>
          <w:b w:val="0"/>
        </w:rPr>
        <w:t>address,DOB</w:t>
      </w:r>
      <w:proofErr w:type="spellEnd"/>
    </w:p>
    <w:p w14:paraId="450760B1" w14:textId="77777777" w:rsidR="00CA3EA9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selects </w:t>
      </w:r>
      <w:proofErr w:type="spellStart"/>
      <w:r>
        <w:rPr>
          <w:rFonts w:ascii="Trebuchet MS" w:hAnsi="Trebuchet MS"/>
          <w:b w:val="0"/>
        </w:rPr>
        <w:t>gender,education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qualification,marital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status,year</w:t>
      </w:r>
      <w:proofErr w:type="spellEnd"/>
      <w:r>
        <w:rPr>
          <w:rFonts w:ascii="Trebuchet MS" w:hAnsi="Trebuchet MS"/>
          <w:b w:val="0"/>
        </w:rPr>
        <w:t xml:space="preserve"> of passing</w:t>
      </w:r>
    </w:p>
    <w:p w14:paraId="47154589" w14:textId="77777777" w:rsidR="00CA3EA9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uploads </w:t>
      </w:r>
      <w:proofErr w:type="spellStart"/>
      <w:r>
        <w:rPr>
          <w:rFonts w:ascii="Trebuchet MS" w:hAnsi="Trebuchet MS"/>
          <w:b w:val="0"/>
        </w:rPr>
        <w:t>signature,photo</w:t>
      </w:r>
      <w:proofErr w:type="spellEnd"/>
    </w:p>
    <w:p w14:paraId="16196D71" w14:textId="77777777" w:rsidR="00CA3EA9" w:rsidRPr="00304EDE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 clicks submit button</w:t>
      </w:r>
    </w:p>
    <w:p w14:paraId="68884544" w14:textId="77777777" w:rsidR="00CA3EA9" w:rsidRPr="00304EDE" w:rsidRDefault="00CA3EA9" w:rsidP="00CA3EA9">
      <w:pPr>
        <w:pStyle w:val="ListParagraph"/>
        <w:numPr>
          <w:ilvl w:val="0"/>
          <w:numId w:val="3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 xml:space="preserve">The system </w:t>
      </w:r>
      <w:r>
        <w:rPr>
          <w:rFonts w:ascii="Trebuchet MS" w:hAnsi="Trebuchet MS"/>
          <w:b w:val="0"/>
        </w:rPr>
        <w:t>displays registration id.</w:t>
      </w:r>
    </w:p>
    <w:p w14:paraId="6354DBB4" w14:textId="1E1DB0BA" w:rsidR="00871582" w:rsidRDefault="00871582" w:rsidP="00803B56">
      <w:pPr>
        <w:pStyle w:val="StyleHeading2Sub-headingH2ChapterNumberAppendixLetterchnh"/>
      </w:pPr>
      <w:proofErr w:type="gramStart"/>
      <w:r>
        <w:t>4.2.2  Alternate</w:t>
      </w:r>
      <w:proofErr w:type="gramEnd"/>
      <w:r>
        <w:t xml:space="preserve"> Flow 2</w:t>
      </w:r>
      <w:bookmarkEnd w:id="42"/>
    </w:p>
    <w:p w14:paraId="4ED62AE7" w14:textId="2879102B" w:rsidR="00CA3EA9" w:rsidRDefault="00AA7870" w:rsidP="00AA7870">
      <w:pPr>
        <w:pStyle w:val="ListParagraph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1.   </w:t>
      </w:r>
      <w:r w:rsidR="00861B5B">
        <w:rPr>
          <w:rFonts w:ascii="Trebuchet MS" w:hAnsi="Trebuchet MS"/>
          <w:b w:val="0"/>
        </w:rPr>
        <w:t xml:space="preserve">Applicants enters </w:t>
      </w:r>
      <w:proofErr w:type="gramStart"/>
      <w:r w:rsidR="00861B5B">
        <w:rPr>
          <w:rFonts w:ascii="Trebuchet MS" w:hAnsi="Trebuchet MS"/>
          <w:b w:val="0"/>
        </w:rPr>
        <w:t>into  banking</w:t>
      </w:r>
      <w:proofErr w:type="gramEnd"/>
      <w:r w:rsidR="00861B5B">
        <w:rPr>
          <w:rFonts w:ascii="Trebuchet MS" w:hAnsi="Trebuchet MS"/>
          <w:b w:val="0"/>
        </w:rPr>
        <w:t xml:space="preserve"> exam portal through favorite links.</w:t>
      </w:r>
    </w:p>
    <w:p w14:paraId="0938BAA9" w14:textId="730059D8" w:rsidR="00CA3EA9" w:rsidRPr="00AA7870" w:rsidRDefault="00AA7870" w:rsidP="00AA7870">
      <w:pPr>
        <w:ind w:left="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            2.</w:t>
      </w:r>
      <w:r w:rsidRPr="00AA7870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  </w:t>
      </w:r>
      <w:r w:rsidR="00CA3EA9" w:rsidRPr="00AA7870">
        <w:rPr>
          <w:rFonts w:ascii="Trebuchet MS" w:hAnsi="Trebuchet MS"/>
          <w:b w:val="0"/>
        </w:rPr>
        <w:t xml:space="preserve">Applicant clicks on “click here” for new </w:t>
      </w:r>
      <w:proofErr w:type="spellStart"/>
      <w:r w:rsidR="00CA3EA9" w:rsidRPr="00AA7870">
        <w:rPr>
          <w:rFonts w:ascii="Trebuchet MS" w:hAnsi="Trebuchet MS"/>
          <w:b w:val="0"/>
        </w:rPr>
        <w:t>registeration</w:t>
      </w:r>
      <w:proofErr w:type="spellEnd"/>
      <w:r w:rsidR="00CA3EA9" w:rsidRPr="00AA7870">
        <w:rPr>
          <w:rFonts w:ascii="Trebuchet MS" w:hAnsi="Trebuchet MS"/>
          <w:b w:val="0"/>
        </w:rPr>
        <w:t xml:space="preserve"> link on the Bank Exam </w:t>
      </w:r>
      <w:proofErr w:type="gramStart"/>
      <w:r w:rsidR="00CA3EA9" w:rsidRPr="00AA7870">
        <w:rPr>
          <w:rFonts w:ascii="Trebuchet MS" w:hAnsi="Trebuchet MS"/>
          <w:b w:val="0"/>
        </w:rPr>
        <w:t>Portal  home</w:t>
      </w:r>
      <w:proofErr w:type="gramEnd"/>
      <w:r w:rsidR="00CA3EA9" w:rsidRPr="00AA7870">
        <w:rPr>
          <w:rFonts w:ascii="Trebuchet MS" w:hAnsi="Trebuchet MS"/>
          <w:b w:val="0"/>
        </w:rPr>
        <w:t xml:space="preserve"> page.</w:t>
      </w:r>
    </w:p>
    <w:p w14:paraId="605D9798" w14:textId="77777777" w:rsidR="00CA3EA9" w:rsidRPr="00304EDE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displays Registration form</w:t>
      </w:r>
    </w:p>
    <w:p w14:paraId="018D96E3" w14:textId="77777777" w:rsidR="00CA3EA9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selects exam to be Applied </w:t>
      </w:r>
    </w:p>
    <w:p w14:paraId="2FE22ED3" w14:textId="77777777" w:rsidR="00CA3EA9" w:rsidRPr="00304EDE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System displays exam code</w:t>
      </w:r>
    </w:p>
    <w:p w14:paraId="132B1C83" w14:textId="77777777" w:rsidR="00CA3EA9" w:rsidRPr="00304EDE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first </w:t>
      </w:r>
      <w:proofErr w:type="spellStart"/>
      <w:r>
        <w:rPr>
          <w:rFonts w:ascii="Trebuchet MS" w:hAnsi="Trebuchet MS"/>
          <w:b w:val="0"/>
        </w:rPr>
        <w:t>name,middle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name,last</w:t>
      </w:r>
      <w:proofErr w:type="spellEnd"/>
      <w:r>
        <w:rPr>
          <w:rFonts w:ascii="Trebuchet MS" w:hAnsi="Trebuchet MS"/>
          <w:b w:val="0"/>
        </w:rPr>
        <w:t xml:space="preserve"> name</w:t>
      </w:r>
    </w:p>
    <w:p w14:paraId="77F193FB" w14:textId="77777777" w:rsidR="00CA3EA9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enters mobile number</w:t>
      </w:r>
    </w:p>
    <w:p w14:paraId="09C70A32" w14:textId="77777777" w:rsidR="00CA3EA9" w:rsidRPr="00304EDE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email </w:t>
      </w:r>
      <w:proofErr w:type="spellStart"/>
      <w:r>
        <w:rPr>
          <w:rFonts w:ascii="Trebuchet MS" w:hAnsi="Trebuchet MS"/>
          <w:b w:val="0"/>
        </w:rPr>
        <w:t>address,DOB</w:t>
      </w:r>
      <w:proofErr w:type="spellEnd"/>
    </w:p>
    <w:p w14:paraId="33DEE194" w14:textId="77777777" w:rsidR="00CA3EA9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selects </w:t>
      </w:r>
      <w:proofErr w:type="spellStart"/>
      <w:r>
        <w:rPr>
          <w:rFonts w:ascii="Trebuchet MS" w:hAnsi="Trebuchet MS"/>
          <w:b w:val="0"/>
        </w:rPr>
        <w:t>gender,education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qualification,marital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status,year</w:t>
      </w:r>
      <w:proofErr w:type="spellEnd"/>
      <w:r>
        <w:rPr>
          <w:rFonts w:ascii="Trebuchet MS" w:hAnsi="Trebuchet MS"/>
          <w:b w:val="0"/>
        </w:rPr>
        <w:t xml:space="preserve"> of passing</w:t>
      </w:r>
    </w:p>
    <w:p w14:paraId="0880B433" w14:textId="77777777" w:rsidR="00CA3EA9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uploads </w:t>
      </w:r>
      <w:proofErr w:type="spellStart"/>
      <w:r>
        <w:rPr>
          <w:rFonts w:ascii="Trebuchet MS" w:hAnsi="Trebuchet MS"/>
          <w:b w:val="0"/>
        </w:rPr>
        <w:t>signature,photo</w:t>
      </w:r>
      <w:proofErr w:type="spellEnd"/>
    </w:p>
    <w:p w14:paraId="4C8DBC4D" w14:textId="77777777" w:rsidR="00CA3EA9" w:rsidRPr="00304EDE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 clicks submit button</w:t>
      </w:r>
    </w:p>
    <w:p w14:paraId="747DC384" w14:textId="77777777" w:rsidR="00CA3EA9" w:rsidRPr="00304EDE" w:rsidRDefault="00CA3EA9" w:rsidP="00AA7870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 xml:space="preserve">The system </w:t>
      </w:r>
      <w:r>
        <w:rPr>
          <w:rFonts w:ascii="Trebuchet MS" w:hAnsi="Trebuchet MS"/>
          <w:b w:val="0"/>
        </w:rPr>
        <w:t>displays registration id.</w:t>
      </w:r>
    </w:p>
    <w:p w14:paraId="46DC7092" w14:textId="77777777" w:rsidR="009F5790" w:rsidRPr="009F5790" w:rsidRDefault="009F5790" w:rsidP="00AB33FB">
      <w:pPr>
        <w:pStyle w:val="infoblue"/>
      </w:pPr>
    </w:p>
    <w:p w14:paraId="2BF1FBF7" w14:textId="125AEE4A" w:rsidR="00800A1B" w:rsidRDefault="00800A1B" w:rsidP="00803B56">
      <w:pPr>
        <w:pStyle w:val="StyleHeading2Sub-headingH2ChapterNumberAppendixLetterchnh"/>
      </w:pPr>
      <w:bookmarkStart w:id="44" w:name="_Toc458607229"/>
      <w:proofErr w:type="gramStart"/>
      <w:r>
        <w:t>4.2.3  Alternate</w:t>
      </w:r>
      <w:proofErr w:type="gramEnd"/>
      <w:r>
        <w:t xml:space="preserve"> Flow 3</w:t>
      </w:r>
      <w:bookmarkEnd w:id="44"/>
    </w:p>
    <w:p w14:paraId="7C893987" w14:textId="05269D48" w:rsidR="00800A1B" w:rsidRDefault="00800A1B" w:rsidP="00803B56">
      <w:pPr>
        <w:pStyle w:val="StyleHeading2Sub-headingH2ChapterNumberAppendixLetterchnh"/>
      </w:pPr>
      <w:bookmarkStart w:id="45" w:name="_Toc458607230"/>
      <w:r>
        <w:t xml:space="preserve">Exception Flow 1: </w:t>
      </w:r>
      <w:bookmarkEnd w:id="45"/>
      <w:r w:rsidR="00603404">
        <w:t>Registration with invalid</w:t>
      </w:r>
      <w:r w:rsidR="00803B56">
        <w:t xml:space="preserve"> name</w:t>
      </w:r>
    </w:p>
    <w:p w14:paraId="43098839" w14:textId="77777777" w:rsidR="003B227D" w:rsidRDefault="000719C0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bookmarkStart w:id="46" w:name="_Toc458607231"/>
      <w:r>
        <w:rPr>
          <w:rFonts w:ascii="Trebuchet MS" w:hAnsi="Trebuchet MS"/>
          <w:b w:val="0"/>
        </w:rPr>
        <w:t xml:space="preserve">Applicant </w:t>
      </w:r>
      <w:r w:rsidR="003B227D">
        <w:rPr>
          <w:rFonts w:ascii="Trebuchet MS" w:hAnsi="Trebuchet MS"/>
          <w:b w:val="0"/>
        </w:rPr>
        <w:t xml:space="preserve">enters the </w:t>
      </w:r>
      <w:proofErr w:type="spellStart"/>
      <w:r w:rsidR="003B227D">
        <w:rPr>
          <w:rFonts w:ascii="Trebuchet MS" w:hAnsi="Trebuchet MS"/>
          <w:b w:val="0"/>
        </w:rPr>
        <w:t>url</w:t>
      </w:r>
      <w:proofErr w:type="spellEnd"/>
    </w:p>
    <w:p w14:paraId="3902B246" w14:textId="103ADEB2" w:rsidR="000719C0" w:rsidRPr="00304EDE" w:rsidRDefault="003B227D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</w:t>
      </w:r>
      <w:r w:rsidR="000719C0">
        <w:rPr>
          <w:rFonts w:ascii="Trebuchet MS" w:hAnsi="Trebuchet MS"/>
          <w:b w:val="0"/>
        </w:rPr>
        <w:t xml:space="preserve">clicks on “click here” for new </w:t>
      </w:r>
      <w:proofErr w:type="spellStart"/>
      <w:r w:rsidR="000719C0">
        <w:rPr>
          <w:rFonts w:ascii="Trebuchet MS" w:hAnsi="Trebuchet MS"/>
          <w:b w:val="0"/>
        </w:rPr>
        <w:t>registeration</w:t>
      </w:r>
      <w:proofErr w:type="spellEnd"/>
      <w:r w:rsidR="000719C0" w:rsidRPr="00304EDE">
        <w:rPr>
          <w:rFonts w:ascii="Trebuchet MS" w:hAnsi="Trebuchet MS"/>
          <w:b w:val="0"/>
        </w:rPr>
        <w:t xml:space="preserve"> link on the </w:t>
      </w:r>
      <w:r w:rsidR="000719C0">
        <w:rPr>
          <w:rFonts w:ascii="Trebuchet MS" w:hAnsi="Trebuchet MS"/>
          <w:b w:val="0"/>
        </w:rPr>
        <w:t xml:space="preserve">Bank Exam </w:t>
      </w:r>
      <w:proofErr w:type="gramStart"/>
      <w:r w:rsidR="000719C0">
        <w:rPr>
          <w:rFonts w:ascii="Trebuchet MS" w:hAnsi="Trebuchet MS"/>
          <w:b w:val="0"/>
        </w:rPr>
        <w:t xml:space="preserve">Portal </w:t>
      </w:r>
      <w:r w:rsidR="000719C0" w:rsidRPr="00304EDE">
        <w:rPr>
          <w:rFonts w:ascii="Trebuchet MS" w:hAnsi="Trebuchet MS"/>
          <w:b w:val="0"/>
        </w:rPr>
        <w:t xml:space="preserve"> home</w:t>
      </w:r>
      <w:proofErr w:type="gramEnd"/>
      <w:r w:rsidR="000719C0" w:rsidRPr="00304EDE">
        <w:rPr>
          <w:rFonts w:ascii="Trebuchet MS" w:hAnsi="Trebuchet MS"/>
          <w:b w:val="0"/>
        </w:rPr>
        <w:t xml:space="preserve"> page.</w:t>
      </w:r>
    </w:p>
    <w:p w14:paraId="377E0790" w14:textId="77777777" w:rsidR="000719C0" w:rsidRPr="00304EDE" w:rsidRDefault="000719C0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displays Registration form</w:t>
      </w:r>
    </w:p>
    <w:p w14:paraId="78F4FADF" w14:textId="77777777" w:rsidR="000719C0" w:rsidRDefault="000719C0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selects exam to be Applied </w:t>
      </w:r>
    </w:p>
    <w:p w14:paraId="69493BDD" w14:textId="77777777" w:rsidR="000719C0" w:rsidRDefault="000719C0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System displays exam code</w:t>
      </w:r>
    </w:p>
    <w:p w14:paraId="46BBFDC2" w14:textId="356C8CA1" w:rsidR="00603404" w:rsidRPr="00304EDE" w:rsidRDefault="00603404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proofErr w:type="spellStart"/>
      <w:r>
        <w:rPr>
          <w:rFonts w:ascii="Trebuchet MS" w:hAnsi="Trebuchet MS"/>
          <w:b w:val="0"/>
        </w:rPr>
        <w:t>Appllicant</w:t>
      </w:r>
      <w:proofErr w:type="spellEnd"/>
      <w:r>
        <w:rPr>
          <w:rFonts w:ascii="Trebuchet MS" w:hAnsi="Trebuchet MS"/>
          <w:b w:val="0"/>
        </w:rPr>
        <w:t xml:space="preserve"> enters name</w:t>
      </w:r>
    </w:p>
    <w:p w14:paraId="109FA5E6" w14:textId="77777777" w:rsidR="000719C0" w:rsidRDefault="000719C0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enters mobile number</w:t>
      </w:r>
    </w:p>
    <w:p w14:paraId="57AC2BEA" w14:textId="77777777" w:rsidR="000719C0" w:rsidRPr="00304EDE" w:rsidRDefault="000719C0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email </w:t>
      </w:r>
      <w:proofErr w:type="spellStart"/>
      <w:r>
        <w:rPr>
          <w:rFonts w:ascii="Trebuchet MS" w:hAnsi="Trebuchet MS"/>
          <w:b w:val="0"/>
        </w:rPr>
        <w:t>address,DOB</w:t>
      </w:r>
      <w:proofErr w:type="spellEnd"/>
    </w:p>
    <w:p w14:paraId="031D952A" w14:textId="77777777" w:rsidR="000719C0" w:rsidRDefault="000719C0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selects </w:t>
      </w:r>
      <w:proofErr w:type="spellStart"/>
      <w:r>
        <w:rPr>
          <w:rFonts w:ascii="Trebuchet MS" w:hAnsi="Trebuchet MS"/>
          <w:b w:val="0"/>
        </w:rPr>
        <w:t>gender,education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qualification,marital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status,year</w:t>
      </w:r>
      <w:proofErr w:type="spellEnd"/>
      <w:r>
        <w:rPr>
          <w:rFonts w:ascii="Trebuchet MS" w:hAnsi="Trebuchet MS"/>
          <w:b w:val="0"/>
        </w:rPr>
        <w:t xml:space="preserve"> of passing</w:t>
      </w:r>
    </w:p>
    <w:p w14:paraId="20F027FA" w14:textId="77777777" w:rsidR="000719C0" w:rsidRDefault="000719C0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uploads </w:t>
      </w:r>
      <w:proofErr w:type="spellStart"/>
      <w:r>
        <w:rPr>
          <w:rFonts w:ascii="Trebuchet MS" w:hAnsi="Trebuchet MS"/>
          <w:b w:val="0"/>
        </w:rPr>
        <w:t>signature,photo</w:t>
      </w:r>
      <w:proofErr w:type="spellEnd"/>
    </w:p>
    <w:p w14:paraId="383A72BF" w14:textId="77777777" w:rsidR="000719C0" w:rsidRPr="00304EDE" w:rsidRDefault="000719C0" w:rsidP="000719C0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 clicks submit button</w:t>
      </w:r>
    </w:p>
    <w:p w14:paraId="3550DA76" w14:textId="1314227F" w:rsidR="000719C0" w:rsidRPr="00663637" w:rsidRDefault="000719C0" w:rsidP="0066363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t>The system displays error message “</w:t>
      </w:r>
      <w:proofErr w:type="spellStart"/>
      <w:r w:rsidR="00A654E6" w:rsidRPr="00663637">
        <w:rPr>
          <w:rFonts w:ascii="Trebuchet MS" w:hAnsi="Trebuchet MS"/>
          <w:b w:val="0"/>
        </w:rPr>
        <w:t>Inavlid</w:t>
      </w:r>
      <w:proofErr w:type="spellEnd"/>
      <w:r w:rsidR="00A654E6" w:rsidRPr="00663637">
        <w:rPr>
          <w:rFonts w:ascii="Trebuchet MS" w:hAnsi="Trebuchet MS"/>
          <w:b w:val="0"/>
        </w:rPr>
        <w:t xml:space="preserve">  name field</w:t>
      </w:r>
      <w:r w:rsidRPr="00663637">
        <w:rPr>
          <w:rFonts w:ascii="Trebuchet MS" w:hAnsi="Trebuchet MS"/>
          <w:b w:val="0"/>
        </w:rPr>
        <w:t>”</w:t>
      </w:r>
    </w:p>
    <w:p w14:paraId="28D5B42E" w14:textId="74F0AF86" w:rsidR="00800A1B" w:rsidRDefault="00800A1B" w:rsidP="00803B56">
      <w:pPr>
        <w:pStyle w:val="StyleHeading2Sub-headingH2ChapterNumberAppendixLetterchnh"/>
      </w:pPr>
      <w:r>
        <w:t xml:space="preserve">Exception Flow 2: </w:t>
      </w:r>
      <w:r w:rsidR="00EC2997">
        <w:t>registration with invalid email</w:t>
      </w:r>
      <w:bookmarkEnd w:id="46"/>
    </w:p>
    <w:p w14:paraId="267F2799" w14:textId="675121DA" w:rsidR="003B227D" w:rsidRDefault="00EC2997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bookmarkStart w:id="47" w:name="_Toc458607232"/>
      <w:r>
        <w:rPr>
          <w:rFonts w:ascii="Trebuchet MS" w:hAnsi="Trebuchet MS"/>
          <w:b w:val="0"/>
        </w:rPr>
        <w:t xml:space="preserve">Applicant </w:t>
      </w:r>
      <w:r w:rsidR="003B227D">
        <w:rPr>
          <w:rFonts w:ascii="Trebuchet MS" w:hAnsi="Trebuchet MS"/>
          <w:b w:val="0"/>
        </w:rPr>
        <w:t xml:space="preserve">enters </w:t>
      </w:r>
      <w:proofErr w:type="spellStart"/>
      <w:r w:rsidR="003B227D">
        <w:rPr>
          <w:rFonts w:ascii="Trebuchet MS" w:hAnsi="Trebuchet MS"/>
          <w:b w:val="0"/>
        </w:rPr>
        <w:t>url</w:t>
      </w:r>
      <w:proofErr w:type="spellEnd"/>
    </w:p>
    <w:p w14:paraId="2909E4BD" w14:textId="30500919" w:rsidR="00EC2997" w:rsidRPr="00663637" w:rsidRDefault="003B227D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t xml:space="preserve">Applicant </w:t>
      </w:r>
      <w:r w:rsidR="00EC2997" w:rsidRPr="00663637">
        <w:rPr>
          <w:rFonts w:ascii="Trebuchet MS" w:hAnsi="Trebuchet MS"/>
          <w:b w:val="0"/>
        </w:rPr>
        <w:t xml:space="preserve">clicks on “click here” for new </w:t>
      </w:r>
      <w:proofErr w:type="spellStart"/>
      <w:r w:rsidR="00EC2997" w:rsidRPr="00663637">
        <w:rPr>
          <w:rFonts w:ascii="Trebuchet MS" w:hAnsi="Trebuchet MS"/>
          <w:b w:val="0"/>
        </w:rPr>
        <w:t>registeration</w:t>
      </w:r>
      <w:proofErr w:type="spellEnd"/>
      <w:r w:rsidR="00EC2997" w:rsidRPr="00663637">
        <w:rPr>
          <w:rFonts w:ascii="Trebuchet MS" w:hAnsi="Trebuchet MS"/>
          <w:b w:val="0"/>
        </w:rPr>
        <w:t xml:space="preserve"> link on the Bank Exam </w:t>
      </w:r>
      <w:proofErr w:type="gramStart"/>
      <w:r w:rsidR="00EC2997" w:rsidRPr="00663637">
        <w:rPr>
          <w:rFonts w:ascii="Trebuchet MS" w:hAnsi="Trebuchet MS"/>
          <w:b w:val="0"/>
        </w:rPr>
        <w:t>Portal  home</w:t>
      </w:r>
      <w:proofErr w:type="gramEnd"/>
      <w:r w:rsidR="00EC2997" w:rsidRPr="00663637">
        <w:rPr>
          <w:rFonts w:ascii="Trebuchet MS" w:hAnsi="Trebuchet MS"/>
          <w:b w:val="0"/>
        </w:rPr>
        <w:t xml:space="preserve"> page.</w:t>
      </w:r>
    </w:p>
    <w:p w14:paraId="7B98FDA6" w14:textId="3FB53658" w:rsidR="00EC2997" w:rsidRPr="00663637" w:rsidRDefault="00663637" w:rsidP="00663637">
      <w:pPr>
        <w:ind w:left="708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     </w:t>
      </w:r>
      <w:r w:rsidR="00EC2997" w:rsidRPr="00663637">
        <w:rPr>
          <w:rFonts w:ascii="Trebuchet MS" w:hAnsi="Trebuchet MS"/>
          <w:b w:val="0"/>
        </w:rPr>
        <w:t>The system displays Registration form</w:t>
      </w:r>
    </w:p>
    <w:p w14:paraId="3747C516" w14:textId="345D068D" w:rsidR="00EC2997" w:rsidRPr="00663637" w:rsidRDefault="00EC2997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t xml:space="preserve">Applicant selects exam to be Applied </w:t>
      </w:r>
    </w:p>
    <w:p w14:paraId="5760B987" w14:textId="08DD1898" w:rsidR="00EC2997" w:rsidRPr="00663637" w:rsidRDefault="00EC2997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t>System displays exam code</w:t>
      </w:r>
    </w:p>
    <w:p w14:paraId="34BA5665" w14:textId="64C99AD2" w:rsidR="00EC2997" w:rsidRPr="00663637" w:rsidRDefault="00EC2997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lastRenderedPageBreak/>
        <w:t xml:space="preserve">Applicant enters first </w:t>
      </w:r>
      <w:proofErr w:type="spellStart"/>
      <w:r w:rsidRPr="00663637">
        <w:rPr>
          <w:rFonts w:ascii="Trebuchet MS" w:hAnsi="Trebuchet MS"/>
          <w:b w:val="0"/>
        </w:rPr>
        <w:t>name,middle</w:t>
      </w:r>
      <w:proofErr w:type="spellEnd"/>
      <w:r w:rsidRPr="00663637">
        <w:rPr>
          <w:rFonts w:ascii="Trebuchet MS" w:hAnsi="Trebuchet MS"/>
          <w:b w:val="0"/>
        </w:rPr>
        <w:t xml:space="preserve"> </w:t>
      </w:r>
      <w:proofErr w:type="spellStart"/>
      <w:r w:rsidRPr="00663637">
        <w:rPr>
          <w:rFonts w:ascii="Trebuchet MS" w:hAnsi="Trebuchet MS"/>
          <w:b w:val="0"/>
        </w:rPr>
        <w:t>name,last</w:t>
      </w:r>
      <w:proofErr w:type="spellEnd"/>
      <w:r w:rsidRPr="00663637">
        <w:rPr>
          <w:rFonts w:ascii="Trebuchet MS" w:hAnsi="Trebuchet MS"/>
          <w:b w:val="0"/>
        </w:rPr>
        <w:t xml:space="preserve"> name</w:t>
      </w:r>
    </w:p>
    <w:p w14:paraId="6B913F2C" w14:textId="6178E756" w:rsidR="00EC2997" w:rsidRPr="00663637" w:rsidRDefault="00EC2997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t>Applicant enters mobile number</w:t>
      </w:r>
    </w:p>
    <w:p w14:paraId="3E317D0F" w14:textId="32AE8594" w:rsidR="00EC2997" w:rsidRPr="00663637" w:rsidRDefault="00EC2997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t xml:space="preserve">Applicant enters email </w:t>
      </w:r>
      <w:proofErr w:type="spellStart"/>
      <w:r w:rsidRPr="00663637">
        <w:rPr>
          <w:rFonts w:ascii="Trebuchet MS" w:hAnsi="Trebuchet MS"/>
          <w:b w:val="0"/>
        </w:rPr>
        <w:t>address,DOB</w:t>
      </w:r>
      <w:proofErr w:type="spellEnd"/>
    </w:p>
    <w:p w14:paraId="0B978EE1" w14:textId="1BFD87B0" w:rsidR="00EC2997" w:rsidRPr="00663637" w:rsidRDefault="00EC2997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t xml:space="preserve">Applicant selects </w:t>
      </w:r>
      <w:proofErr w:type="spellStart"/>
      <w:r w:rsidRPr="00663637">
        <w:rPr>
          <w:rFonts w:ascii="Trebuchet MS" w:hAnsi="Trebuchet MS"/>
          <w:b w:val="0"/>
        </w:rPr>
        <w:t>gender,education</w:t>
      </w:r>
      <w:proofErr w:type="spellEnd"/>
      <w:r w:rsidRPr="00663637">
        <w:rPr>
          <w:rFonts w:ascii="Trebuchet MS" w:hAnsi="Trebuchet MS"/>
          <w:b w:val="0"/>
        </w:rPr>
        <w:t xml:space="preserve"> </w:t>
      </w:r>
      <w:proofErr w:type="spellStart"/>
      <w:r w:rsidRPr="00663637">
        <w:rPr>
          <w:rFonts w:ascii="Trebuchet MS" w:hAnsi="Trebuchet MS"/>
          <w:b w:val="0"/>
        </w:rPr>
        <w:t>qualification,marital</w:t>
      </w:r>
      <w:proofErr w:type="spellEnd"/>
      <w:r w:rsidRPr="00663637">
        <w:rPr>
          <w:rFonts w:ascii="Trebuchet MS" w:hAnsi="Trebuchet MS"/>
          <w:b w:val="0"/>
        </w:rPr>
        <w:t xml:space="preserve"> </w:t>
      </w:r>
      <w:proofErr w:type="spellStart"/>
      <w:r w:rsidRPr="00663637">
        <w:rPr>
          <w:rFonts w:ascii="Trebuchet MS" w:hAnsi="Trebuchet MS"/>
          <w:b w:val="0"/>
        </w:rPr>
        <w:t>status,year</w:t>
      </w:r>
      <w:proofErr w:type="spellEnd"/>
      <w:r w:rsidRPr="00663637">
        <w:rPr>
          <w:rFonts w:ascii="Trebuchet MS" w:hAnsi="Trebuchet MS"/>
          <w:b w:val="0"/>
        </w:rPr>
        <w:t xml:space="preserve"> of passing</w:t>
      </w:r>
    </w:p>
    <w:p w14:paraId="50510CD4" w14:textId="69143B05" w:rsidR="00EC2997" w:rsidRPr="00663637" w:rsidRDefault="00EC2997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t xml:space="preserve">Applicant uploads </w:t>
      </w:r>
      <w:proofErr w:type="spellStart"/>
      <w:r w:rsidRPr="00663637">
        <w:rPr>
          <w:rFonts w:ascii="Trebuchet MS" w:hAnsi="Trebuchet MS"/>
          <w:b w:val="0"/>
        </w:rPr>
        <w:t>signature,photo</w:t>
      </w:r>
      <w:proofErr w:type="spellEnd"/>
    </w:p>
    <w:p w14:paraId="5065F89B" w14:textId="07EB0F02" w:rsidR="00EC2997" w:rsidRPr="00663637" w:rsidRDefault="00EC2997" w:rsidP="00663637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663637">
        <w:rPr>
          <w:rFonts w:ascii="Trebuchet MS" w:hAnsi="Trebuchet MS"/>
          <w:b w:val="0"/>
        </w:rPr>
        <w:t>Applicant clicks submit button</w:t>
      </w:r>
    </w:p>
    <w:p w14:paraId="3AE717B2" w14:textId="42C94DA9" w:rsidR="0083741F" w:rsidRPr="00663637" w:rsidRDefault="00663637" w:rsidP="00663637">
      <w:pPr>
        <w:ind w:left="63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11</w:t>
      </w:r>
      <w:proofErr w:type="gramStart"/>
      <w:r>
        <w:rPr>
          <w:rFonts w:ascii="Trebuchet MS" w:hAnsi="Trebuchet MS"/>
          <w:b w:val="0"/>
        </w:rPr>
        <w:t>.</w:t>
      </w:r>
      <w:r w:rsidR="00EC2997" w:rsidRPr="00663637">
        <w:rPr>
          <w:rFonts w:ascii="Trebuchet MS" w:hAnsi="Trebuchet MS"/>
          <w:b w:val="0"/>
        </w:rPr>
        <w:t>The</w:t>
      </w:r>
      <w:proofErr w:type="gramEnd"/>
      <w:r w:rsidR="00EC2997" w:rsidRPr="00663637">
        <w:rPr>
          <w:rFonts w:ascii="Trebuchet MS" w:hAnsi="Trebuchet MS"/>
          <w:b w:val="0"/>
        </w:rPr>
        <w:t xml:space="preserve"> system displays error message </w:t>
      </w:r>
      <w:r w:rsidR="00B5558D" w:rsidRPr="00663637">
        <w:rPr>
          <w:rFonts w:ascii="Trebuchet MS" w:hAnsi="Trebuchet MS"/>
          <w:b w:val="0"/>
        </w:rPr>
        <w:t>“</w:t>
      </w:r>
      <w:proofErr w:type="spellStart"/>
      <w:r w:rsidR="00B5558D" w:rsidRPr="00663637">
        <w:rPr>
          <w:rFonts w:ascii="Trebuchet MS" w:hAnsi="Trebuchet MS"/>
          <w:b w:val="0"/>
        </w:rPr>
        <w:t>Inavlid</w:t>
      </w:r>
      <w:proofErr w:type="spellEnd"/>
      <w:r w:rsidR="00B5558D" w:rsidRPr="00663637">
        <w:rPr>
          <w:rFonts w:ascii="Trebuchet MS" w:hAnsi="Trebuchet MS"/>
          <w:b w:val="0"/>
        </w:rPr>
        <w:t xml:space="preserve"> email id”</w:t>
      </w:r>
    </w:p>
    <w:p w14:paraId="443EC91A" w14:textId="77777777" w:rsidR="00EC2997" w:rsidRDefault="00EC2997" w:rsidP="00EC2997">
      <w:pPr>
        <w:pStyle w:val="ListParagraph"/>
        <w:ind w:left="1068"/>
        <w:rPr>
          <w:rFonts w:ascii="Trebuchet MS" w:hAnsi="Trebuchet MS"/>
          <w:b w:val="0"/>
        </w:rPr>
      </w:pPr>
    </w:p>
    <w:p w14:paraId="46A32F71" w14:textId="2203B60D" w:rsidR="0083741F" w:rsidRDefault="0083741F" w:rsidP="0083741F">
      <w:pPr>
        <w:pStyle w:val="StyleHeading2Sub-headingH2ChapterNumberAppendixLetterchnh"/>
      </w:pPr>
      <w:r>
        <w:t>Exception Flow 3</w:t>
      </w:r>
      <w:r>
        <w:t xml:space="preserve">: registration with invalid </w:t>
      </w:r>
      <w:r>
        <w:t>dob</w:t>
      </w:r>
    </w:p>
    <w:p w14:paraId="258C2776" w14:textId="608F3478" w:rsidR="00060C4A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</w:t>
      </w:r>
      <w:r w:rsidR="00060C4A">
        <w:rPr>
          <w:rFonts w:ascii="Trebuchet MS" w:hAnsi="Trebuchet MS"/>
          <w:b w:val="0"/>
        </w:rPr>
        <w:t xml:space="preserve"> enters </w:t>
      </w:r>
      <w:proofErr w:type="spellStart"/>
      <w:r w:rsidR="00060C4A">
        <w:rPr>
          <w:rFonts w:ascii="Trebuchet MS" w:hAnsi="Trebuchet MS"/>
          <w:b w:val="0"/>
        </w:rPr>
        <w:t>url</w:t>
      </w:r>
      <w:proofErr w:type="spellEnd"/>
    </w:p>
    <w:p w14:paraId="7D5FD6B7" w14:textId="05992E3B" w:rsidR="0083741F" w:rsidRPr="00304EDE" w:rsidRDefault="00060C4A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</w:t>
      </w:r>
      <w:r w:rsidR="0083741F">
        <w:rPr>
          <w:rFonts w:ascii="Trebuchet MS" w:hAnsi="Trebuchet MS"/>
          <w:b w:val="0"/>
        </w:rPr>
        <w:t xml:space="preserve">clicks on “click here” for new </w:t>
      </w:r>
      <w:proofErr w:type="spellStart"/>
      <w:r w:rsidR="0083741F">
        <w:rPr>
          <w:rFonts w:ascii="Trebuchet MS" w:hAnsi="Trebuchet MS"/>
          <w:b w:val="0"/>
        </w:rPr>
        <w:t>registeration</w:t>
      </w:r>
      <w:proofErr w:type="spellEnd"/>
      <w:r w:rsidR="0083741F" w:rsidRPr="00304EDE">
        <w:rPr>
          <w:rFonts w:ascii="Trebuchet MS" w:hAnsi="Trebuchet MS"/>
          <w:b w:val="0"/>
        </w:rPr>
        <w:t xml:space="preserve"> link on the </w:t>
      </w:r>
      <w:r w:rsidR="0083741F">
        <w:rPr>
          <w:rFonts w:ascii="Trebuchet MS" w:hAnsi="Trebuchet MS"/>
          <w:b w:val="0"/>
        </w:rPr>
        <w:t xml:space="preserve">Bank Exam </w:t>
      </w:r>
      <w:proofErr w:type="gramStart"/>
      <w:r w:rsidR="0083741F">
        <w:rPr>
          <w:rFonts w:ascii="Trebuchet MS" w:hAnsi="Trebuchet MS"/>
          <w:b w:val="0"/>
        </w:rPr>
        <w:t xml:space="preserve">Portal </w:t>
      </w:r>
      <w:r w:rsidR="0083741F" w:rsidRPr="00304EDE">
        <w:rPr>
          <w:rFonts w:ascii="Trebuchet MS" w:hAnsi="Trebuchet MS"/>
          <w:b w:val="0"/>
        </w:rPr>
        <w:t xml:space="preserve"> home</w:t>
      </w:r>
      <w:proofErr w:type="gramEnd"/>
      <w:r w:rsidR="0083741F" w:rsidRPr="00304EDE">
        <w:rPr>
          <w:rFonts w:ascii="Trebuchet MS" w:hAnsi="Trebuchet MS"/>
          <w:b w:val="0"/>
        </w:rPr>
        <w:t xml:space="preserve"> page.</w:t>
      </w:r>
    </w:p>
    <w:p w14:paraId="60BD346C" w14:textId="77777777" w:rsidR="0083741F" w:rsidRPr="00304EDE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displays Registration form</w:t>
      </w:r>
    </w:p>
    <w:p w14:paraId="5590FC82" w14:textId="77777777" w:rsidR="0083741F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selects exam to be Applied </w:t>
      </w:r>
    </w:p>
    <w:p w14:paraId="3633E8EF" w14:textId="77777777" w:rsidR="0083741F" w:rsidRPr="00304EDE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System displays exam code</w:t>
      </w:r>
    </w:p>
    <w:p w14:paraId="007BED46" w14:textId="77777777" w:rsidR="0083741F" w:rsidRPr="00304EDE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first </w:t>
      </w:r>
      <w:proofErr w:type="spellStart"/>
      <w:r>
        <w:rPr>
          <w:rFonts w:ascii="Trebuchet MS" w:hAnsi="Trebuchet MS"/>
          <w:b w:val="0"/>
        </w:rPr>
        <w:t>name,middle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name,last</w:t>
      </w:r>
      <w:proofErr w:type="spellEnd"/>
      <w:r>
        <w:rPr>
          <w:rFonts w:ascii="Trebuchet MS" w:hAnsi="Trebuchet MS"/>
          <w:b w:val="0"/>
        </w:rPr>
        <w:t xml:space="preserve"> name</w:t>
      </w:r>
    </w:p>
    <w:p w14:paraId="2D4A3EBE" w14:textId="77777777" w:rsidR="0083741F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enters mobile number</w:t>
      </w:r>
    </w:p>
    <w:p w14:paraId="1455CE3A" w14:textId="77777777" w:rsidR="0083741F" w:rsidRPr="00304EDE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email </w:t>
      </w:r>
      <w:proofErr w:type="spellStart"/>
      <w:r>
        <w:rPr>
          <w:rFonts w:ascii="Trebuchet MS" w:hAnsi="Trebuchet MS"/>
          <w:b w:val="0"/>
        </w:rPr>
        <w:t>address,DOB</w:t>
      </w:r>
      <w:proofErr w:type="spellEnd"/>
    </w:p>
    <w:p w14:paraId="3AD545D3" w14:textId="77777777" w:rsidR="0083741F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selects </w:t>
      </w:r>
      <w:proofErr w:type="spellStart"/>
      <w:r>
        <w:rPr>
          <w:rFonts w:ascii="Trebuchet MS" w:hAnsi="Trebuchet MS"/>
          <w:b w:val="0"/>
        </w:rPr>
        <w:t>gender,education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qualification,marital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status,year</w:t>
      </w:r>
      <w:proofErr w:type="spellEnd"/>
      <w:r>
        <w:rPr>
          <w:rFonts w:ascii="Trebuchet MS" w:hAnsi="Trebuchet MS"/>
          <w:b w:val="0"/>
        </w:rPr>
        <w:t xml:space="preserve"> of passing</w:t>
      </w:r>
    </w:p>
    <w:p w14:paraId="22E47B12" w14:textId="77777777" w:rsidR="0083741F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uploads </w:t>
      </w:r>
      <w:proofErr w:type="spellStart"/>
      <w:r>
        <w:rPr>
          <w:rFonts w:ascii="Trebuchet MS" w:hAnsi="Trebuchet MS"/>
          <w:b w:val="0"/>
        </w:rPr>
        <w:t>signature,photo</w:t>
      </w:r>
      <w:proofErr w:type="spellEnd"/>
    </w:p>
    <w:p w14:paraId="32522161" w14:textId="77777777" w:rsidR="0083741F" w:rsidRPr="00304EDE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 clicks submit button</w:t>
      </w:r>
    </w:p>
    <w:p w14:paraId="13D756CA" w14:textId="7787B185" w:rsidR="0083741F" w:rsidRPr="00304EDE" w:rsidRDefault="0083741F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 xml:space="preserve">The system </w:t>
      </w:r>
      <w:r>
        <w:rPr>
          <w:rFonts w:ascii="Trebuchet MS" w:hAnsi="Trebuchet MS"/>
          <w:b w:val="0"/>
        </w:rPr>
        <w:t>displays error message “</w:t>
      </w:r>
      <w:proofErr w:type="spellStart"/>
      <w:r>
        <w:rPr>
          <w:rFonts w:ascii="Trebuchet MS" w:hAnsi="Trebuchet MS"/>
          <w:b w:val="0"/>
        </w:rPr>
        <w:t>Inavlid</w:t>
      </w:r>
      <w:proofErr w:type="spellEnd"/>
      <w:r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DOB</w:t>
      </w:r>
      <w:r>
        <w:rPr>
          <w:rFonts w:ascii="Trebuchet MS" w:hAnsi="Trebuchet MS"/>
          <w:b w:val="0"/>
        </w:rPr>
        <w:t>”</w:t>
      </w:r>
    </w:p>
    <w:p w14:paraId="472940F9" w14:textId="77777777" w:rsidR="0083741F" w:rsidRDefault="0083741F" w:rsidP="0083741F">
      <w:pPr>
        <w:pStyle w:val="ListParagraph"/>
        <w:ind w:left="1068"/>
        <w:rPr>
          <w:rFonts w:ascii="Trebuchet MS" w:hAnsi="Trebuchet MS"/>
          <w:b w:val="0"/>
        </w:rPr>
      </w:pPr>
    </w:p>
    <w:p w14:paraId="35BD7539" w14:textId="2E518EE7" w:rsidR="00800A1B" w:rsidRDefault="0083741F" w:rsidP="00803B56">
      <w:pPr>
        <w:pStyle w:val="StyleHeading2Sub-headingH2ChapterNumberAppendixLetterchnh"/>
      </w:pPr>
      <w:r>
        <w:t>Exception Flow 4</w:t>
      </w:r>
      <w:r w:rsidR="00800A1B">
        <w:t>: Database Connectivity Error</w:t>
      </w:r>
      <w:bookmarkEnd w:id="47"/>
    </w:p>
    <w:p w14:paraId="32740433" w14:textId="5631836E" w:rsidR="000647F4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</w:t>
      </w:r>
      <w:r w:rsidR="000647F4">
        <w:rPr>
          <w:rFonts w:ascii="Trebuchet MS" w:hAnsi="Trebuchet MS"/>
          <w:b w:val="0"/>
        </w:rPr>
        <w:t xml:space="preserve">enters </w:t>
      </w:r>
      <w:proofErr w:type="spellStart"/>
      <w:r w:rsidR="000647F4">
        <w:rPr>
          <w:rFonts w:ascii="Trebuchet MS" w:hAnsi="Trebuchet MS"/>
          <w:b w:val="0"/>
        </w:rPr>
        <w:t>url</w:t>
      </w:r>
      <w:proofErr w:type="spellEnd"/>
    </w:p>
    <w:p w14:paraId="24C6FA73" w14:textId="37E7E463" w:rsidR="00C93FE0" w:rsidRPr="00304EDE" w:rsidRDefault="000647F4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proofErr w:type="spellStart"/>
      <w:r>
        <w:rPr>
          <w:rFonts w:ascii="Trebuchet MS" w:hAnsi="Trebuchet MS"/>
          <w:b w:val="0"/>
        </w:rPr>
        <w:t>Applpicant</w:t>
      </w:r>
      <w:proofErr w:type="spellEnd"/>
      <w:r>
        <w:rPr>
          <w:rFonts w:ascii="Trebuchet MS" w:hAnsi="Trebuchet MS"/>
          <w:b w:val="0"/>
        </w:rPr>
        <w:t xml:space="preserve"> </w:t>
      </w:r>
      <w:r w:rsidR="00C93FE0">
        <w:rPr>
          <w:rFonts w:ascii="Trebuchet MS" w:hAnsi="Trebuchet MS"/>
          <w:b w:val="0"/>
        </w:rPr>
        <w:t xml:space="preserve">clicks on “click here” for new </w:t>
      </w:r>
      <w:proofErr w:type="spellStart"/>
      <w:r w:rsidR="00C93FE0">
        <w:rPr>
          <w:rFonts w:ascii="Trebuchet MS" w:hAnsi="Trebuchet MS"/>
          <w:b w:val="0"/>
        </w:rPr>
        <w:t>registeration</w:t>
      </w:r>
      <w:proofErr w:type="spellEnd"/>
      <w:r w:rsidR="00C93FE0" w:rsidRPr="00304EDE">
        <w:rPr>
          <w:rFonts w:ascii="Trebuchet MS" w:hAnsi="Trebuchet MS"/>
          <w:b w:val="0"/>
        </w:rPr>
        <w:t xml:space="preserve"> link on the </w:t>
      </w:r>
      <w:r w:rsidR="00C93FE0">
        <w:rPr>
          <w:rFonts w:ascii="Trebuchet MS" w:hAnsi="Trebuchet MS"/>
          <w:b w:val="0"/>
        </w:rPr>
        <w:t xml:space="preserve">Bank Exam </w:t>
      </w:r>
      <w:proofErr w:type="gramStart"/>
      <w:r w:rsidR="00C93FE0">
        <w:rPr>
          <w:rFonts w:ascii="Trebuchet MS" w:hAnsi="Trebuchet MS"/>
          <w:b w:val="0"/>
        </w:rPr>
        <w:t xml:space="preserve">Portal </w:t>
      </w:r>
      <w:r w:rsidR="00C93FE0" w:rsidRPr="00304EDE">
        <w:rPr>
          <w:rFonts w:ascii="Trebuchet MS" w:hAnsi="Trebuchet MS"/>
          <w:b w:val="0"/>
        </w:rPr>
        <w:t xml:space="preserve"> home</w:t>
      </w:r>
      <w:proofErr w:type="gramEnd"/>
      <w:r w:rsidR="00C93FE0" w:rsidRPr="00304EDE">
        <w:rPr>
          <w:rFonts w:ascii="Trebuchet MS" w:hAnsi="Trebuchet MS"/>
          <w:b w:val="0"/>
        </w:rPr>
        <w:t xml:space="preserve"> page.</w:t>
      </w:r>
    </w:p>
    <w:p w14:paraId="0082D57D" w14:textId="77777777" w:rsidR="00C93FE0" w:rsidRPr="00304EDE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displays Registration form</w:t>
      </w:r>
    </w:p>
    <w:p w14:paraId="3644C95E" w14:textId="77777777" w:rsidR="00C93FE0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selects exam to be Applied </w:t>
      </w:r>
    </w:p>
    <w:p w14:paraId="07EDF465" w14:textId="77777777" w:rsidR="00C93FE0" w:rsidRPr="00304EDE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System displays exam code</w:t>
      </w:r>
    </w:p>
    <w:p w14:paraId="4EC56C14" w14:textId="77777777" w:rsidR="00C93FE0" w:rsidRPr="00304EDE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first </w:t>
      </w:r>
      <w:proofErr w:type="spellStart"/>
      <w:r>
        <w:rPr>
          <w:rFonts w:ascii="Trebuchet MS" w:hAnsi="Trebuchet MS"/>
          <w:b w:val="0"/>
        </w:rPr>
        <w:t>name,middle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name,last</w:t>
      </w:r>
      <w:proofErr w:type="spellEnd"/>
      <w:r>
        <w:rPr>
          <w:rFonts w:ascii="Trebuchet MS" w:hAnsi="Trebuchet MS"/>
          <w:b w:val="0"/>
        </w:rPr>
        <w:t xml:space="preserve"> name</w:t>
      </w:r>
    </w:p>
    <w:p w14:paraId="06D02D9C" w14:textId="77777777" w:rsidR="00C93FE0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enters mobile number</w:t>
      </w:r>
    </w:p>
    <w:p w14:paraId="7B727430" w14:textId="77777777" w:rsidR="00C93FE0" w:rsidRPr="00304EDE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email </w:t>
      </w:r>
      <w:proofErr w:type="spellStart"/>
      <w:r>
        <w:rPr>
          <w:rFonts w:ascii="Trebuchet MS" w:hAnsi="Trebuchet MS"/>
          <w:b w:val="0"/>
        </w:rPr>
        <w:t>address,DOB</w:t>
      </w:r>
      <w:proofErr w:type="spellEnd"/>
    </w:p>
    <w:p w14:paraId="70E05051" w14:textId="77777777" w:rsidR="00C93FE0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 xml:space="preserve">Applicant selects </w:t>
      </w:r>
      <w:proofErr w:type="spellStart"/>
      <w:r>
        <w:rPr>
          <w:rFonts w:ascii="Trebuchet MS" w:hAnsi="Trebuchet MS"/>
          <w:b w:val="0"/>
        </w:rPr>
        <w:t>gender,education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qualification,marital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status,year</w:t>
      </w:r>
      <w:proofErr w:type="spellEnd"/>
      <w:r>
        <w:rPr>
          <w:rFonts w:ascii="Trebuchet MS" w:hAnsi="Trebuchet MS"/>
          <w:b w:val="0"/>
        </w:rPr>
        <w:t xml:space="preserve"> of passing</w:t>
      </w:r>
    </w:p>
    <w:p w14:paraId="68762F6E" w14:textId="77777777" w:rsidR="00C93FE0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uploads </w:t>
      </w:r>
      <w:proofErr w:type="spellStart"/>
      <w:r>
        <w:rPr>
          <w:rFonts w:ascii="Trebuchet MS" w:hAnsi="Trebuchet MS"/>
          <w:b w:val="0"/>
        </w:rPr>
        <w:t>signature,photo</w:t>
      </w:r>
      <w:proofErr w:type="spellEnd"/>
    </w:p>
    <w:p w14:paraId="1906807B" w14:textId="77777777" w:rsidR="00C93FE0" w:rsidRPr="00304EDE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 clicks submit button</w:t>
      </w:r>
    </w:p>
    <w:p w14:paraId="297BA947" w14:textId="63D21D39" w:rsidR="00C93FE0" w:rsidRPr="00304EDE" w:rsidRDefault="00C93FE0" w:rsidP="0083741F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 xml:space="preserve">The system </w:t>
      </w:r>
      <w:r>
        <w:rPr>
          <w:rFonts w:ascii="Trebuchet MS" w:hAnsi="Trebuchet MS"/>
          <w:b w:val="0"/>
        </w:rPr>
        <w:t>displays error message regarding database connectivity</w:t>
      </w:r>
    </w:p>
    <w:p w14:paraId="4DCA3991" w14:textId="0819E449" w:rsidR="00800A1B" w:rsidRDefault="00800A1B" w:rsidP="00C93FE0">
      <w:pPr>
        <w:pStyle w:val="ListParagraph"/>
        <w:ind w:left="1068"/>
        <w:rPr>
          <w:rFonts w:ascii="Trebuchet MS" w:hAnsi="Trebuchet MS"/>
          <w:b w:val="0"/>
        </w:rPr>
      </w:pPr>
    </w:p>
    <w:p w14:paraId="4397BDE3" w14:textId="77777777" w:rsidR="00CE34BF" w:rsidRPr="00304EDE" w:rsidRDefault="00CE34BF" w:rsidP="00CE34BF">
      <w:pPr>
        <w:pStyle w:val="ListParagraph"/>
        <w:ind w:left="1068"/>
        <w:rPr>
          <w:rFonts w:ascii="Trebuchet MS" w:hAnsi="Trebuchet MS"/>
          <w:b w:val="0"/>
        </w:rPr>
      </w:pPr>
    </w:p>
    <w:p w14:paraId="620F3FC6" w14:textId="122BD570" w:rsidR="00800A1B" w:rsidRDefault="0083741F" w:rsidP="00803B56">
      <w:pPr>
        <w:pStyle w:val="StyleHeading2Sub-headingH2ChapterNumberAppendixLetterchnh"/>
      </w:pPr>
      <w:bookmarkStart w:id="48" w:name="_Toc458607233"/>
      <w:r>
        <w:t>Exception Flow 5</w:t>
      </w:r>
      <w:r w:rsidR="00800A1B">
        <w:t>: Network Connectivity Error</w:t>
      </w:r>
      <w:bookmarkEnd w:id="48"/>
    </w:p>
    <w:p w14:paraId="7C93966D" w14:textId="11B100E9" w:rsidR="003022CB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</w:t>
      </w:r>
      <w:r w:rsidR="003022CB">
        <w:rPr>
          <w:rFonts w:ascii="Trebuchet MS" w:hAnsi="Trebuchet MS"/>
          <w:b w:val="0"/>
        </w:rPr>
        <w:t xml:space="preserve"> enters </w:t>
      </w:r>
      <w:proofErr w:type="spellStart"/>
      <w:r w:rsidR="003022CB">
        <w:rPr>
          <w:rFonts w:ascii="Trebuchet MS" w:hAnsi="Trebuchet MS"/>
          <w:b w:val="0"/>
        </w:rPr>
        <w:t>url</w:t>
      </w:r>
      <w:proofErr w:type="spellEnd"/>
    </w:p>
    <w:p w14:paraId="500208BD" w14:textId="7DDC9EFB" w:rsidR="001428B6" w:rsidRPr="00304EDE" w:rsidRDefault="003022CB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</w:t>
      </w:r>
      <w:r w:rsidR="001428B6">
        <w:rPr>
          <w:rFonts w:ascii="Trebuchet MS" w:hAnsi="Trebuchet MS"/>
          <w:b w:val="0"/>
        </w:rPr>
        <w:t xml:space="preserve">clicks on “click here” for new </w:t>
      </w:r>
      <w:proofErr w:type="spellStart"/>
      <w:r w:rsidR="001428B6">
        <w:rPr>
          <w:rFonts w:ascii="Trebuchet MS" w:hAnsi="Trebuchet MS"/>
          <w:b w:val="0"/>
        </w:rPr>
        <w:t>registeration</w:t>
      </w:r>
      <w:proofErr w:type="spellEnd"/>
      <w:r w:rsidR="001428B6" w:rsidRPr="00304EDE">
        <w:rPr>
          <w:rFonts w:ascii="Trebuchet MS" w:hAnsi="Trebuchet MS"/>
          <w:b w:val="0"/>
        </w:rPr>
        <w:t xml:space="preserve"> link on the </w:t>
      </w:r>
      <w:r w:rsidR="001428B6">
        <w:rPr>
          <w:rFonts w:ascii="Trebuchet MS" w:hAnsi="Trebuchet MS"/>
          <w:b w:val="0"/>
        </w:rPr>
        <w:t xml:space="preserve">Bank Exam </w:t>
      </w:r>
      <w:proofErr w:type="gramStart"/>
      <w:r w:rsidR="001428B6">
        <w:rPr>
          <w:rFonts w:ascii="Trebuchet MS" w:hAnsi="Trebuchet MS"/>
          <w:b w:val="0"/>
        </w:rPr>
        <w:t xml:space="preserve">Portal </w:t>
      </w:r>
      <w:r w:rsidR="001428B6" w:rsidRPr="00304EDE">
        <w:rPr>
          <w:rFonts w:ascii="Trebuchet MS" w:hAnsi="Trebuchet MS"/>
          <w:b w:val="0"/>
        </w:rPr>
        <w:t xml:space="preserve"> home</w:t>
      </w:r>
      <w:proofErr w:type="gramEnd"/>
      <w:r w:rsidR="001428B6" w:rsidRPr="00304EDE">
        <w:rPr>
          <w:rFonts w:ascii="Trebuchet MS" w:hAnsi="Trebuchet MS"/>
          <w:b w:val="0"/>
        </w:rPr>
        <w:t xml:space="preserve"> page.</w:t>
      </w:r>
    </w:p>
    <w:p w14:paraId="79160BCE" w14:textId="77777777" w:rsidR="001428B6" w:rsidRPr="00304EDE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displays Registration form</w:t>
      </w:r>
    </w:p>
    <w:p w14:paraId="5DCFD32C" w14:textId="77777777" w:rsidR="001428B6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selects exam to be Applied </w:t>
      </w:r>
    </w:p>
    <w:p w14:paraId="08E52A10" w14:textId="77777777" w:rsidR="001428B6" w:rsidRPr="00304EDE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System displays exam code</w:t>
      </w:r>
    </w:p>
    <w:p w14:paraId="5A8B4A94" w14:textId="77777777" w:rsidR="001428B6" w:rsidRPr="00304EDE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first </w:t>
      </w:r>
      <w:proofErr w:type="spellStart"/>
      <w:r>
        <w:rPr>
          <w:rFonts w:ascii="Trebuchet MS" w:hAnsi="Trebuchet MS"/>
          <w:b w:val="0"/>
        </w:rPr>
        <w:t>name,middle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name,last</w:t>
      </w:r>
      <w:proofErr w:type="spellEnd"/>
      <w:r>
        <w:rPr>
          <w:rFonts w:ascii="Trebuchet MS" w:hAnsi="Trebuchet MS"/>
          <w:b w:val="0"/>
        </w:rPr>
        <w:t xml:space="preserve"> name</w:t>
      </w:r>
    </w:p>
    <w:p w14:paraId="2CB8F465" w14:textId="77777777" w:rsidR="001428B6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enters mobile number</w:t>
      </w:r>
    </w:p>
    <w:p w14:paraId="4E849E5B" w14:textId="77777777" w:rsidR="001428B6" w:rsidRPr="00304EDE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enters email </w:t>
      </w:r>
      <w:proofErr w:type="spellStart"/>
      <w:r>
        <w:rPr>
          <w:rFonts w:ascii="Trebuchet MS" w:hAnsi="Trebuchet MS"/>
          <w:b w:val="0"/>
        </w:rPr>
        <w:t>address,DOB</w:t>
      </w:r>
      <w:proofErr w:type="spellEnd"/>
    </w:p>
    <w:p w14:paraId="50BBF6D4" w14:textId="77777777" w:rsidR="001428B6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selects </w:t>
      </w:r>
      <w:proofErr w:type="spellStart"/>
      <w:r>
        <w:rPr>
          <w:rFonts w:ascii="Trebuchet MS" w:hAnsi="Trebuchet MS"/>
          <w:b w:val="0"/>
        </w:rPr>
        <w:t>gender,education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qualification,marital</w:t>
      </w:r>
      <w:proofErr w:type="spellEnd"/>
      <w:r>
        <w:rPr>
          <w:rFonts w:ascii="Trebuchet MS" w:hAnsi="Trebuchet MS"/>
          <w:b w:val="0"/>
        </w:rPr>
        <w:t xml:space="preserve"> </w:t>
      </w:r>
      <w:proofErr w:type="spellStart"/>
      <w:r>
        <w:rPr>
          <w:rFonts w:ascii="Trebuchet MS" w:hAnsi="Trebuchet MS"/>
          <w:b w:val="0"/>
        </w:rPr>
        <w:t>status,year</w:t>
      </w:r>
      <w:proofErr w:type="spellEnd"/>
      <w:r>
        <w:rPr>
          <w:rFonts w:ascii="Trebuchet MS" w:hAnsi="Trebuchet MS"/>
          <w:b w:val="0"/>
        </w:rPr>
        <w:t xml:space="preserve"> of passing</w:t>
      </w:r>
    </w:p>
    <w:p w14:paraId="55F900D3" w14:textId="77777777" w:rsidR="001428B6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Applicant uploads </w:t>
      </w:r>
      <w:proofErr w:type="spellStart"/>
      <w:r>
        <w:rPr>
          <w:rFonts w:ascii="Trebuchet MS" w:hAnsi="Trebuchet MS"/>
          <w:b w:val="0"/>
        </w:rPr>
        <w:t>signature,photo</w:t>
      </w:r>
      <w:proofErr w:type="spellEnd"/>
    </w:p>
    <w:p w14:paraId="4CA18860" w14:textId="77777777" w:rsidR="001428B6" w:rsidRPr="00304EDE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 clicks submit button</w:t>
      </w:r>
    </w:p>
    <w:p w14:paraId="6BF9B007" w14:textId="72B2D47D" w:rsidR="001428B6" w:rsidRPr="00304EDE" w:rsidRDefault="001428B6" w:rsidP="001428B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 xml:space="preserve">The system </w:t>
      </w:r>
      <w:r>
        <w:rPr>
          <w:rFonts w:ascii="Trebuchet MS" w:hAnsi="Trebuchet MS"/>
          <w:b w:val="0"/>
        </w:rPr>
        <w:t>displays error message regarding network  connectivity</w:t>
      </w:r>
    </w:p>
    <w:p w14:paraId="64E2DE9F" w14:textId="77777777" w:rsidR="001428B6" w:rsidRDefault="001428B6" w:rsidP="001428B6">
      <w:pPr>
        <w:pStyle w:val="ListParagraph"/>
        <w:ind w:left="1068"/>
        <w:rPr>
          <w:rFonts w:ascii="Trebuchet MS" w:hAnsi="Trebuchet MS"/>
          <w:b w:val="0"/>
        </w:rPr>
      </w:pPr>
    </w:p>
    <w:p w14:paraId="73CCF1A0" w14:textId="78646BB6" w:rsidR="00800A1B" w:rsidRPr="00304EDE" w:rsidRDefault="00800A1B" w:rsidP="001428B6">
      <w:pPr>
        <w:pStyle w:val="ListParagraph"/>
        <w:ind w:left="1068"/>
        <w:rPr>
          <w:rFonts w:ascii="Trebuchet MS" w:hAnsi="Trebuchet MS"/>
          <w:b w:val="0"/>
        </w:rPr>
      </w:pPr>
    </w:p>
    <w:p w14:paraId="391037F1" w14:textId="77777777" w:rsidR="009F5790" w:rsidRPr="009F5790" w:rsidRDefault="009F5790" w:rsidP="00AB33FB">
      <w:pPr>
        <w:pStyle w:val="infoblue"/>
      </w:pPr>
    </w:p>
    <w:p w14:paraId="028B5EC2" w14:textId="23E4B6E0" w:rsidR="009F5790" w:rsidRDefault="009F5790" w:rsidP="00AB33FB">
      <w:pPr>
        <w:pStyle w:val="StyleHeading1H1Mainheading1Heading1Heading10Head1h1Sec"/>
      </w:pPr>
      <w:bookmarkStart w:id="49" w:name="_Toc145125013"/>
      <w:bookmarkStart w:id="50" w:name="_Toc165439511"/>
      <w:bookmarkStart w:id="51" w:name="_Toc186019620"/>
      <w:bookmarkStart w:id="52" w:name="_Toc458607234"/>
      <w:r w:rsidRPr="009F5790">
        <w:t>Post Conditions</w:t>
      </w:r>
      <w:bookmarkEnd w:id="43"/>
      <w:bookmarkEnd w:id="49"/>
      <w:bookmarkEnd w:id="50"/>
      <w:bookmarkEnd w:id="51"/>
      <w:bookmarkEnd w:id="52"/>
      <w:r w:rsidR="00BF3438">
        <w:t xml:space="preserve"> </w:t>
      </w:r>
    </w:p>
    <w:p w14:paraId="114F77FB" w14:textId="45FAA759" w:rsidR="00BF3438" w:rsidRDefault="00BF3438" w:rsidP="00304EDE">
      <w:pPr>
        <w:pStyle w:val="infoblue"/>
        <w:ind w:left="720"/>
      </w:pP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14:paraId="0A18AD99" w14:textId="77777777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14:paraId="100A3CA6" w14:textId="77777777"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14:paraId="01B7B884" w14:textId="77777777"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73C57282" w14:textId="77777777"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14:paraId="002E44F9" w14:textId="77777777"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Post Condition</w:t>
            </w:r>
          </w:p>
        </w:tc>
      </w:tr>
      <w:tr w:rsidR="00304EDE" w:rsidRPr="00304EDE" w14:paraId="157725F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C88656" w14:textId="1DB542C3" w:rsidR="007B41E9" w:rsidRPr="00304EDE" w:rsidRDefault="007B41E9" w:rsidP="005A5C16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 xml:space="preserve">Successful </w:t>
            </w:r>
            <w:r w:rsidR="005A5C16">
              <w:rPr>
                <w:rFonts w:ascii="Trebuchet MS" w:hAnsi="Trebuchet MS"/>
                <w:b w:val="0"/>
              </w:rPr>
              <w:t>registration of exam</w:t>
            </w:r>
          </w:p>
        </w:tc>
        <w:tc>
          <w:tcPr>
            <w:tcW w:w="5752" w:type="dxa"/>
            <w:vAlign w:val="center"/>
          </w:tcPr>
          <w:p w14:paraId="7AD6974C" w14:textId="4EB34CFD" w:rsidR="007B41E9" w:rsidRPr="00304EDE" w:rsidRDefault="00530AAF" w:rsidP="005B044C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System displays registration id</w:t>
            </w:r>
          </w:p>
        </w:tc>
      </w:tr>
      <w:tr w:rsidR="004F1209" w:rsidRPr="00304EDE" w14:paraId="6DB6F01D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1E267A21" w14:textId="3DB15E59" w:rsidR="004F1209" w:rsidRDefault="004F1209" w:rsidP="004F1209">
            <w:pPr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lastRenderedPageBreak/>
              <w:t>Registration through Banking Exam Portal APP</w:t>
            </w:r>
          </w:p>
          <w:p w14:paraId="743BF5D4" w14:textId="77777777" w:rsidR="004F1209" w:rsidRPr="00304EDE" w:rsidRDefault="004F1209" w:rsidP="005A5C16">
            <w:pPr>
              <w:rPr>
                <w:rFonts w:ascii="Trebuchet MS" w:hAnsi="Trebuchet MS"/>
                <w:b w:val="0"/>
              </w:rPr>
            </w:pPr>
          </w:p>
        </w:tc>
        <w:tc>
          <w:tcPr>
            <w:tcW w:w="5752" w:type="dxa"/>
            <w:vAlign w:val="center"/>
          </w:tcPr>
          <w:p w14:paraId="3B52ACAB" w14:textId="587D5951" w:rsidR="004F1209" w:rsidRDefault="004F1209" w:rsidP="005B044C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The system displays registration id</w:t>
            </w:r>
          </w:p>
        </w:tc>
      </w:tr>
      <w:tr w:rsidR="004F1209" w:rsidRPr="00304EDE" w14:paraId="5B046138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1CBB72FA" w14:textId="066A596D" w:rsidR="004F1209" w:rsidRDefault="004F1209" w:rsidP="004F1209">
            <w:pPr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Registration </w:t>
            </w:r>
            <w:r>
              <w:rPr>
                <w:rFonts w:ascii="Trebuchet MS" w:hAnsi="Trebuchet MS"/>
                <w:b w:val="0"/>
              </w:rPr>
              <w:t>on Banking Exam portal through favorite link</w:t>
            </w:r>
          </w:p>
          <w:p w14:paraId="146777C1" w14:textId="77777777" w:rsidR="004F1209" w:rsidRDefault="004F1209" w:rsidP="005A5C16">
            <w:pPr>
              <w:rPr>
                <w:rFonts w:ascii="Trebuchet MS" w:hAnsi="Trebuchet MS"/>
                <w:b w:val="0"/>
              </w:rPr>
            </w:pPr>
          </w:p>
        </w:tc>
        <w:tc>
          <w:tcPr>
            <w:tcW w:w="5752" w:type="dxa"/>
            <w:vAlign w:val="center"/>
          </w:tcPr>
          <w:p w14:paraId="6069EF0B" w14:textId="735C05CF" w:rsidR="004F1209" w:rsidRDefault="004F1209" w:rsidP="005B044C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The system displays registration id</w:t>
            </w:r>
          </w:p>
        </w:tc>
      </w:tr>
      <w:tr w:rsidR="00304EDE" w:rsidRPr="00304EDE" w14:paraId="17525C3D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16F72E40" w14:textId="53395047" w:rsidR="007B41E9" w:rsidRPr="00304EDE" w:rsidRDefault="005A5C16" w:rsidP="004F1209">
            <w:pPr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Registration wi</w:t>
            </w:r>
            <w:r>
              <w:rPr>
                <w:rFonts w:ascii="Trebuchet MS" w:hAnsi="Trebuchet MS"/>
                <w:b w:val="0"/>
              </w:rPr>
              <w:t>th invalid Name</w:t>
            </w:r>
          </w:p>
        </w:tc>
        <w:tc>
          <w:tcPr>
            <w:tcW w:w="5752" w:type="dxa"/>
            <w:vAlign w:val="center"/>
          </w:tcPr>
          <w:p w14:paraId="23B5FA5C" w14:textId="695C3091" w:rsidR="007B41E9" w:rsidRPr="00304EDE" w:rsidRDefault="008C0166" w:rsidP="00304EDE">
            <w:pPr>
              <w:rPr>
                <w:rFonts w:ascii="Trebuchet MS" w:hAnsi="Trebuchet MS"/>
                <w:b w:val="0"/>
              </w:rPr>
            </w:pPr>
            <w:r w:rsidRPr="008C0166">
              <w:t xml:space="preserve">The system </w:t>
            </w:r>
            <w:r>
              <w:t>displays error message “</w:t>
            </w:r>
            <w:r>
              <w:t>invalid name</w:t>
            </w:r>
            <w:r>
              <w:t>”</w:t>
            </w:r>
          </w:p>
        </w:tc>
      </w:tr>
      <w:tr w:rsidR="00304EDE" w:rsidRPr="00304EDE" w14:paraId="330E3A30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4DA94835" w14:textId="2AE3F5F6" w:rsidR="007B41E9" w:rsidRPr="00304EDE" w:rsidRDefault="005A5C16" w:rsidP="004F1209">
            <w:pPr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Registration wi</w:t>
            </w:r>
            <w:r>
              <w:rPr>
                <w:rFonts w:ascii="Trebuchet MS" w:hAnsi="Trebuchet MS"/>
                <w:b w:val="0"/>
              </w:rPr>
              <w:t>th invalid Email</w:t>
            </w:r>
          </w:p>
        </w:tc>
        <w:tc>
          <w:tcPr>
            <w:tcW w:w="5752" w:type="dxa"/>
            <w:vAlign w:val="center"/>
          </w:tcPr>
          <w:p w14:paraId="7243EDFF" w14:textId="3E9DF91E" w:rsidR="007B41E9" w:rsidRPr="008C0166" w:rsidRDefault="008C0166" w:rsidP="008C0166">
            <w:pPr>
              <w:rPr>
                <w:rFonts w:ascii="Trebuchet MS" w:hAnsi="Trebuchet MS"/>
              </w:rPr>
            </w:pPr>
            <w:r w:rsidRPr="008C0166">
              <w:t xml:space="preserve">The system </w:t>
            </w:r>
            <w:r>
              <w:t>displays error message “invalid email”</w:t>
            </w:r>
          </w:p>
        </w:tc>
      </w:tr>
      <w:tr w:rsidR="00304EDE" w:rsidRPr="00304EDE" w14:paraId="2CE33834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3DB0227" w14:textId="31451753" w:rsidR="007B41E9" w:rsidRPr="00304EDE" w:rsidRDefault="005A5C16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Registration with invalid DOB</w:t>
            </w:r>
          </w:p>
        </w:tc>
        <w:tc>
          <w:tcPr>
            <w:tcW w:w="5752" w:type="dxa"/>
            <w:vAlign w:val="center"/>
          </w:tcPr>
          <w:p w14:paraId="43EE6D48" w14:textId="16CDBB5E" w:rsidR="007B41E9" w:rsidRPr="008C0166" w:rsidRDefault="008C0166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8C0166">
              <w:rPr>
                <w:i w:val="0"/>
                <w:color w:val="auto"/>
              </w:rPr>
              <w:t>The system displays error message “</w:t>
            </w:r>
            <w:r>
              <w:rPr>
                <w:i w:val="0"/>
                <w:color w:val="auto"/>
              </w:rPr>
              <w:t>invalid DOB</w:t>
            </w:r>
            <w:r w:rsidRPr="008C0166">
              <w:rPr>
                <w:i w:val="0"/>
                <w:color w:val="auto"/>
              </w:rPr>
              <w:t>”</w:t>
            </w:r>
          </w:p>
        </w:tc>
      </w:tr>
      <w:tr w:rsidR="00304EDE" w:rsidRPr="00304EDE" w14:paraId="50EFF79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A7601A8" w14:textId="0A07E087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14:paraId="0C2A61A0" w14:textId="68B93D5A" w:rsidR="007B41E9" w:rsidRPr="00304EDE" w:rsidRDefault="007B41E9" w:rsidP="00304EDE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 xml:space="preserve">The system should display an error message to the </w:t>
            </w:r>
            <w:r w:rsidR="00530AAF">
              <w:rPr>
                <w:b w:val="0"/>
                <w:i w:val="0"/>
                <w:color w:val="auto"/>
              </w:rPr>
              <w:t>applicant</w:t>
            </w:r>
            <w:r w:rsidRPr="00304EDE">
              <w:rPr>
                <w:b w:val="0"/>
                <w:i w:val="0"/>
                <w:color w:val="auto"/>
              </w:rPr>
              <w:t xml:space="preserve"> regarding web server unavailability problem</w:t>
            </w:r>
          </w:p>
        </w:tc>
      </w:tr>
      <w:tr w:rsidR="00304EDE" w:rsidRPr="00304EDE" w14:paraId="1ADF802C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092D321" w14:textId="0B44E0E5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Database Connectivity Error</w:t>
            </w:r>
          </w:p>
        </w:tc>
        <w:tc>
          <w:tcPr>
            <w:tcW w:w="5752" w:type="dxa"/>
            <w:vAlign w:val="center"/>
          </w:tcPr>
          <w:p w14:paraId="5BBA7320" w14:textId="2358C990"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display an error</w:t>
            </w:r>
            <w:r w:rsidR="00530AAF">
              <w:rPr>
                <w:b w:val="0"/>
                <w:i w:val="0"/>
                <w:color w:val="auto"/>
              </w:rPr>
              <w:t xml:space="preserve"> message to the applicant</w:t>
            </w:r>
            <w:r w:rsidRPr="00304EDE">
              <w:rPr>
                <w:b w:val="0"/>
                <w:i w:val="0"/>
                <w:color w:val="auto"/>
              </w:rPr>
              <w:t xml:space="preserve"> regarding the database connectivity problem</w:t>
            </w:r>
          </w:p>
        </w:tc>
      </w:tr>
      <w:tr w:rsidR="00304EDE" w:rsidRPr="00304EDE" w14:paraId="6BA3C325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2CE5F70" w14:textId="04824F77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14:paraId="62302261" w14:textId="1346DBD3"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 xml:space="preserve">The system should display an error message to the </w:t>
            </w:r>
            <w:r w:rsidR="00530AAF">
              <w:rPr>
                <w:b w:val="0"/>
                <w:i w:val="0"/>
                <w:color w:val="auto"/>
              </w:rPr>
              <w:t>applicant</w:t>
            </w:r>
            <w:r w:rsidRPr="00304EDE">
              <w:rPr>
                <w:b w:val="0"/>
                <w:i w:val="0"/>
                <w:color w:val="auto"/>
              </w:rPr>
              <w:t xml:space="preserve"> regarding the network connectivity problem</w:t>
            </w:r>
          </w:p>
        </w:tc>
      </w:tr>
    </w:tbl>
    <w:p w14:paraId="23EFDC96" w14:textId="77777777" w:rsidR="009F5790" w:rsidRPr="009F5790" w:rsidRDefault="009F5790" w:rsidP="00AB33FB"/>
    <w:p w14:paraId="6540F9C5" w14:textId="5AFD20D8" w:rsidR="00BF3438" w:rsidRPr="00BF3438" w:rsidRDefault="009F5790" w:rsidP="00AB33FB">
      <w:pPr>
        <w:pStyle w:val="StyleHeading1H1Mainheading1Heading1Heading10Head1h1Sec"/>
      </w:pPr>
      <w:bookmarkStart w:id="53" w:name="_Toc144299928"/>
      <w:bookmarkStart w:id="54" w:name="_Toc145125014"/>
      <w:bookmarkStart w:id="55" w:name="_Toc165439512"/>
      <w:bookmarkStart w:id="56" w:name="_Toc186019621"/>
      <w:bookmarkStart w:id="57" w:name="_Toc458607235"/>
      <w:r w:rsidRPr="009F5790">
        <w:t>Special Requirement</w:t>
      </w:r>
      <w:bookmarkEnd w:id="53"/>
      <w:bookmarkEnd w:id="54"/>
      <w:bookmarkEnd w:id="55"/>
      <w:bookmarkEnd w:id="56"/>
      <w:r w:rsidR="00755169">
        <w:t>s</w:t>
      </w:r>
      <w:bookmarkEnd w:id="57"/>
    </w:p>
    <w:p w14:paraId="50041E7F" w14:textId="7A4FD3E9" w:rsidR="00BF3438" w:rsidRPr="009F5790" w:rsidRDefault="00BF3438" w:rsidP="00F263D5">
      <w:pPr>
        <w:pStyle w:val="infoblue"/>
        <w:ind w:left="720"/>
      </w:pPr>
      <w:r>
        <w:rPr>
          <w:rFonts w:ascii="Arial" w:eastAsia="MS Mincho" w:hAnsi="Arial" w:cs="Arial"/>
          <w:bCs/>
          <w:smallCaps/>
          <w:color w:val="ED771A" w:themeColor="accent2"/>
          <w:kern w:val="32"/>
          <w:sz w:val="24"/>
          <w:szCs w:val="32"/>
          <w:lang w:val="en-US" w:eastAsia="fr-FR"/>
        </w:rPr>
        <w:t xml:space="preserve"> </w:t>
      </w:r>
    </w:p>
    <w:p w14:paraId="7F30F35B" w14:textId="2DC423AB" w:rsidR="00524418" w:rsidRPr="0004791E" w:rsidRDefault="00BF3438" w:rsidP="00803B56">
      <w:pPr>
        <w:pStyle w:val="StyleHeading2Sub-headingH2ChapterNumberAppendixLetterchnh"/>
      </w:pPr>
      <w:r>
        <w:rPr>
          <w:rFonts w:ascii="Trebuchet MS" w:hAnsi="Trebuchet MS" w:cs="Times New Roman"/>
          <w:i/>
          <w:color w:val="0000FF"/>
          <w:sz w:val="20"/>
          <w:szCs w:val="20"/>
        </w:rPr>
        <w:lastRenderedPageBreak/>
        <w:t xml:space="preserve"> </w:t>
      </w:r>
      <w:bookmarkStart w:id="58" w:name="_Toc458607236"/>
      <w:r w:rsidR="00524418">
        <w:t>Performance</w:t>
      </w:r>
      <w:bookmarkEnd w:id="58"/>
      <w:r w:rsidR="00524418" w:rsidRPr="0004791E">
        <w:t xml:space="preserve"> </w:t>
      </w:r>
    </w:p>
    <w:p w14:paraId="232C4361" w14:textId="395C211D" w:rsidR="00CD5B9B" w:rsidRPr="00B10BC4" w:rsidRDefault="00261AEF" w:rsidP="00AB33FB">
      <w:pPr>
        <w:pStyle w:val="ListParagraph"/>
        <w:numPr>
          <w:ilvl w:val="0"/>
          <w:numId w:val="18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click on ‘View </w:t>
      </w:r>
      <w:proofErr w:type="spellStart"/>
      <w:r w:rsidRPr="00B10BC4">
        <w:rPr>
          <w:rFonts w:ascii="Trebuchet MS" w:hAnsi="Trebuchet MS"/>
          <w:b w:val="0"/>
        </w:rPr>
        <w:t>Applicants’shall</w:t>
      </w:r>
      <w:proofErr w:type="spellEnd"/>
      <w:r w:rsidRPr="00B10BC4">
        <w:rPr>
          <w:rFonts w:ascii="Trebuchet MS" w:hAnsi="Trebuchet MS"/>
          <w:b w:val="0"/>
        </w:rPr>
        <w:t xml:space="preserve"> display </w:t>
      </w:r>
      <w:proofErr w:type="spellStart"/>
      <w:r w:rsidRPr="00B10BC4">
        <w:rPr>
          <w:rFonts w:ascii="Trebuchet MS" w:hAnsi="Trebuchet MS"/>
          <w:b w:val="0"/>
        </w:rPr>
        <w:t>th</w:t>
      </w:r>
      <w:proofErr w:type="spellEnd"/>
      <w:r w:rsidRPr="00B10BC4">
        <w:rPr>
          <w:rFonts w:ascii="Trebuchet MS" w:hAnsi="Trebuchet MS"/>
          <w:b w:val="0"/>
        </w:rPr>
        <w:t xml:space="preserve"> list of applicants within 15 seconds of user request</w:t>
      </w:r>
    </w:p>
    <w:p w14:paraId="55EE0ED8" w14:textId="6FF2F818" w:rsidR="00261AEF" w:rsidRPr="0004791E" w:rsidRDefault="00261AEF" w:rsidP="00803B56">
      <w:pPr>
        <w:pStyle w:val="StyleHeading2Sub-headingH2ChapterNumberAppendixLetterchnh"/>
      </w:pPr>
      <w:bookmarkStart w:id="59" w:name="_Toc458607237"/>
      <w:r>
        <w:t>Availability</w:t>
      </w:r>
      <w:bookmarkEnd w:id="59"/>
      <w:r>
        <w:t xml:space="preserve"> </w:t>
      </w:r>
    </w:p>
    <w:p w14:paraId="0A5CD142" w14:textId="5945A907" w:rsidR="00B10BC4" w:rsidRDefault="00261AEF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proofErr w:type="gramStart"/>
      <w:r w:rsidR="00F263D5">
        <w:rPr>
          <w:rFonts w:ascii="Trebuchet MS" w:hAnsi="Trebuchet MS"/>
          <w:b w:val="0"/>
        </w:rPr>
        <w:t xml:space="preserve">applicant </w:t>
      </w:r>
      <w:r w:rsidRPr="00B10BC4">
        <w:rPr>
          <w:rFonts w:ascii="Trebuchet MS" w:hAnsi="Trebuchet MS"/>
          <w:b w:val="0"/>
        </w:rPr>
        <w:t xml:space="preserve"> can</w:t>
      </w:r>
      <w:proofErr w:type="gramEnd"/>
      <w:r w:rsidRPr="00B10BC4">
        <w:rPr>
          <w:rFonts w:ascii="Trebuchet MS" w:hAnsi="Trebuchet MS"/>
          <w:b w:val="0"/>
        </w:rPr>
        <w:t xml:space="preserve"> register </w:t>
      </w:r>
      <w:r w:rsidR="00F263D5">
        <w:rPr>
          <w:rFonts w:ascii="Trebuchet MS" w:hAnsi="Trebuchet MS"/>
          <w:b w:val="0"/>
        </w:rPr>
        <w:t>for more than one exam</w:t>
      </w:r>
      <w:r w:rsidRPr="00B10BC4">
        <w:rPr>
          <w:rFonts w:ascii="Trebuchet MS" w:hAnsi="Trebuchet MS"/>
          <w:b w:val="0"/>
        </w:rPr>
        <w:t>.</w:t>
      </w:r>
    </w:p>
    <w:p w14:paraId="51440940" w14:textId="25D485F4" w:rsidR="00CD5B9B" w:rsidRPr="00B10BC4" w:rsidRDefault="00CD5B9B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Application is up and running 24*7</w:t>
      </w:r>
    </w:p>
    <w:p w14:paraId="1BB628C4" w14:textId="2BA3CA81" w:rsidR="00307C46" w:rsidRPr="0004791E" w:rsidRDefault="00307C46" w:rsidP="00803B56">
      <w:pPr>
        <w:pStyle w:val="StyleHeading2Sub-headingH2ChapterNumberAppendixLetterchnh"/>
      </w:pPr>
      <w:bookmarkStart w:id="60" w:name="_Toc458607238"/>
      <w:r>
        <w:t>User Interface</w:t>
      </w:r>
      <w:bookmarkEnd w:id="60"/>
      <w:r w:rsidRPr="0004791E">
        <w:t xml:space="preserve"> </w:t>
      </w:r>
    </w:p>
    <w:p w14:paraId="1DDA0646" w14:textId="45F3690E" w:rsidR="009F5790" w:rsidRPr="00B10BC4" w:rsidRDefault="00A318D4" w:rsidP="001428B6">
      <w:pPr>
        <w:pStyle w:val="ListParagraph"/>
        <w:numPr>
          <w:ilvl w:val="1"/>
          <w:numId w:val="28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517857" w:rsidRPr="00B10BC4">
        <w:rPr>
          <w:rFonts w:ascii="Trebuchet MS" w:hAnsi="Trebuchet MS"/>
          <w:b w:val="0"/>
        </w:rPr>
        <w:t>letters on Menus shall be bold</w:t>
      </w:r>
    </w:p>
    <w:p w14:paraId="26121109" w14:textId="6F384103" w:rsidR="00517857" w:rsidRPr="00B10BC4" w:rsidRDefault="00517857" w:rsidP="001428B6">
      <w:pPr>
        <w:pStyle w:val="ListParagraph"/>
        <w:numPr>
          <w:ilvl w:val="1"/>
          <w:numId w:val="28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active links </w:t>
      </w:r>
      <w:proofErr w:type="spellStart"/>
      <w:r w:rsidRPr="00B10BC4">
        <w:rPr>
          <w:rFonts w:ascii="Trebuchet MS" w:hAnsi="Trebuchet MS"/>
          <w:b w:val="0"/>
        </w:rPr>
        <w:t>shoul</w:t>
      </w:r>
      <w:proofErr w:type="spellEnd"/>
      <w:r w:rsidRPr="00B10BC4">
        <w:rPr>
          <w:rFonts w:ascii="Trebuchet MS" w:hAnsi="Trebuchet MS"/>
          <w:b w:val="0"/>
        </w:rPr>
        <w:t xml:space="preserve"> be displayed in red color</w:t>
      </w:r>
    </w:p>
    <w:p w14:paraId="1E243CAB" w14:textId="00AC21ED" w:rsidR="00517857" w:rsidRPr="00B10BC4" w:rsidRDefault="00517857" w:rsidP="001428B6">
      <w:pPr>
        <w:pStyle w:val="ListParagraph"/>
        <w:numPr>
          <w:ilvl w:val="1"/>
          <w:numId w:val="28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proofErr w:type="spellStart"/>
      <w:r w:rsidRPr="00B10BC4">
        <w:rPr>
          <w:rFonts w:ascii="Trebuchet MS" w:hAnsi="Trebuchet MS"/>
          <w:b w:val="0"/>
        </w:rPr>
        <w:t>visisted</w:t>
      </w:r>
      <w:proofErr w:type="spellEnd"/>
      <w:r w:rsidRPr="00B10BC4">
        <w:rPr>
          <w:rFonts w:ascii="Trebuchet MS" w:hAnsi="Trebuchet MS"/>
          <w:b w:val="0"/>
        </w:rPr>
        <w:t xml:space="preserve"> links should be displayed in </w:t>
      </w:r>
      <w:proofErr w:type="spellStart"/>
      <w:r w:rsidRPr="00B10BC4">
        <w:rPr>
          <w:rFonts w:ascii="Trebuchet MS" w:hAnsi="Trebuchet MS"/>
          <w:b w:val="0"/>
        </w:rPr>
        <w:t>purpule</w:t>
      </w:r>
      <w:proofErr w:type="spellEnd"/>
      <w:r w:rsidRPr="00B10BC4">
        <w:rPr>
          <w:rFonts w:ascii="Trebuchet MS" w:hAnsi="Trebuchet MS"/>
          <w:b w:val="0"/>
        </w:rPr>
        <w:t xml:space="preserve"> color</w:t>
      </w:r>
    </w:p>
    <w:p w14:paraId="03ADF89A" w14:textId="29FACD3D" w:rsidR="00CD5B9B" w:rsidRPr="00B10BC4" w:rsidRDefault="00BE488A" w:rsidP="001428B6">
      <w:pPr>
        <w:pStyle w:val="ListParagraph"/>
        <w:numPr>
          <w:ilvl w:val="1"/>
          <w:numId w:val="28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CD5B9B" w:rsidRPr="00B10BC4">
        <w:rPr>
          <w:rFonts w:ascii="Trebuchet MS" w:hAnsi="Trebuchet MS"/>
          <w:b w:val="0"/>
        </w:rPr>
        <w:t xml:space="preserve">Unvisited </w:t>
      </w:r>
      <w:r w:rsidRPr="00B10BC4">
        <w:rPr>
          <w:rFonts w:ascii="Trebuchet MS" w:hAnsi="Trebuchet MS"/>
          <w:b w:val="0"/>
        </w:rPr>
        <w:t xml:space="preserve">links should be displayed in </w:t>
      </w:r>
      <w:r w:rsidR="00CD5B9B" w:rsidRPr="00B10BC4">
        <w:rPr>
          <w:rFonts w:ascii="Trebuchet MS" w:hAnsi="Trebuchet MS"/>
          <w:b w:val="0"/>
        </w:rPr>
        <w:t>blue</w:t>
      </w:r>
    </w:p>
    <w:p w14:paraId="25B3E02F" w14:textId="08DE4EF9" w:rsidR="00517857" w:rsidRPr="00B10BC4" w:rsidRDefault="00517857" w:rsidP="001428B6">
      <w:pPr>
        <w:pStyle w:val="ListParagraph"/>
        <w:numPr>
          <w:ilvl w:val="1"/>
          <w:numId w:val="28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logout and back button should be available on every page of the application</w:t>
      </w:r>
    </w:p>
    <w:p w14:paraId="69B5250D" w14:textId="1F6F0323" w:rsidR="00B50092" w:rsidRPr="00B10BC4" w:rsidRDefault="00B50092" w:rsidP="001428B6">
      <w:pPr>
        <w:pStyle w:val="ListParagraph"/>
        <w:numPr>
          <w:ilvl w:val="1"/>
          <w:numId w:val="28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Look and feel and color of application should be proper.</w:t>
      </w:r>
    </w:p>
    <w:p w14:paraId="4BBE9B54" w14:textId="1C0729E5" w:rsidR="00CD5B9B" w:rsidRPr="00B10BC4" w:rsidRDefault="00B50092" w:rsidP="001428B6">
      <w:pPr>
        <w:pStyle w:val="ListParagraph"/>
        <w:numPr>
          <w:ilvl w:val="1"/>
          <w:numId w:val="28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In case of </w:t>
      </w:r>
      <w:proofErr w:type="gramStart"/>
      <w:r w:rsidRPr="00B10BC4">
        <w:rPr>
          <w:rFonts w:ascii="Trebuchet MS" w:hAnsi="Trebuchet MS"/>
          <w:b w:val="0"/>
        </w:rPr>
        <w:t>Field  level</w:t>
      </w:r>
      <w:proofErr w:type="gramEnd"/>
      <w:r w:rsidRPr="00B10BC4">
        <w:rPr>
          <w:rFonts w:ascii="Trebuchet MS" w:hAnsi="Trebuchet MS"/>
          <w:b w:val="0"/>
        </w:rPr>
        <w:t xml:space="preserve"> validation error messages should be displayed in red color.</w:t>
      </w:r>
    </w:p>
    <w:p w14:paraId="75481756" w14:textId="53EC842F" w:rsidR="00F8175B" w:rsidRPr="0004791E" w:rsidRDefault="00F8175B" w:rsidP="00803B56">
      <w:pPr>
        <w:pStyle w:val="StyleHeading2Sub-headingH2ChapterNumberAppendixLetterchnh"/>
      </w:pPr>
      <w:bookmarkStart w:id="61" w:name="_Toc458607239"/>
      <w:r>
        <w:t>Security</w:t>
      </w:r>
      <w:bookmarkEnd w:id="61"/>
    </w:p>
    <w:p w14:paraId="582096DA" w14:textId="3725042C" w:rsidR="00F8175B" w:rsidRPr="00834B20" w:rsidRDefault="0064217C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Registered Applicant can only apply for exam</w:t>
      </w:r>
      <w:r w:rsidR="00F8175B" w:rsidRPr="00834B20">
        <w:rPr>
          <w:rFonts w:ascii="Trebuchet MS" w:hAnsi="Trebuchet MS"/>
          <w:b w:val="0"/>
        </w:rPr>
        <w:t>.</w:t>
      </w:r>
    </w:p>
    <w:p w14:paraId="7F29EDA6" w14:textId="6C99E8C4" w:rsidR="0079693D" w:rsidRPr="00834B20" w:rsidRDefault="0079693D" w:rsidP="0064217C">
      <w:pPr>
        <w:pStyle w:val="ListParagraph"/>
        <w:ind w:left="1068"/>
        <w:rPr>
          <w:rFonts w:ascii="Trebuchet MS" w:hAnsi="Trebuchet MS"/>
          <w:b w:val="0"/>
        </w:rPr>
      </w:pPr>
      <w:bookmarkStart w:id="62" w:name="_Toc144299929"/>
      <w:bookmarkStart w:id="63" w:name="_Toc145125015"/>
      <w:bookmarkStart w:id="64" w:name="_Toc165439513"/>
      <w:bookmarkStart w:id="65" w:name="_Toc186019622"/>
    </w:p>
    <w:p w14:paraId="5E80354E" w14:textId="77777777" w:rsidR="0079693D" w:rsidRPr="00BE488A" w:rsidRDefault="0079693D" w:rsidP="00AB33FB">
      <w:pPr>
        <w:pStyle w:val="ListParagraph"/>
      </w:pPr>
    </w:p>
    <w:p w14:paraId="502F6280" w14:textId="77777777" w:rsidR="009F5790" w:rsidRDefault="009F5790" w:rsidP="00AB33FB">
      <w:pPr>
        <w:pStyle w:val="StyleHeading1H1Mainheading1Heading1Heading10Head1h1Sec"/>
      </w:pPr>
      <w:bookmarkStart w:id="66" w:name="_Toc458607240"/>
      <w:r w:rsidRPr="009F5790">
        <w:t>Extension Points</w:t>
      </w:r>
      <w:bookmarkEnd w:id="62"/>
      <w:bookmarkEnd w:id="63"/>
      <w:bookmarkEnd w:id="64"/>
      <w:bookmarkEnd w:id="65"/>
      <w:bookmarkEnd w:id="66"/>
    </w:p>
    <w:p w14:paraId="5198B509" w14:textId="116334DC" w:rsidR="00DE247D" w:rsidRPr="0004791E" w:rsidRDefault="00DE247D" w:rsidP="00803B56">
      <w:pPr>
        <w:pStyle w:val="StyleHeading2Sub-headingH2ChapterNumberAppendixLetterchnh"/>
      </w:pPr>
      <w:bookmarkStart w:id="67" w:name="_Toc122945797"/>
      <w:bookmarkStart w:id="68" w:name="_Toc123634717"/>
      <w:bookmarkStart w:id="69" w:name="_Toc165439514"/>
      <w:bookmarkStart w:id="70" w:name="_Toc186019623"/>
      <w:bookmarkStart w:id="71" w:name="_Toc458607241"/>
      <w:r w:rsidRPr="0004791E">
        <w:t xml:space="preserve">Extension in </w:t>
      </w:r>
      <w:r w:rsidR="00603404">
        <w:t>exception</w:t>
      </w:r>
      <w:r>
        <w:t xml:space="preserve"> </w:t>
      </w:r>
      <w:proofErr w:type="gramStart"/>
      <w:r>
        <w:t xml:space="preserve">Flow </w:t>
      </w:r>
      <w:r w:rsidR="00EA7593">
        <w:t xml:space="preserve"> </w:t>
      </w:r>
      <w:r>
        <w:t>1</w:t>
      </w:r>
      <w:proofErr w:type="gramEnd"/>
      <w:r w:rsidRPr="0004791E">
        <w:t>:</w:t>
      </w:r>
      <w:bookmarkEnd w:id="71"/>
      <w:r w:rsidRPr="0004791E">
        <w:t xml:space="preserve"> </w:t>
      </w:r>
    </w:p>
    <w:p w14:paraId="62FF771A" w14:textId="7B7490A2" w:rsidR="00DE247D" w:rsidRPr="00834B20" w:rsidRDefault="00603404" w:rsidP="00834B20">
      <w:pPr>
        <w:ind w:left="708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In step 6</w:t>
      </w:r>
      <w:r w:rsidR="00DE247D" w:rsidRPr="00834B20">
        <w:rPr>
          <w:rFonts w:ascii="Trebuchet MS" w:hAnsi="Trebuchet MS"/>
          <w:b w:val="0"/>
        </w:rPr>
        <w:t xml:space="preserve">, if the </w:t>
      </w:r>
      <w:r>
        <w:rPr>
          <w:rFonts w:ascii="Trebuchet MS" w:hAnsi="Trebuchet MS"/>
          <w:b w:val="0"/>
        </w:rPr>
        <w:t>applicant</w:t>
      </w:r>
      <w:r w:rsidR="00DE247D" w:rsidRPr="00834B20">
        <w:rPr>
          <w:rFonts w:ascii="Trebuchet MS" w:hAnsi="Trebuchet MS"/>
          <w:b w:val="0"/>
        </w:rPr>
        <w:t xml:space="preserve"> has </w:t>
      </w:r>
      <w:r>
        <w:rPr>
          <w:rFonts w:ascii="Trebuchet MS" w:hAnsi="Trebuchet MS"/>
          <w:b w:val="0"/>
        </w:rPr>
        <w:t xml:space="preserve">not </w:t>
      </w:r>
      <w:proofErr w:type="gramStart"/>
      <w:r>
        <w:rPr>
          <w:rFonts w:ascii="Trebuchet MS" w:hAnsi="Trebuchet MS"/>
          <w:b w:val="0"/>
        </w:rPr>
        <w:t xml:space="preserve">entered </w:t>
      </w:r>
      <w:r w:rsidR="00DE247D" w:rsidRPr="00834B20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name</w:t>
      </w:r>
      <w:proofErr w:type="gramEnd"/>
      <w:r w:rsidR="00DE247D" w:rsidRPr="00834B20">
        <w:rPr>
          <w:rFonts w:ascii="Trebuchet MS" w:hAnsi="Trebuchet MS"/>
          <w:b w:val="0"/>
        </w:rPr>
        <w:t xml:space="preserve"> :</w:t>
      </w:r>
    </w:p>
    <w:p w14:paraId="3C62BE38" w14:textId="03AD6F6B"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1. </w:t>
      </w:r>
      <w:r w:rsidR="00DE247D" w:rsidRPr="00834B20">
        <w:rPr>
          <w:rFonts w:ascii="Trebuchet MS" w:hAnsi="Trebuchet MS"/>
          <w:b w:val="0"/>
        </w:rPr>
        <w:t xml:space="preserve">The system prompts the </w:t>
      </w:r>
      <w:r w:rsidR="00603404">
        <w:rPr>
          <w:rFonts w:ascii="Trebuchet MS" w:hAnsi="Trebuchet MS"/>
          <w:b w:val="0"/>
        </w:rPr>
        <w:t>applicant</w:t>
      </w:r>
      <w:r w:rsidR="00DE247D" w:rsidRPr="00834B20">
        <w:rPr>
          <w:rFonts w:ascii="Trebuchet MS" w:hAnsi="Trebuchet MS"/>
          <w:b w:val="0"/>
        </w:rPr>
        <w:t xml:space="preserve"> to re-enter the </w:t>
      </w:r>
      <w:r w:rsidR="00603404">
        <w:rPr>
          <w:rFonts w:ascii="Trebuchet MS" w:hAnsi="Trebuchet MS"/>
          <w:b w:val="0"/>
        </w:rPr>
        <w:t>name</w:t>
      </w:r>
    </w:p>
    <w:p w14:paraId="74CD0A73" w14:textId="3C1AE021"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2. </w:t>
      </w:r>
      <w:proofErr w:type="gramStart"/>
      <w:r w:rsidR="00603404">
        <w:rPr>
          <w:rFonts w:ascii="Trebuchet MS" w:hAnsi="Trebuchet MS"/>
          <w:b w:val="0"/>
        </w:rPr>
        <w:t>applicant</w:t>
      </w:r>
      <w:proofErr w:type="gramEnd"/>
      <w:r w:rsidR="00DE247D" w:rsidRPr="00834B20">
        <w:rPr>
          <w:rFonts w:ascii="Trebuchet MS" w:hAnsi="Trebuchet MS"/>
          <w:b w:val="0"/>
        </w:rPr>
        <w:t xml:space="preserve"> e</w:t>
      </w:r>
      <w:r w:rsidRPr="00834B20">
        <w:rPr>
          <w:rFonts w:ascii="Trebuchet MS" w:hAnsi="Trebuchet MS"/>
          <w:b w:val="0"/>
        </w:rPr>
        <w:t xml:space="preserve">nters the </w:t>
      </w:r>
      <w:r w:rsidR="00603404">
        <w:rPr>
          <w:rFonts w:ascii="Trebuchet MS" w:hAnsi="Trebuchet MS"/>
          <w:b w:val="0"/>
        </w:rPr>
        <w:t>name</w:t>
      </w:r>
    </w:p>
    <w:p w14:paraId="26249805" w14:textId="123838AE" w:rsidR="00DE247D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3. </w:t>
      </w:r>
      <w:r w:rsidR="00DE247D" w:rsidRPr="00834B20">
        <w:rPr>
          <w:rFonts w:ascii="Trebuchet MS" w:hAnsi="Trebuchet MS"/>
          <w:b w:val="0"/>
        </w:rPr>
        <w:t xml:space="preserve">The system takes </w:t>
      </w:r>
      <w:r w:rsidR="00603404">
        <w:rPr>
          <w:rFonts w:ascii="Trebuchet MS" w:hAnsi="Trebuchet MS"/>
          <w:b w:val="0"/>
        </w:rPr>
        <w:t>applicant</w:t>
      </w:r>
      <w:r w:rsidR="00DE247D" w:rsidRPr="00834B20">
        <w:rPr>
          <w:rFonts w:ascii="Trebuchet MS" w:hAnsi="Trebuchet MS"/>
          <w:b w:val="0"/>
        </w:rPr>
        <w:t xml:space="preserve"> to th</w:t>
      </w:r>
      <w:r w:rsidR="00603404">
        <w:rPr>
          <w:rFonts w:ascii="Trebuchet MS" w:hAnsi="Trebuchet MS"/>
          <w:b w:val="0"/>
        </w:rPr>
        <w:t>e Step 7</w:t>
      </w:r>
      <w:r w:rsidR="00DE247D" w:rsidRPr="00834B20">
        <w:rPr>
          <w:rFonts w:ascii="Trebuchet MS" w:hAnsi="Trebuchet MS"/>
          <w:b w:val="0"/>
        </w:rPr>
        <w:t xml:space="preserve"> of Basic Flow</w:t>
      </w:r>
    </w:p>
    <w:p w14:paraId="156F33CE" w14:textId="4B128990" w:rsidR="00EA7593" w:rsidRPr="0004791E" w:rsidRDefault="00EA7593" w:rsidP="00803B56">
      <w:pPr>
        <w:pStyle w:val="StyleHeading2Sub-headingH2ChapterNumberAppendixLetterchnh"/>
      </w:pPr>
      <w:bookmarkStart w:id="72" w:name="_Toc458607242"/>
      <w:r w:rsidRPr="0004791E">
        <w:t xml:space="preserve">Extension in </w:t>
      </w:r>
      <w:r w:rsidR="00603404">
        <w:t xml:space="preserve">exception </w:t>
      </w:r>
      <w:proofErr w:type="gramStart"/>
      <w:r w:rsidR="00603404">
        <w:t>Flow  2</w:t>
      </w:r>
      <w:proofErr w:type="gramEnd"/>
      <w:r w:rsidRPr="0004791E">
        <w:t>:</w:t>
      </w:r>
      <w:bookmarkEnd w:id="72"/>
      <w:r w:rsidRPr="0004791E">
        <w:t xml:space="preserve"> </w:t>
      </w:r>
    </w:p>
    <w:p w14:paraId="7F0BB941" w14:textId="0B3031A9" w:rsidR="00EA7593" w:rsidRPr="00FD6564" w:rsidRDefault="00603404" w:rsidP="00FD6564">
      <w:pPr>
        <w:ind w:left="63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In step 7, if the </w:t>
      </w:r>
      <w:proofErr w:type="gramStart"/>
      <w:r>
        <w:rPr>
          <w:rFonts w:ascii="Trebuchet MS" w:hAnsi="Trebuchet MS"/>
          <w:b w:val="0"/>
        </w:rPr>
        <w:t xml:space="preserve">applicant </w:t>
      </w:r>
      <w:r w:rsidR="00EA7593" w:rsidRPr="00FD6564">
        <w:rPr>
          <w:rFonts w:ascii="Trebuchet MS" w:hAnsi="Trebuchet MS"/>
          <w:b w:val="0"/>
        </w:rPr>
        <w:t xml:space="preserve"> has</w:t>
      </w:r>
      <w:proofErr w:type="gramEnd"/>
      <w:r w:rsidR="00EA7593" w:rsidRPr="00FD6564">
        <w:rPr>
          <w:rFonts w:ascii="Trebuchet MS" w:hAnsi="Trebuchet MS"/>
          <w:b w:val="0"/>
        </w:rPr>
        <w:t xml:space="preserve"> entered wrong </w:t>
      </w:r>
      <w:r>
        <w:rPr>
          <w:rFonts w:ascii="Trebuchet MS" w:hAnsi="Trebuchet MS"/>
          <w:b w:val="0"/>
        </w:rPr>
        <w:t>email</w:t>
      </w:r>
      <w:r w:rsidR="00EA7593" w:rsidRPr="00FD6564">
        <w:rPr>
          <w:rFonts w:ascii="Trebuchet MS" w:hAnsi="Trebuchet MS"/>
          <w:b w:val="0"/>
        </w:rPr>
        <w:t>:</w:t>
      </w:r>
    </w:p>
    <w:p w14:paraId="1167B8B6" w14:textId="77777777" w:rsidR="00603404" w:rsidRPr="00834B20" w:rsidRDefault="00603404" w:rsidP="00603404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lastRenderedPageBreak/>
        <w:t xml:space="preserve">The system prompts the </w:t>
      </w:r>
      <w:r>
        <w:rPr>
          <w:rFonts w:ascii="Trebuchet MS" w:hAnsi="Trebuchet MS"/>
          <w:b w:val="0"/>
        </w:rPr>
        <w:t>applicant</w:t>
      </w:r>
      <w:r w:rsidRPr="00834B20">
        <w:rPr>
          <w:rFonts w:ascii="Trebuchet MS" w:hAnsi="Trebuchet MS"/>
          <w:b w:val="0"/>
        </w:rPr>
        <w:t xml:space="preserve"> to re-enter the </w:t>
      </w:r>
      <w:r>
        <w:rPr>
          <w:rFonts w:ascii="Trebuchet MS" w:hAnsi="Trebuchet MS"/>
          <w:b w:val="0"/>
        </w:rPr>
        <w:t>name</w:t>
      </w:r>
    </w:p>
    <w:p w14:paraId="5325C95A" w14:textId="41CF78E0" w:rsidR="00603404" w:rsidRPr="00834B20" w:rsidRDefault="00603404" w:rsidP="00603404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2. </w:t>
      </w:r>
      <w:proofErr w:type="gramStart"/>
      <w:r>
        <w:rPr>
          <w:rFonts w:ascii="Trebuchet MS" w:hAnsi="Trebuchet MS"/>
          <w:b w:val="0"/>
        </w:rPr>
        <w:t>app</w:t>
      </w:r>
      <w:r>
        <w:rPr>
          <w:rFonts w:ascii="Trebuchet MS" w:hAnsi="Trebuchet MS"/>
          <w:b w:val="0"/>
        </w:rPr>
        <w:t>licant</w:t>
      </w:r>
      <w:proofErr w:type="gramEnd"/>
      <w:r w:rsidRPr="00834B20">
        <w:rPr>
          <w:rFonts w:ascii="Trebuchet MS" w:hAnsi="Trebuchet MS"/>
          <w:b w:val="0"/>
        </w:rPr>
        <w:t xml:space="preserve"> enters the </w:t>
      </w:r>
      <w:r>
        <w:rPr>
          <w:rFonts w:ascii="Trebuchet MS" w:hAnsi="Trebuchet MS"/>
          <w:b w:val="0"/>
        </w:rPr>
        <w:t>email</w:t>
      </w:r>
    </w:p>
    <w:p w14:paraId="6BAA541D" w14:textId="0164678B" w:rsidR="00603404" w:rsidRPr="00834B20" w:rsidRDefault="00603404" w:rsidP="00603404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3. The system takes </w:t>
      </w:r>
      <w:r>
        <w:rPr>
          <w:rFonts w:ascii="Trebuchet MS" w:hAnsi="Trebuchet MS"/>
          <w:b w:val="0"/>
        </w:rPr>
        <w:t>applicant</w:t>
      </w:r>
      <w:r w:rsidRPr="00834B20">
        <w:rPr>
          <w:rFonts w:ascii="Trebuchet MS" w:hAnsi="Trebuchet MS"/>
          <w:b w:val="0"/>
        </w:rPr>
        <w:t xml:space="preserve"> to th</w:t>
      </w:r>
      <w:r>
        <w:rPr>
          <w:rFonts w:ascii="Trebuchet MS" w:hAnsi="Trebuchet MS"/>
          <w:b w:val="0"/>
        </w:rPr>
        <w:t xml:space="preserve">e Step </w:t>
      </w:r>
      <w:r w:rsidR="0083730E">
        <w:rPr>
          <w:rFonts w:ascii="Trebuchet MS" w:hAnsi="Trebuchet MS"/>
          <w:b w:val="0"/>
        </w:rPr>
        <w:t>9</w:t>
      </w:r>
      <w:r w:rsidRPr="00834B20">
        <w:rPr>
          <w:rFonts w:ascii="Trebuchet MS" w:hAnsi="Trebuchet MS"/>
          <w:b w:val="0"/>
        </w:rPr>
        <w:t xml:space="preserve"> of Basic Flow</w:t>
      </w:r>
    </w:p>
    <w:p w14:paraId="584AD321" w14:textId="77777777" w:rsidR="000A2360" w:rsidRDefault="000A2360" w:rsidP="00AB33FB">
      <w:pPr>
        <w:pStyle w:val="ListParagraph"/>
      </w:pPr>
    </w:p>
    <w:p w14:paraId="553F8546" w14:textId="417E9BAB" w:rsidR="0079693D" w:rsidRDefault="009F5790" w:rsidP="00AB33FB">
      <w:pPr>
        <w:pStyle w:val="StyleHeading1H1Mainheading1Heading1Heading10Head1h1Sec"/>
      </w:pPr>
      <w:bookmarkStart w:id="73" w:name="_Toc144299930"/>
      <w:bookmarkStart w:id="74" w:name="_Toc145125016"/>
      <w:bookmarkStart w:id="75" w:name="_Toc165439515"/>
      <w:bookmarkStart w:id="76" w:name="_Toc186019624"/>
      <w:bookmarkStart w:id="77" w:name="_Toc458607243"/>
      <w:bookmarkEnd w:id="67"/>
      <w:bookmarkEnd w:id="68"/>
      <w:bookmarkEnd w:id="69"/>
      <w:bookmarkEnd w:id="70"/>
      <w:r w:rsidRPr="009F5790">
        <w:t>Business Rules</w:t>
      </w:r>
      <w:bookmarkEnd w:id="73"/>
      <w:bookmarkEnd w:id="74"/>
      <w:bookmarkEnd w:id="75"/>
      <w:bookmarkEnd w:id="76"/>
      <w:bookmarkEnd w:id="77"/>
    </w:p>
    <w:p w14:paraId="2B97A179" w14:textId="77777777" w:rsidR="00CE34BF" w:rsidRPr="009F5790" w:rsidRDefault="00CE34BF" w:rsidP="00CE34BF">
      <w:pPr>
        <w:pStyle w:val="infoblue"/>
        <w:ind w:left="708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14:paraId="5DA241AB" w14:textId="77777777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14:paraId="1ACB541A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14:paraId="05661A87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14:paraId="39145F8C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BF42A5" w14:paraId="5E4F9659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34BE25B9" w14:textId="59DE3875" w:rsidR="009F579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14:paraId="7DB9F38F" w14:textId="37376BF6" w:rsidR="009F5790" w:rsidRPr="00BF42A5" w:rsidRDefault="00DB1FA1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All field</w:t>
            </w:r>
            <w:r w:rsidR="002D714C">
              <w:rPr>
                <w:b w:val="0"/>
                <w:i w:val="0"/>
                <w:color w:val="auto"/>
              </w:rPr>
              <w:t>s</w:t>
            </w:r>
            <w:r>
              <w:rPr>
                <w:b w:val="0"/>
                <w:i w:val="0"/>
                <w:color w:val="auto"/>
              </w:rPr>
              <w:t xml:space="preserve"> are mandatory</w:t>
            </w:r>
          </w:p>
        </w:tc>
        <w:tc>
          <w:tcPr>
            <w:tcW w:w="2969" w:type="dxa"/>
            <w:vAlign w:val="center"/>
          </w:tcPr>
          <w:p w14:paraId="61C1AE7B" w14:textId="7C98CA26" w:rsidR="009F5790" w:rsidRPr="00BF42A5" w:rsidRDefault="00DB1FA1" w:rsidP="00DB1FA1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User is prompted to re-ente</w:t>
            </w:r>
            <w:r w:rsidR="00893E99" w:rsidRPr="00BF42A5">
              <w:rPr>
                <w:b w:val="0"/>
                <w:i w:val="0"/>
                <w:color w:val="auto"/>
              </w:rPr>
              <w:t xml:space="preserve">r the </w:t>
            </w:r>
            <w:r>
              <w:rPr>
                <w:b w:val="0"/>
                <w:i w:val="0"/>
                <w:color w:val="auto"/>
              </w:rPr>
              <w:t>all the fields of registration form</w:t>
            </w:r>
          </w:p>
        </w:tc>
      </w:tr>
      <w:tr w:rsidR="00BF42A5" w:rsidRPr="00BF42A5" w14:paraId="49347A52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7155FEA1" w14:textId="7D4585CF"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14:paraId="0B16553C" w14:textId="3B29BEF7" w:rsidR="000A2360" w:rsidRPr="00BF42A5" w:rsidRDefault="009B7A8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Email field should be valid one</w:t>
            </w:r>
          </w:p>
        </w:tc>
        <w:tc>
          <w:tcPr>
            <w:tcW w:w="2969" w:type="dxa"/>
            <w:vAlign w:val="center"/>
          </w:tcPr>
          <w:p w14:paraId="72D0A41A" w14:textId="6B3EBEB1" w:rsidR="000A2360" w:rsidRPr="00BF42A5" w:rsidRDefault="00893E99" w:rsidP="009B7A80">
            <w:pPr>
              <w:pStyle w:val="infoblue"/>
              <w:rPr>
                <w:b w:val="0"/>
                <w:i w:val="0"/>
                <w:color w:val="auto"/>
              </w:rPr>
            </w:pPr>
            <w:proofErr w:type="spellStart"/>
            <w:r w:rsidRPr="00BF42A5">
              <w:rPr>
                <w:b w:val="0"/>
                <w:i w:val="0"/>
                <w:color w:val="auto"/>
              </w:rPr>
              <w:t>Displayes</w:t>
            </w:r>
            <w:proofErr w:type="spellEnd"/>
            <w:r w:rsidRPr="00BF42A5">
              <w:rPr>
                <w:b w:val="0"/>
                <w:i w:val="0"/>
                <w:color w:val="auto"/>
              </w:rPr>
              <w:t xml:space="preserve"> error message “</w:t>
            </w:r>
            <w:r w:rsidR="009B7A80">
              <w:rPr>
                <w:b w:val="0"/>
                <w:i w:val="0"/>
                <w:color w:val="auto"/>
              </w:rPr>
              <w:t>invalid email</w:t>
            </w:r>
            <w:r w:rsidRPr="00BF42A5">
              <w:rPr>
                <w:b w:val="0"/>
                <w:i w:val="0"/>
                <w:color w:val="auto"/>
              </w:rPr>
              <w:t>”</w:t>
            </w:r>
          </w:p>
        </w:tc>
      </w:tr>
      <w:tr w:rsidR="00BF42A5" w:rsidRPr="00BF42A5" w14:paraId="46B39FDB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420FE912" w14:textId="7408657A"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BR03</w:t>
            </w:r>
          </w:p>
        </w:tc>
        <w:tc>
          <w:tcPr>
            <w:tcW w:w="3657" w:type="dxa"/>
            <w:vAlign w:val="center"/>
          </w:tcPr>
          <w:p w14:paraId="776D4143" w14:textId="13EFA10B" w:rsidR="000A2360" w:rsidRPr="00BF42A5" w:rsidRDefault="009B7A8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DOB should be valid</w:t>
            </w:r>
          </w:p>
        </w:tc>
        <w:tc>
          <w:tcPr>
            <w:tcW w:w="2969" w:type="dxa"/>
            <w:vAlign w:val="center"/>
          </w:tcPr>
          <w:p w14:paraId="356D8C7E" w14:textId="4126131B" w:rsidR="000A2360" w:rsidRPr="00BF42A5" w:rsidRDefault="009B7A80" w:rsidP="009B7A80">
            <w:pPr>
              <w:pStyle w:val="infoblue"/>
              <w:rPr>
                <w:b w:val="0"/>
                <w:i w:val="0"/>
                <w:color w:val="auto"/>
              </w:rPr>
            </w:pPr>
            <w:proofErr w:type="spellStart"/>
            <w:r w:rsidRPr="00BF42A5">
              <w:rPr>
                <w:b w:val="0"/>
                <w:i w:val="0"/>
                <w:color w:val="auto"/>
              </w:rPr>
              <w:t>Displayes</w:t>
            </w:r>
            <w:proofErr w:type="spellEnd"/>
            <w:r w:rsidRPr="00BF42A5">
              <w:rPr>
                <w:b w:val="0"/>
                <w:i w:val="0"/>
                <w:color w:val="auto"/>
              </w:rPr>
              <w:t xml:space="preserve"> error message “</w:t>
            </w:r>
            <w:r>
              <w:rPr>
                <w:b w:val="0"/>
                <w:i w:val="0"/>
                <w:color w:val="auto"/>
              </w:rPr>
              <w:t xml:space="preserve">invalid </w:t>
            </w:r>
            <w:r>
              <w:rPr>
                <w:b w:val="0"/>
                <w:i w:val="0"/>
                <w:color w:val="auto"/>
              </w:rPr>
              <w:t>DOB</w:t>
            </w:r>
            <w:r w:rsidRPr="00BF42A5">
              <w:rPr>
                <w:b w:val="0"/>
                <w:i w:val="0"/>
                <w:color w:val="auto"/>
              </w:rPr>
              <w:t>”</w:t>
            </w:r>
          </w:p>
        </w:tc>
      </w:tr>
    </w:tbl>
    <w:p w14:paraId="2E47C33A" w14:textId="77777777" w:rsidR="009F5790" w:rsidRPr="009F5790" w:rsidRDefault="009F5790" w:rsidP="00AB33FB">
      <w:pPr>
        <w:pStyle w:val="CommentText"/>
      </w:pPr>
    </w:p>
    <w:p w14:paraId="12195B52" w14:textId="77777777" w:rsidR="009F5790" w:rsidRPr="009F5790" w:rsidRDefault="009F5790" w:rsidP="00AB33FB">
      <w:pPr>
        <w:pStyle w:val="CommentText"/>
      </w:pPr>
    </w:p>
    <w:p w14:paraId="5FCAD465" w14:textId="77777777" w:rsidR="009F5790" w:rsidRPr="009F5790" w:rsidRDefault="009F5790" w:rsidP="00AB33FB">
      <w:pPr>
        <w:pStyle w:val="StyleHeading1H1Mainheading1Heading1Heading10Head1h1Sec"/>
      </w:pPr>
      <w:bookmarkStart w:id="78" w:name="_Toc144299931"/>
      <w:bookmarkStart w:id="79" w:name="_Toc145125017"/>
      <w:bookmarkStart w:id="80" w:name="_Toc165439516"/>
      <w:bookmarkStart w:id="81" w:name="_Toc186019625"/>
      <w:bookmarkStart w:id="82" w:name="_Toc458607244"/>
      <w:r w:rsidRPr="009F5790">
        <w:t>Diagrams</w:t>
      </w:r>
      <w:bookmarkEnd w:id="78"/>
      <w:bookmarkEnd w:id="79"/>
      <w:bookmarkEnd w:id="80"/>
      <w:bookmarkEnd w:id="81"/>
      <w:bookmarkEnd w:id="82"/>
    </w:p>
    <w:p w14:paraId="0342FFB6" w14:textId="54F8A02D" w:rsidR="009F5790" w:rsidRDefault="009F5790" w:rsidP="00803B56">
      <w:pPr>
        <w:pStyle w:val="StyleHeading2Sub-headingH2ChapterNumberAppendixLetterchnh"/>
      </w:pPr>
      <w:bookmarkStart w:id="83" w:name="_Toc144299932"/>
      <w:bookmarkStart w:id="84" w:name="_Toc145125018"/>
      <w:bookmarkStart w:id="85" w:name="_Toc165439517"/>
      <w:bookmarkStart w:id="86" w:name="_Toc186019626"/>
      <w:bookmarkStart w:id="87" w:name="_Toc458607245"/>
      <w:r w:rsidRPr="009F5790">
        <w:t>Use Case Diagram</w:t>
      </w:r>
      <w:bookmarkEnd w:id="83"/>
      <w:bookmarkEnd w:id="84"/>
      <w:bookmarkEnd w:id="85"/>
      <w:bookmarkEnd w:id="86"/>
      <w:r w:rsidR="00794598">
        <w:t xml:space="preserve"> for </w:t>
      </w:r>
      <w:r w:rsidR="0079693D">
        <w:t>User</w:t>
      </w:r>
      <w:bookmarkEnd w:id="87"/>
    </w:p>
    <w:p w14:paraId="29281F77" w14:textId="6B1DC0EF" w:rsidR="009F5790" w:rsidRPr="009F5790" w:rsidRDefault="009F5790" w:rsidP="00AB33FB">
      <w:pPr>
        <w:pStyle w:val="infoblue"/>
      </w:pPr>
    </w:p>
    <w:p w14:paraId="034BDB38" w14:textId="77777777" w:rsidR="009F5790" w:rsidRPr="009F5790" w:rsidRDefault="009F5790" w:rsidP="00AB33FB"/>
    <w:p w14:paraId="11B6BE5C" w14:textId="6D604618" w:rsidR="009F5790" w:rsidRDefault="009F5790" w:rsidP="00803B56">
      <w:pPr>
        <w:pStyle w:val="StyleHeading2Sub-headingH2ChapterNumberAppendixLetterchnh"/>
      </w:pPr>
      <w:bookmarkStart w:id="88" w:name="_Toc144299933"/>
      <w:bookmarkStart w:id="89" w:name="_Toc145125019"/>
      <w:bookmarkStart w:id="90" w:name="_Toc165439518"/>
      <w:bookmarkStart w:id="91" w:name="_Toc186019627"/>
      <w:bookmarkStart w:id="92" w:name="_Toc458607246"/>
      <w:r w:rsidRPr="009F5790">
        <w:lastRenderedPageBreak/>
        <w:t>Activity Diagram</w:t>
      </w:r>
      <w:bookmarkEnd w:id="88"/>
      <w:bookmarkEnd w:id="89"/>
      <w:bookmarkEnd w:id="90"/>
      <w:bookmarkEnd w:id="91"/>
      <w:bookmarkEnd w:id="92"/>
      <w:r w:rsidR="006B704F">
        <w:t>&lt;&lt;Not Applicable&gt;&gt;</w:t>
      </w:r>
    </w:p>
    <w:p w14:paraId="35E2DE9C" w14:textId="77777777" w:rsidR="009F5790" w:rsidRDefault="009F5790" w:rsidP="00AB33FB">
      <w:pPr>
        <w:pStyle w:val="StyleHeading1H1Mainheading1Heading1Heading10Head1h1Sec"/>
      </w:pPr>
      <w:bookmarkStart w:id="93" w:name="_Toc144299934"/>
      <w:bookmarkStart w:id="94" w:name="_Toc145125020"/>
      <w:bookmarkStart w:id="95" w:name="_Toc165439519"/>
      <w:bookmarkStart w:id="96" w:name="_Toc186019628"/>
      <w:bookmarkStart w:id="97" w:name="_Toc458607247"/>
      <w:r w:rsidRPr="009F5790">
        <w:t>Scenarios</w:t>
      </w:r>
      <w:bookmarkEnd w:id="93"/>
      <w:bookmarkEnd w:id="94"/>
      <w:bookmarkEnd w:id="95"/>
      <w:bookmarkEnd w:id="96"/>
      <w:bookmarkEnd w:id="97"/>
    </w:p>
    <w:p w14:paraId="472550AD" w14:textId="17247A49" w:rsidR="009F5790" w:rsidRPr="009F5790" w:rsidRDefault="009F5790" w:rsidP="00803B56">
      <w:pPr>
        <w:pStyle w:val="StyleHeading2Sub-headingH2ChapterNumberAppendixLetterchnh"/>
      </w:pPr>
      <w:bookmarkStart w:id="98" w:name="_Toc144299935"/>
      <w:bookmarkStart w:id="99" w:name="_Toc145125021"/>
      <w:bookmarkStart w:id="100" w:name="_Toc165439520"/>
      <w:bookmarkStart w:id="101" w:name="_Toc186019629"/>
      <w:bookmarkStart w:id="102" w:name="_Toc458607248"/>
      <w:r w:rsidRPr="009F5790">
        <w:t>Success Scenarios</w:t>
      </w:r>
      <w:bookmarkEnd w:id="98"/>
      <w:bookmarkEnd w:id="99"/>
      <w:bookmarkEnd w:id="100"/>
      <w:bookmarkEnd w:id="101"/>
      <w:bookmarkEnd w:id="102"/>
    </w:p>
    <w:p w14:paraId="5B164B10" w14:textId="5808051C"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 xml:space="preserve">Successful </w:t>
      </w:r>
      <w:r w:rsidR="00B7559E">
        <w:rPr>
          <w:b w:val="0"/>
        </w:rPr>
        <w:t>registration on Banking Exam Portal</w:t>
      </w:r>
      <w:r w:rsidRPr="00473C5E">
        <w:rPr>
          <w:b w:val="0"/>
        </w:rPr>
        <w:t xml:space="preserve"> </w:t>
      </w:r>
    </w:p>
    <w:p w14:paraId="18BF15A6" w14:textId="77777777" w:rsidR="00B7559E" w:rsidRPr="00B7559E" w:rsidRDefault="00B7559E" w:rsidP="00B7559E">
      <w:pPr>
        <w:pStyle w:val="ListParagraph"/>
        <w:numPr>
          <w:ilvl w:val="0"/>
          <w:numId w:val="7"/>
        </w:numPr>
        <w:rPr>
          <w:rFonts w:ascii="Trebuchet MS" w:hAnsi="Trebuchet MS"/>
          <w:b w:val="0"/>
        </w:rPr>
      </w:pPr>
      <w:r w:rsidRPr="00B7559E">
        <w:rPr>
          <w:rFonts w:ascii="Trebuchet MS" w:hAnsi="Trebuchet MS"/>
          <w:b w:val="0"/>
        </w:rPr>
        <w:t>Registration on Banking Exam portal through favorite link</w:t>
      </w:r>
    </w:p>
    <w:p w14:paraId="26B5071F" w14:textId="42A3D24D" w:rsidR="00982C75" w:rsidRPr="00473C5E" w:rsidRDefault="00B7559E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Registration through Banking Exam Portal.</w:t>
      </w:r>
    </w:p>
    <w:p w14:paraId="17B36821" w14:textId="77777777" w:rsidR="009F5790" w:rsidRDefault="009F5790" w:rsidP="00803B56">
      <w:pPr>
        <w:pStyle w:val="StyleHeading2Sub-headingH2ChapterNumberAppendixLetterchnh"/>
      </w:pPr>
      <w:bookmarkStart w:id="103" w:name="_Toc144299936"/>
      <w:bookmarkStart w:id="104" w:name="_Toc145125022"/>
      <w:bookmarkStart w:id="105" w:name="_Toc165439521"/>
      <w:bookmarkStart w:id="106" w:name="_Toc186019630"/>
      <w:bookmarkStart w:id="107" w:name="_Toc458607249"/>
      <w:r w:rsidRPr="009F5790">
        <w:t>Failure Scenarios</w:t>
      </w:r>
      <w:bookmarkEnd w:id="103"/>
      <w:bookmarkEnd w:id="104"/>
      <w:bookmarkEnd w:id="105"/>
      <w:bookmarkEnd w:id="106"/>
      <w:bookmarkEnd w:id="107"/>
    </w:p>
    <w:p w14:paraId="67A8A301" w14:textId="10C7290A" w:rsidR="00982C75" w:rsidRDefault="003701E9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Registration with invalid name field</w:t>
      </w:r>
    </w:p>
    <w:p w14:paraId="5AF93CA0" w14:textId="334497EB" w:rsidR="003701E9" w:rsidRPr="00473C5E" w:rsidRDefault="003701E9" w:rsidP="003701E9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Registration </w:t>
      </w:r>
      <w:r>
        <w:rPr>
          <w:b w:val="0"/>
        </w:rPr>
        <w:t>with invalid email field</w:t>
      </w:r>
    </w:p>
    <w:p w14:paraId="6984D26F" w14:textId="4D8FA612" w:rsidR="003701E9" w:rsidRPr="00473C5E" w:rsidRDefault="003701E9" w:rsidP="003701E9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Registration </w:t>
      </w:r>
      <w:r>
        <w:rPr>
          <w:b w:val="0"/>
        </w:rPr>
        <w:t>with invalid DOB</w:t>
      </w:r>
      <w:r>
        <w:rPr>
          <w:b w:val="0"/>
        </w:rPr>
        <w:t xml:space="preserve"> field</w:t>
      </w:r>
    </w:p>
    <w:p w14:paraId="4B82413E" w14:textId="77777777" w:rsidR="00982C75" w:rsidRPr="003701E9" w:rsidRDefault="00982C75" w:rsidP="003701E9">
      <w:pPr>
        <w:pStyle w:val="NormalNotesBulleted"/>
        <w:numPr>
          <w:ilvl w:val="0"/>
          <w:numId w:val="7"/>
        </w:numPr>
        <w:rPr>
          <w:b w:val="0"/>
        </w:rPr>
      </w:pPr>
      <w:r w:rsidRPr="003701E9">
        <w:rPr>
          <w:b w:val="0"/>
        </w:rPr>
        <w:t>Web Server Down</w:t>
      </w:r>
    </w:p>
    <w:p w14:paraId="5F0DC63B" w14:textId="77777777"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Database Connectivity Error</w:t>
      </w:r>
    </w:p>
    <w:p w14:paraId="2E7AB60D" w14:textId="77777777" w:rsidR="00982C75" w:rsidRPr="00F258A6" w:rsidRDefault="00982C75" w:rsidP="00AB33FB">
      <w:pPr>
        <w:pStyle w:val="NormalNotesBulleted"/>
        <w:numPr>
          <w:ilvl w:val="0"/>
          <w:numId w:val="7"/>
        </w:numPr>
      </w:pPr>
      <w:r w:rsidRPr="00473C5E">
        <w:rPr>
          <w:b w:val="0"/>
        </w:rPr>
        <w:t>Network Connectivity Error</w:t>
      </w:r>
    </w:p>
    <w:p w14:paraId="1260B627" w14:textId="39A41F91" w:rsidR="009F5790" w:rsidRPr="009F5790" w:rsidRDefault="00982C75" w:rsidP="00AB33FB">
      <w:r>
        <w:tab/>
      </w:r>
    </w:p>
    <w:p w14:paraId="2338ADB1" w14:textId="77777777" w:rsidR="009F5790" w:rsidRPr="009F5790" w:rsidRDefault="009F5790" w:rsidP="00AB33FB"/>
    <w:p w14:paraId="61308D71" w14:textId="2D8227A3" w:rsidR="00B50092" w:rsidRDefault="009F5790" w:rsidP="00AB33FB">
      <w:pPr>
        <w:pStyle w:val="StyleHeading1H1Mainheading1Heading1Heading10Head1h1Sec"/>
      </w:pPr>
      <w:bookmarkStart w:id="108" w:name="_Toc144299937"/>
      <w:bookmarkStart w:id="109" w:name="_Toc145125023"/>
      <w:bookmarkStart w:id="110" w:name="_Toc165439522"/>
      <w:bookmarkStart w:id="111" w:name="_Toc186019631"/>
      <w:bookmarkStart w:id="112" w:name="_Toc458607250"/>
      <w:r w:rsidRPr="009F5790">
        <w:t>Issues</w:t>
      </w:r>
      <w:bookmarkEnd w:id="108"/>
      <w:bookmarkEnd w:id="109"/>
      <w:bookmarkEnd w:id="110"/>
      <w:bookmarkEnd w:id="111"/>
      <w:bookmarkEnd w:id="112"/>
    </w:p>
    <w:p w14:paraId="3B4B31B3" w14:textId="596163D2" w:rsidR="009F5790" w:rsidRPr="00473C5E" w:rsidRDefault="00B95EBB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 w:rsidRPr="00473C5E">
        <w:rPr>
          <w:b w:val="0"/>
          <w:i w:val="0"/>
          <w:color w:val="auto"/>
        </w:rPr>
        <w:t xml:space="preserve">What is the maximum size of username and password that a user can </w:t>
      </w:r>
      <w:proofErr w:type="gramStart"/>
      <w:r w:rsidRPr="00473C5E">
        <w:rPr>
          <w:b w:val="0"/>
          <w:i w:val="0"/>
          <w:color w:val="auto"/>
        </w:rPr>
        <w:t>have ?</w:t>
      </w:r>
      <w:proofErr w:type="gramEnd"/>
    </w:p>
    <w:p w14:paraId="7CB3529F" w14:textId="4F5D4170" w:rsidR="00980564" w:rsidRPr="00473C5E" w:rsidRDefault="00B564CF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>
        <w:rPr>
          <w:b w:val="0"/>
          <w:i w:val="0"/>
          <w:color w:val="auto"/>
        </w:rPr>
        <w:t xml:space="preserve">What if the </w:t>
      </w:r>
      <w:proofErr w:type="gramStart"/>
      <w:r>
        <w:rPr>
          <w:b w:val="0"/>
          <w:i w:val="0"/>
          <w:color w:val="auto"/>
        </w:rPr>
        <w:t xml:space="preserve">applicant </w:t>
      </w:r>
      <w:r w:rsidR="00B95EBB" w:rsidRPr="00473C5E">
        <w:rPr>
          <w:b w:val="0"/>
          <w:i w:val="0"/>
          <w:color w:val="auto"/>
        </w:rPr>
        <w:t xml:space="preserve"> is</w:t>
      </w:r>
      <w:proofErr w:type="gramEnd"/>
      <w:r w:rsidR="00B95EBB" w:rsidRPr="00473C5E">
        <w:rPr>
          <w:b w:val="0"/>
          <w:i w:val="0"/>
          <w:color w:val="auto"/>
        </w:rPr>
        <w:t xml:space="preserve"> blocked after invalid login attempts for three times ?</w:t>
      </w:r>
    </w:p>
    <w:p w14:paraId="7CC62646" w14:textId="77777777" w:rsidR="009F5790" w:rsidRPr="009F5790" w:rsidRDefault="009F5790" w:rsidP="00AB33FB">
      <w:pPr>
        <w:pStyle w:val="StyleHeading1H1Mainheading1Heading1Heading10Head1h1Sec"/>
      </w:pPr>
      <w:bookmarkStart w:id="113" w:name="_Toc144299938"/>
      <w:bookmarkStart w:id="114" w:name="_Toc145125024"/>
      <w:bookmarkStart w:id="115" w:name="_Toc165439523"/>
      <w:bookmarkStart w:id="116" w:name="_Toc186019632"/>
      <w:bookmarkStart w:id="117" w:name="_Toc458607251"/>
      <w:r w:rsidRPr="009F5790">
        <w:t>UI Specifications</w:t>
      </w:r>
      <w:bookmarkEnd w:id="113"/>
      <w:bookmarkEnd w:id="114"/>
      <w:bookmarkEnd w:id="115"/>
      <w:bookmarkEnd w:id="116"/>
      <w:bookmarkEnd w:id="117"/>
    </w:p>
    <w:p w14:paraId="32F05197" w14:textId="01600E29" w:rsidR="00B50092" w:rsidRDefault="009F5790" w:rsidP="00AB33FB">
      <w:pPr>
        <w:pStyle w:val="StyleHeading1H1Mainheading1Heading1Heading10Head1h1Sec"/>
      </w:pPr>
      <w:bookmarkStart w:id="118" w:name="_Toc144299939"/>
      <w:bookmarkStart w:id="119" w:name="_Toc145125025"/>
      <w:bookmarkStart w:id="120" w:name="_Toc165439524"/>
      <w:bookmarkStart w:id="121" w:name="_Toc186019633"/>
      <w:bookmarkStart w:id="122" w:name="_Toc458607252"/>
      <w:r w:rsidRPr="001C4D77">
        <w:t>Inter System Dependencies</w:t>
      </w:r>
      <w:bookmarkEnd w:id="118"/>
      <w:bookmarkEnd w:id="119"/>
      <w:bookmarkEnd w:id="120"/>
      <w:bookmarkEnd w:id="121"/>
      <w:bookmarkEnd w:id="122"/>
    </w:p>
    <w:p w14:paraId="2C231003" w14:textId="77777777" w:rsidR="009F5790" w:rsidRPr="009F5790" w:rsidRDefault="009F5790" w:rsidP="00AB33FB"/>
    <w:p w14:paraId="549E3FD1" w14:textId="0B087B18" w:rsidR="009F5790" w:rsidRPr="009F5790" w:rsidRDefault="009F5790" w:rsidP="00652DBB">
      <w:pPr>
        <w:pStyle w:val="StyleHeading1H1Mainheading1Heading1Heading10Head1h1Sec"/>
      </w:pPr>
      <w:bookmarkStart w:id="123" w:name="_Toc144299940"/>
      <w:bookmarkStart w:id="124" w:name="_Toc145125026"/>
      <w:bookmarkStart w:id="125" w:name="_Toc165439525"/>
      <w:bookmarkStart w:id="126" w:name="_Toc186019634"/>
      <w:bookmarkStart w:id="127" w:name="_Toc458607253"/>
      <w:r w:rsidRPr="009F5790">
        <w:lastRenderedPageBreak/>
        <w:t>Integratio</w:t>
      </w:r>
      <w:bookmarkEnd w:id="123"/>
      <w:bookmarkEnd w:id="124"/>
      <w:r w:rsidRPr="009F5790">
        <w:t xml:space="preserve">n with an already existing System of the </w:t>
      </w:r>
      <w:bookmarkStart w:id="128" w:name="_GoBack"/>
      <w:bookmarkEnd w:id="125"/>
      <w:bookmarkEnd w:id="126"/>
      <w:bookmarkEnd w:id="127"/>
      <w:bookmarkEnd w:id="128"/>
    </w:p>
    <w:p w14:paraId="50AD47E6" w14:textId="77777777" w:rsidR="009F5790" w:rsidRPr="009F5790" w:rsidRDefault="009F5790" w:rsidP="00AB33FB">
      <w:pPr>
        <w:pStyle w:val="StyleHeading1H1Mainheading1Heading1Heading10Head1h1Sec"/>
      </w:pPr>
      <w:bookmarkStart w:id="129" w:name="_Toc144299941"/>
      <w:bookmarkStart w:id="130" w:name="_Toc145125027"/>
      <w:bookmarkStart w:id="131" w:name="_Toc165439526"/>
      <w:bookmarkStart w:id="132" w:name="_Toc186019635"/>
      <w:bookmarkStart w:id="133" w:name="_Toc458607254"/>
      <w:r w:rsidRPr="009F5790">
        <w:t>Assumptions</w:t>
      </w:r>
      <w:bookmarkEnd w:id="129"/>
      <w:bookmarkEnd w:id="130"/>
      <w:bookmarkEnd w:id="131"/>
      <w:bookmarkEnd w:id="132"/>
      <w:bookmarkEnd w:id="133"/>
    </w:p>
    <w:p w14:paraId="3F17E862" w14:textId="77777777" w:rsidR="009F5790" w:rsidRPr="009F5790" w:rsidRDefault="009F5790" w:rsidP="00AB33FB"/>
    <w:p w14:paraId="2892254F" w14:textId="6A37E957" w:rsidR="00C8361D" w:rsidRPr="00C8361D" w:rsidRDefault="00B50092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 w:rsidRPr="00C8361D">
        <w:rPr>
          <w:rFonts w:ascii="Trebuchet MS" w:hAnsi="Trebuchet MS"/>
          <w:b w:val="0"/>
        </w:rPr>
        <w:t xml:space="preserve">The </w:t>
      </w:r>
      <w:r w:rsidR="00B564CF">
        <w:rPr>
          <w:rFonts w:ascii="Trebuchet MS" w:hAnsi="Trebuchet MS"/>
          <w:b w:val="0"/>
        </w:rPr>
        <w:t xml:space="preserve">Applicant knows valid the </w:t>
      </w:r>
      <w:proofErr w:type="spellStart"/>
      <w:proofErr w:type="gramStart"/>
      <w:r w:rsidR="00B564CF">
        <w:rPr>
          <w:rFonts w:ascii="Trebuchet MS" w:hAnsi="Trebuchet MS"/>
          <w:b w:val="0"/>
        </w:rPr>
        <w:t>url</w:t>
      </w:r>
      <w:proofErr w:type="spellEnd"/>
      <w:proofErr w:type="gramEnd"/>
      <w:r w:rsidRPr="00C8361D">
        <w:rPr>
          <w:rFonts w:ascii="Trebuchet MS" w:hAnsi="Trebuchet MS"/>
          <w:b w:val="0"/>
        </w:rPr>
        <w:t>.</w:t>
      </w:r>
    </w:p>
    <w:p w14:paraId="5410BD2C" w14:textId="712887BE" w:rsidR="00C8361D" w:rsidRDefault="00B564CF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Applicant aware of all fields</w:t>
      </w:r>
      <w:r w:rsidR="00B50092" w:rsidRPr="00C8361D">
        <w:rPr>
          <w:rFonts w:ascii="Trebuchet MS" w:hAnsi="Trebuchet MS"/>
          <w:b w:val="0"/>
        </w:rPr>
        <w:t>.</w:t>
      </w:r>
    </w:p>
    <w:p w14:paraId="133AC3F5" w14:textId="0E0B4DF5" w:rsidR="009F5790" w:rsidRPr="00C8361D" w:rsidRDefault="00B564CF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proofErr w:type="spellStart"/>
      <w:proofErr w:type="gramStart"/>
      <w:r>
        <w:rPr>
          <w:rFonts w:ascii="Trebuchet MS" w:hAnsi="Trebuchet MS"/>
          <w:b w:val="0"/>
        </w:rPr>
        <w:t>Applpicant</w:t>
      </w:r>
      <w:proofErr w:type="spellEnd"/>
      <w:r>
        <w:rPr>
          <w:rFonts w:ascii="Trebuchet MS" w:hAnsi="Trebuchet MS"/>
          <w:b w:val="0"/>
        </w:rPr>
        <w:t xml:space="preserve">  having</w:t>
      </w:r>
      <w:proofErr w:type="gramEnd"/>
      <w:r>
        <w:rPr>
          <w:rFonts w:ascii="Trebuchet MS" w:hAnsi="Trebuchet MS"/>
          <w:b w:val="0"/>
        </w:rPr>
        <w:t xml:space="preserve"> computer or mobile source.</w:t>
      </w:r>
      <w:r w:rsidR="009F5790" w:rsidRPr="00C8361D">
        <w:rPr>
          <w:rFonts w:ascii="Trebuchet MS" w:hAnsi="Trebuchet MS"/>
          <w:b w:val="0"/>
        </w:rPr>
        <w:br w:type="page"/>
      </w:r>
    </w:p>
    <w:p w14:paraId="446E364F" w14:textId="57EF95A0" w:rsidR="009F5790" w:rsidRPr="001C4D77" w:rsidRDefault="009F5790" w:rsidP="00AB33FB">
      <w:r w:rsidRPr="001C4D77">
        <w:lastRenderedPageBreak/>
        <w:t>REVISION HISTORY OF THE WORK PRODUCT</w:t>
      </w:r>
    </w:p>
    <w:p w14:paraId="53265488" w14:textId="0EEBBB8F" w:rsidR="009F5790" w:rsidRPr="001C4D77" w:rsidRDefault="009F5790" w:rsidP="00AB33FB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AB33FB"/>
    <w:p w14:paraId="27DB307B" w14:textId="77777777" w:rsidR="009F5790" w:rsidRPr="009F5790" w:rsidRDefault="009F5790" w:rsidP="00AB33F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AB33FB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AB33FB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AB33FB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AB33FB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AB33FB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AB33FB">
            <w:r w:rsidRPr="009F5790">
              <w:t>Approved By</w:t>
            </w:r>
          </w:p>
        </w:tc>
      </w:tr>
      <w:tr w:rsidR="009F5790" w:rsidRPr="009F5790" w14:paraId="67C28D7D" w14:textId="77777777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AB33FB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AB33FB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AB33FB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AB33FB"/>
        </w:tc>
      </w:tr>
      <w:tr w:rsidR="009F5790" w:rsidRPr="009F5790" w14:paraId="2B06FFCE" w14:textId="77777777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AB33FB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AB33FB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AB33FB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AB33FB"/>
        </w:tc>
      </w:tr>
    </w:tbl>
    <w:p w14:paraId="4690480B" w14:textId="77777777" w:rsidR="009F5790" w:rsidRPr="009F5790" w:rsidRDefault="009F5790" w:rsidP="00AB33FB"/>
    <w:p w14:paraId="5E49A99B" w14:textId="687C11B2" w:rsidR="00DD3DC0" w:rsidRPr="009F5790" w:rsidRDefault="00DD3DC0" w:rsidP="00AB33FB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8E784" w14:textId="77777777" w:rsidR="00BF05A5" w:rsidRDefault="00BF05A5" w:rsidP="00AB33FB">
      <w:r>
        <w:separator/>
      </w:r>
    </w:p>
    <w:p w14:paraId="19F66203" w14:textId="77777777" w:rsidR="00BF05A5" w:rsidRDefault="00BF05A5" w:rsidP="00AB33FB"/>
    <w:p w14:paraId="1C1AC344" w14:textId="77777777" w:rsidR="00BF05A5" w:rsidRDefault="00BF05A5" w:rsidP="00AB33FB"/>
    <w:p w14:paraId="49C1C7B1" w14:textId="77777777" w:rsidR="00BF05A5" w:rsidRDefault="00BF05A5" w:rsidP="00AB33FB"/>
    <w:p w14:paraId="2A16AFC9" w14:textId="77777777" w:rsidR="00BF05A5" w:rsidRDefault="00BF05A5" w:rsidP="00AB33FB"/>
    <w:p w14:paraId="43628DBB" w14:textId="77777777" w:rsidR="00BF05A5" w:rsidRDefault="00BF05A5" w:rsidP="00AB33FB"/>
    <w:p w14:paraId="36E4255D" w14:textId="77777777" w:rsidR="00BF05A5" w:rsidRDefault="00BF05A5" w:rsidP="00AB33FB"/>
    <w:p w14:paraId="697A1FDF" w14:textId="77777777" w:rsidR="00BF05A5" w:rsidRDefault="00BF05A5" w:rsidP="002249C9"/>
    <w:p w14:paraId="0D25ABF8" w14:textId="77777777" w:rsidR="00BF05A5" w:rsidRDefault="00BF05A5" w:rsidP="00304EDE"/>
    <w:p w14:paraId="79430987" w14:textId="77777777" w:rsidR="00BF05A5" w:rsidRDefault="00BF05A5"/>
    <w:p w14:paraId="1BD18857" w14:textId="77777777" w:rsidR="00BF05A5" w:rsidRDefault="00BF05A5" w:rsidP="000719C0"/>
    <w:p w14:paraId="506834AA" w14:textId="77777777" w:rsidR="00BF05A5" w:rsidRDefault="00BF05A5" w:rsidP="008C0166"/>
  </w:endnote>
  <w:endnote w:type="continuationSeparator" w:id="0">
    <w:p w14:paraId="07DB34A0" w14:textId="77777777" w:rsidR="00BF05A5" w:rsidRDefault="00BF05A5" w:rsidP="00AB33FB">
      <w:r>
        <w:continuationSeparator/>
      </w:r>
    </w:p>
    <w:p w14:paraId="7F7E872F" w14:textId="77777777" w:rsidR="00BF05A5" w:rsidRDefault="00BF05A5" w:rsidP="00AB33FB"/>
    <w:p w14:paraId="34150498" w14:textId="77777777" w:rsidR="00BF05A5" w:rsidRDefault="00BF05A5" w:rsidP="00AB33FB"/>
    <w:p w14:paraId="255E1210" w14:textId="77777777" w:rsidR="00BF05A5" w:rsidRDefault="00BF05A5" w:rsidP="00AB33FB"/>
    <w:p w14:paraId="24E7B74C" w14:textId="77777777" w:rsidR="00BF05A5" w:rsidRDefault="00BF05A5" w:rsidP="00AB33FB"/>
    <w:p w14:paraId="686F9D06" w14:textId="77777777" w:rsidR="00BF05A5" w:rsidRDefault="00BF05A5" w:rsidP="00AB33FB"/>
    <w:p w14:paraId="1CE7D4C9" w14:textId="77777777" w:rsidR="00BF05A5" w:rsidRDefault="00BF05A5" w:rsidP="00AB33FB"/>
    <w:p w14:paraId="04DAE230" w14:textId="77777777" w:rsidR="00BF05A5" w:rsidRDefault="00BF05A5" w:rsidP="002249C9"/>
    <w:p w14:paraId="5C2403A2" w14:textId="77777777" w:rsidR="00BF05A5" w:rsidRDefault="00BF05A5" w:rsidP="00304EDE"/>
    <w:p w14:paraId="6CAC4088" w14:textId="77777777" w:rsidR="00BF05A5" w:rsidRDefault="00BF05A5"/>
    <w:p w14:paraId="273483B7" w14:textId="77777777" w:rsidR="00BF05A5" w:rsidRDefault="00BF05A5" w:rsidP="000719C0"/>
    <w:p w14:paraId="24ADC2F2" w14:textId="77777777" w:rsidR="00BF05A5" w:rsidRDefault="00BF05A5" w:rsidP="008C01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EC2997" w:rsidRDefault="00EC2997" w:rsidP="00AB33FB">
    <w:pPr>
      <w:pStyle w:val="Footer"/>
    </w:pPr>
  </w:p>
  <w:p w14:paraId="5E49A9DD" w14:textId="77777777" w:rsidR="00EC2997" w:rsidRDefault="00EC2997" w:rsidP="00AB33FB"/>
  <w:p w14:paraId="4F1246D0" w14:textId="77777777" w:rsidR="00EC2997" w:rsidRDefault="00EC2997" w:rsidP="00AB33FB"/>
  <w:p w14:paraId="2F6CC1CB" w14:textId="77777777" w:rsidR="00EC2997" w:rsidRDefault="00EC2997" w:rsidP="00AB33FB"/>
  <w:p w14:paraId="6EA8DA5B" w14:textId="77777777" w:rsidR="00EC2997" w:rsidRDefault="00EC2997" w:rsidP="00AB33FB"/>
  <w:p w14:paraId="1A7F1BEB" w14:textId="77777777" w:rsidR="00EC2997" w:rsidRDefault="00EC2997" w:rsidP="00AB33FB"/>
  <w:p w14:paraId="6E88F4E2" w14:textId="77777777" w:rsidR="00EC2997" w:rsidRDefault="00EC2997" w:rsidP="002249C9"/>
  <w:p w14:paraId="20463257" w14:textId="77777777" w:rsidR="00EC2997" w:rsidRDefault="00EC2997" w:rsidP="00304EDE"/>
  <w:p w14:paraId="18D7A500" w14:textId="77777777" w:rsidR="00EC2997" w:rsidRDefault="00EC2997"/>
  <w:p w14:paraId="175E4B4B" w14:textId="77777777" w:rsidR="00EC2997" w:rsidRDefault="00EC2997" w:rsidP="000719C0"/>
  <w:p w14:paraId="1BCCEB66" w14:textId="77777777" w:rsidR="00EC2997" w:rsidRDefault="00EC2997" w:rsidP="008C016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EC2997" w:rsidRDefault="00EC2997" w:rsidP="00AB33F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C2997" w:rsidRPr="00D318E1" w:rsidRDefault="00EC2997" w:rsidP="00AB33F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652DBB">
          <w:rPr>
            <w:noProof/>
            <w:lang w:val="fr-FR"/>
          </w:rPr>
          <w:t>15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652DBB">
          <w:rPr>
            <w:noProof/>
            <w:lang w:val="fr-FR"/>
          </w:rPr>
          <w:t>16</w:t>
        </w:r>
        <w:r>
          <w:rPr>
            <w:lang w:val="fr-FR"/>
          </w:rPr>
          <w:fldChar w:fldCharType="end"/>
        </w:r>
      </w:sdtContent>
    </w:sdt>
  </w:p>
  <w:p w14:paraId="5E49A9DF" w14:textId="77777777" w:rsidR="00EC2997" w:rsidRDefault="00EC2997" w:rsidP="00AB33FB"/>
  <w:p w14:paraId="5E49A9E0" w14:textId="77777777" w:rsidR="00EC2997" w:rsidRDefault="00EC2997" w:rsidP="00AB33FB"/>
  <w:p w14:paraId="5E49A9E1" w14:textId="77777777" w:rsidR="00EC2997" w:rsidRDefault="00EC2997" w:rsidP="00AB33FB"/>
  <w:p w14:paraId="5E49A9E2" w14:textId="1842743F" w:rsidR="00EC2997" w:rsidRDefault="00EC2997" w:rsidP="00AB33FB"/>
  <w:p w14:paraId="48726609" w14:textId="23A45DB7" w:rsidR="00EC2997" w:rsidRPr="005E7574" w:rsidRDefault="00EC2997" w:rsidP="00AB33FB">
    <w:r>
      <w:t>Capgemini Internal</w:t>
    </w:r>
  </w:p>
  <w:p w14:paraId="48DD6EF0" w14:textId="77777777" w:rsidR="00EC2997" w:rsidRDefault="00EC2997" w:rsidP="00AB33FB"/>
  <w:p w14:paraId="2AA8F8D8" w14:textId="77777777" w:rsidR="00EC2997" w:rsidRDefault="00EC2997" w:rsidP="00AB33FB"/>
  <w:p w14:paraId="78D181C9" w14:textId="77777777" w:rsidR="00EC2997" w:rsidRDefault="00EC2997" w:rsidP="00AB33FB"/>
  <w:p w14:paraId="40630506" w14:textId="77777777" w:rsidR="00EC2997" w:rsidRDefault="00EC2997" w:rsidP="00AB33FB"/>
  <w:p w14:paraId="7734A33C" w14:textId="77777777" w:rsidR="00EC2997" w:rsidRDefault="00EC2997" w:rsidP="002249C9"/>
  <w:p w14:paraId="0FE4B744" w14:textId="77777777" w:rsidR="00EC2997" w:rsidRDefault="00EC2997" w:rsidP="00304EDE"/>
  <w:p w14:paraId="7397AB38" w14:textId="77777777" w:rsidR="00EC2997" w:rsidRDefault="00EC2997"/>
  <w:p w14:paraId="4A995834" w14:textId="77777777" w:rsidR="00EC2997" w:rsidRDefault="00EC2997" w:rsidP="000719C0"/>
  <w:p w14:paraId="257150BF" w14:textId="77777777" w:rsidR="00EC2997" w:rsidRDefault="00EC2997" w:rsidP="008C016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8EDE" w14:textId="77777777" w:rsidR="00BF05A5" w:rsidRDefault="00BF05A5" w:rsidP="00AB33FB">
      <w:r>
        <w:separator/>
      </w:r>
    </w:p>
    <w:p w14:paraId="6916A234" w14:textId="77777777" w:rsidR="00BF05A5" w:rsidRDefault="00BF05A5" w:rsidP="00AB33FB"/>
    <w:p w14:paraId="245990A4" w14:textId="77777777" w:rsidR="00BF05A5" w:rsidRDefault="00BF05A5" w:rsidP="00AB33FB"/>
    <w:p w14:paraId="1B0E9EB3" w14:textId="77777777" w:rsidR="00BF05A5" w:rsidRDefault="00BF05A5" w:rsidP="00AB33FB"/>
    <w:p w14:paraId="1AEAF892" w14:textId="77777777" w:rsidR="00BF05A5" w:rsidRDefault="00BF05A5" w:rsidP="00AB33FB"/>
    <w:p w14:paraId="434EADB7" w14:textId="77777777" w:rsidR="00BF05A5" w:rsidRDefault="00BF05A5" w:rsidP="00AB33FB"/>
    <w:p w14:paraId="3C6B138E" w14:textId="77777777" w:rsidR="00BF05A5" w:rsidRDefault="00BF05A5" w:rsidP="00AB33FB"/>
    <w:p w14:paraId="72DA12C3" w14:textId="77777777" w:rsidR="00BF05A5" w:rsidRDefault="00BF05A5" w:rsidP="002249C9"/>
    <w:p w14:paraId="330EBD6C" w14:textId="77777777" w:rsidR="00BF05A5" w:rsidRDefault="00BF05A5" w:rsidP="00304EDE"/>
    <w:p w14:paraId="5785B85E" w14:textId="77777777" w:rsidR="00BF05A5" w:rsidRDefault="00BF05A5"/>
    <w:p w14:paraId="3FFEC9B6" w14:textId="77777777" w:rsidR="00BF05A5" w:rsidRDefault="00BF05A5" w:rsidP="000719C0"/>
    <w:p w14:paraId="2C8D239C" w14:textId="77777777" w:rsidR="00BF05A5" w:rsidRDefault="00BF05A5" w:rsidP="008C0166"/>
  </w:footnote>
  <w:footnote w:type="continuationSeparator" w:id="0">
    <w:p w14:paraId="1FC70035" w14:textId="77777777" w:rsidR="00BF05A5" w:rsidRDefault="00BF05A5" w:rsidP="00AB33FB">
      <w:r>
        <w:continuationSeparator/>
      </w:r>
    </w:p>
    <w:p w14:paraId="305FB8BD" w14:textId="77777777" w:rsidR="00BF05A5" w:rsidRDefault="00BF05A5" w:rsidP="00AB33FB"/>
    <w:p w14:paraId="633EE913" w14:textId="77777777" w:rsidR="00BF05A5" w:rsidRDefault="00BF05A5" w:rsidP="00AB33FB"/>
    <w:p w14:paraId="7F806380" w14:textId="77777777" w:rsidR="00BF05A5" w:rsidRDefault="00BF05A5" w:rsidP="00AB33FB"/>
    <w:p w14:paraId="7B763163" w14:textId="77777777" w:rsidR="00BF05A5" w:rsidRDefault="00BF05A5" w:rsidP="00AB33FB"/>
    <w:p w14:paraId="0051A7F7" w14:textId="77777777" w:rsidR="00BF05A5" w:rsidRDefault="00BF05A5" w:rsidP="00AB33FB"/>
    <w:p w14:paraId="57A57217" w14:textId="77777777" w:rsidR="00BF05A5" w:rsidRDefault="00BF05A5" w:rsidP="00AB33FB"/>
    <w:p w14:paraId="0116C184" w14:textId="77777777" w:rsidR="00BF05A5" w:rsidRDefault="00BF05A5" w:rsidP="002249C9"/>
    <w:p w14:paraId="610A88B1" w14:textId="77777777" w:rsidR="00BF05A5" w:rsidRDefault="00BF05A5" w:rsidP="00304EDE"/>
    <w:p w14:paraId="6C2AE0CA" w14:textId="77777777" w:rsidR="00BF05A5" w:rsidRDefault="00BF05A5"/>
    <w:p w14:paraId="43FE9FAA" w14:textId="77777777" w:rsidR="00BF05A5" w:rsidRDefault="00BF05A5" w:rsidP="000719C0"/>
    <w:p w14:paraId="1A402762" w14:textId="77777777" w:rsidR="00BF05A5" w:rsidRDefault="00BF05A5" w:rsidP="008C01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EC2997" w:rsidRDefault="00EC2997" w:rsidP="00AB33FB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C2997" w:rsidRDefault="00EC2997" w:rsidP="00AB33FB"/>
  <w:p w14:paraId="195F69AB" w14:textId="77777777" w:rsidR="00EC2997" w:rsidRDefault="00EC2997" w:rsidP="00AB33FB"/>
  <w:p w14:paraId="3AAB0591" w14:textId="77777777" w:rsidR="00EC2997" w:rsidRDefault="00EC2997" w:rsidP="00AB33FB"/>
  <w:p w14:paraId="648B6FA2" w14:textId="77777777" w:rsidR="00EC2997" w:rsidRDefault="00EC2997" w:rsidP="00AB33FB"/>
  <w:p w14:paraId="4812A3F4" w14:textId="77777777" w:rsidR="00EC2997" w:rsidRDefault="00EC2997" w:rsidP="00AB33FB"/>
  <w:p w14:paraId="49724218" w14:textId="77777777" w:rsidR="00EC2997" w:rsidRDefault="00EC2997" w:rsidP="002249C9"/>
  <w:p w14:paraId="03B14635" w14:textId="77777777" w:rsidR="00EC2997" w:rsidRDefault="00EC2997" w:rsidP="00304EDE"/>
  <w:p w14:paraId="7799BFC4" w14:textId="77777777" w:rsidR="00EC2997" w:rsidRDefault="00EC2997"/>
  <w:p w14:paraId="43961751" w14:textId="77777777" w:rsidR="00EC2997" w:rsidRDefault="00EC2997" w:rsidP="000719C0"/>
  <w:p w14:paraId="39E97AA9" w14:textId="77777777" w:rsidR="00EC2997" w:rsidRDefault="00EC2997" w:rsidP="008C016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EC2997" w:rsidRPr="003308F8" w:rsidRDefault="00EC2997" w:rsidP="00AB33FB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EC2997" w:rsidRDefault="00EC2997" w:rsidP="00AB33FB"/>
  <w:p w14:paraId="5E49A9DB" w14:textId="77777777" w:rsidR="00EC2997" w:rsidRDefault="00EC2997" w:rsidP="00AB33FB"/>
  <w:p w14:paraId="699F2CC6" w14:textId="77777777" w:rsidR="00EC2997" w:rsidRDefault="00EC2997" w:rsidP="00AB33FB"/>
  <w:p w14:paraId="6B954302" w14:textId="77777777" w:rsidR="00EC2997" w:rsidRDefault="00EC2997" w:rsidP="00AB33FB"/>
  <w:p w14:paraId="3FAEEEF9" w14:textId="77777777" w:rsidR="00EC2997" w:rsidRDefault="00EC2997" w:rsidP="00AB33FB"/>
  <w:p w14:paraId="2587CDC4" w14:textId="77777777" w:rsidR="00EC2997" w:rsidRDefault="00EC2997" w:rsidP="00AB33FB"/>
  <w:p w14:paraId="1A762CBE" w14:textId="77777777" w:rsidR="00EC2997" w:rsidRDefault="00EC2997" w:rsidP="002249C9"/>
  <w:p w14:paraId="475F260B" w14:textId="77777777" w:rsidR="00EC2997" w:rsidRDefault="00EC2997" w:rsidP="00304EDE"/>
  <w:p w14:paraId="4883ADA5" w14:textId="77777777" w:rsidR="00EC2997" w:rsidRDefault="00EC2997"/>
  <w:p w14:paraId="3084D1F2" w14:textId="77777777" w:rsidR="00EC2997" w:rsidRDefault="00EC2997" w:rsidP="000719C0"/>
  <w:p w14:paraId="3B1B8388" w14:textId="77777777" w:rsidR="00EC2997" w:rsidRDefault="00EC2997" w:rsidP="008C016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EC2997" w:rsidRDefault="00EC2997" w:rsidP="00AB33FB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E03F6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7C21DD6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2B4CAD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B0D00"/>
    <w:multiLevelType w:val="hybridMultilevel"/>
    <w:tmpl w:val="435A444E"/>
    <w:lvl w:ilvl="0" w:tplc="46B2918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53E5576"/>
    <w:multiLevelType w:val="hybridMultilevel"/>
    <w:tmpl w:val="69FC4306"/>
    <w:lvl w:ilvl="0" w:tplc="9EBAF4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6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6E824397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"/>
  </w:num>
  <w:num w:numId="3">
    <w:abstractNumId w:val="14"/>
  </w:num>
  <w:num w:numId="4">
    <w:abstractNumId w:val="31"/>
  </w:num>
  <w:num w:numId="5">
    <w:abstractNumId w:val="12"/>
  </w:num>
  <w:num w:numId="6">
    <w:abstractNumId w:val="19"/>
  </w:num>
  <w:num w:numId="7">
    <w:abstractNumId w:val="16"/>
  </w:num>
  <w:num w:numId="8">
    <w:abstractNumId w:val="0"/>
  </w:num>
  <w:num w:numId="9">
    <w:abstractNumId w:val="1"/>
  </w:num>
  <w:num w:numId="10">
    <w:abstractNumId w:val="22"/>
  </w:num>
  <w:num w:numId="11">
    <w:abstractNumId w:val="11"/>
  </w:num>
  <w:num w:numId="12">
    <w:abstractNumId w:val="24"/>
  </w:num>
  <w:num w:numId="13">
    <w:abstractNumId w:val="9"/>
  </w:num>
  <w:num w:numId="14">
    <w:abstractNumId w:val="5"/>
  </w:num>
  <w:num w:numId="15">
    <w:abstractNumId w:val="8"/>
  </w:num>
  <w:num w:numId="16">
    <w:abstractNumId w:val="10"/>
  </w:num>
  <w:num w:numId="17">
    <w:abstractNumId w:val="7"/>
  </w:num>
  <w:num w:numId="18">
    <w:abstractNumId w:val="30"/>
  </w:num>
  <w:num w:numId="19">
    <w:abstractNumId w:val="2"/>
  </w:num>
  <w:num w:numId="20">
    <w:abstractNumId w:val="28"/>
  </w:num>
  <w:num w:numId="21">
    <w:abstractNumId w:val="26"/>
  </w:num>
  <w:num w:numId="22">
    <w:abstractNumId w:val="13"/>
  </w:num>
  <w:num w:numId="23">
    <w:abstractNumId w:val="23"/>
  </w:num>
  <w:num w:numId="24">
    <w:abstractNumId w:val="20"/>
  </w:num>
  <w:num w:numId="25">
    <w:abstractNumId w:val="17"/>
  </w:num>
  <w:num w:numId="26">
    <w:abstractNumId w:val="15"/>
  </w:num>
  <w:num w:numId="27">
    <w:abstractNumId w:val="18"/>
  </w:num>
  <w:num w:numId="28">
    <w:abstractNumId w:val="27"/>
  </w:num>
  <w:num w:numId="29">
    <w:abstractNumId w:val="4"/>
  </w:num>
  <w:num w:numId="30">
    <w:abstractNumId w:val="21"/>
  </w:num>
  <w:num w:numId="31">
    <w:abstractNumId w:val="6"/>
  </w:num>
  <w:num w:numId="32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4210"/>
    <w:rsid w:val="00026079"/>
    <w:rsid w:val="00060C4A"/>
    <w:rsid w:val="00063D3C"/>
    <w:rsid w:val="000647F4"/>
    <w:rsid w:val="000719C0"/>
    <w:rsid w:val="0008331A"/>
    <w:rsid w:val="00096043"/>
    <w:rsid w:val="000A2360"/>
    <w:rsid w:val="000C5717"/>
    <w:rsid w:val="000E00E7"/>
    <w:rsid w:val="0011053E"/>
    <w:rsid w:val="0012666F"/>
    <w:rsid w:val="00141B52"/>
    <w:rsid w:val="001428B6"/>
    <w:rsid w:val="00150EC1"/>
    <w:rsid w:val="00152B73"/>
    <w:rsid w:val="00155262"/>
    <w:rsid w:val="00155339"/>
    <w:rsid w:val="0016258D"/>
    <w:rsid w:val="00164AD1"/>
    <w:rsid w:val="00170CF8"/>
    <w:rsid w:val="0017290A"/>
    <w:rsid w:val="00180393"/>
    <w:rsid w:val="001804C0"/>
    <w:rsid w:val="0019751B"/>
    <w:rsid w:val="001A1E4F"/>
    <w:rsid w:val="001A5612"/>
    <w:rsid w:val="001C4D77"/>
    <w:rsid w:val="00201D1D"/>
    <w:rsid w:val="002249C9"/>
    <w:rsid w:val="00233482"/>
    <w:rsid w:val="002367BE"/>
    <w:rsid w:val="002572DB"/>
    <w:rsid w:val="0026052B"/>
    <w:rsid w:val="00261AEF"/>
    <w:rsid w:val="00274F7F"/>
    <w:rsid w:val="00277103"/>
    <w:rsid w:val="002D0988"/>
    <w:rsid w:val="002D714C"/>
    <w:rsid w:val="002F046F"/>
    <w:rsid w:val="002F2F8C"/>
    <w:rsid w:val="002F3F02"/>
    <w:rsid w:val="003022CB"/>
    <w:rsid w:val="00303E5A"/>
    <w:rsid w:val="00304EDE"/>
    <w:rsid w:val="00307C46"/>
    <w:rsid w:val="003308F8"/>
    <w:rsid w:val="00332A79"/>
    <w:rsid w:val="00334B92"/>
    <w:rsid w:val="00364BC7"/>
    <w:rsid w:val="003701E9"/>
    <w:rsid w:val="00395294"/>
    <w:rsid w:val="003952B2"/>
    <w:rsid w:val="003B227D"/>
    <w:rsid w:val="003C0E65"/>
    <w:rsid w:val="003E795D"/>
    <w:rsid w:val="004027C9"/>
    <w:rsid w:val="004347D3"/>
    <w:rsid w:val="00472619"/>
    <w:rsid w:val="00472B48"/>
    <w:rsid w:val="00472DB3"/>
    <w:rsid w:val="00473C5E"/>
    <w:rsid w:val="004A7DCD"/>
    <w:rsid w:val="004B0FFF"/>
    <w:rsid w:val="004C3902"/>
    <w:rsid w:val="004D06AF"/>
    <w:rsid w:val="004E6979"/>
    <w:rsid w:val="004E7445"/>
    <w:rsid w:val="004F1209"/>
    <w:rsid w:val="004F6444"/>
    <w:rsid w:val="00501657"/>
    <w:rsid w:val="0050749C"/>
    <w:rsid w:val="00517857"/>
    <w:rsid w:val="00524418"/>
    <w:rsid w:val="00530AAF"/>
    <w:rsid w:val="00530E5A"/>
    <w:rsid w:val="0053544D"/>
    <w:rsid w:val="00552AEE"/>
    <w:rsid w:val="00556AEE"/>
    <w:rsid w:val="005A5C16"/>
    <w:rsid w:val="005B044C"/>
    <w:rsid w:val="005B3604"/>
    <w:rsid w:val="005D4827"/>
    <w:rsid w:val="005E5169"/>
    <w:rsid w:val="005E7574"/>
    <w:rsid w:val="00603404"/>
    <w:rsid w:val="00605B2D"/>
    <w:rsid w:val="006349A0"/>
    <w:rsid w:val="006403D2"/>
    <w:rsid w:val="00641FA0"/>
    <w:rsid w:val="0064217C"/>
    <w:rsid w:val="0064586A"/>
    <w:rsid w:val="006522AA"/>
    <w:rsid w:val="00652DBB"/>
    <w:rsid w:val="00663637"/>
    <w:rsid w:val="00667576"/>
    <w:rsid w:val="006A615C"/>
    <w:rsid w:val="006B0A33"/>
    <w:rsid w:val="006B2A08"/>
    <w:rsid w:val="006B704F"/>
    <w:rsid w:val="006C53AA"/>
    <w:rsid w:val="006D0299"/>
    <w:rsid w:val="007431D9"/>
    <w:rsid w:val="00755169"/>
    <w:rsid w:val="00775844"/>
    <w:rsid w:val="00790A92"/>
    <w:rsid w:val="00794598"/>
    <w:rsid w:val="0079693D"/>
    <w:rsid w:val="007A16C6"/>
    <w:rsid w:val="007A65B3"/>
    <w:rsid w:val="007B41E9"/>
    <w:rsid w:val="007B470C"/>
    <w:rsid w:val="007B4E6B"/>
    <w:rsid w:val="007C7699"/>
    <w:rsid w:val="00800A1B"/>
    <w:rsid w:val="008036AF"/>
    <w:rsid w:val="00803B56"/>
    <w:rsid w:val="00807BDF"/>
    <w:rsid w:val="00834B20"/>
    <w:rsid w:val="0083730E"/>
    <w:rsid w:val="0083741F"/>
    <w:rsid w:val="00843826"/>
    <w:rsid w:val="00850205"/>
    <w:rsid w:val="00861B5B"/>
    <w:rsid w:val="00865363"/>
    <w:rsid w:val="00871582"/>
    <w:rsid w:val="0087579B"/>
    <w:rsid w:val="00882A5D"/>
    <w:rsid w:val="00893E99"/>
    <w:rsid w:val="008A7999"/>
    <w:rsid w:val="008B6B15"/>
    <w:rsid w:val="008C0166"/>
    <w:rsid w:val="008D1CF1"/>
    <w:rsid w:val="008D4D0D"/>
    <w:rsid w:val="008D634D"/>
    <w:rsid w:val="008E15A0"/>
    <w:rsid w:val="009020ED"/>
    <w:rsid w:val="0091275A"/>
    <w:rsid w:val="00925C0D"/>
    <w:rsid w:val="00935785"/>
    <w:rsid w:val="009410F1"/>
    <w:rsid w:val="0096244A"/>
    <w:rsid w:val="009768DB"/>
    <w:rsid w:val="00980564"/>
    <w:rsid w:val="00982C75"/>
    <w:rsid w:val="0098706E"/>
    <w:rsid w:val="00993DB8"/>
    <w:rsid w:val="009A065D"/>
    <w:rsid w:val="009A6B54"/>
    <w:rsid w:val="009A7052"/>
    <w:rsid w:val="009B2481"/>
    <w:rsid w:val="009B4999"/>
    <w:rsid w:val="009B7A80"/>
    <w:rsid w:val="009F5790"/>
    <w:rsid w:val="00A01CFA"/>
    <w:rsid w:val="00A10DE5"/>
    <w:rsid w:val="00A1407A"/>
    <w:rsid w:val="00A23E12"/>
    <w:rsid w:val="00A318D4"/>
    <w:rsid w:val="00A33C06"/>
    <w:rsid w:val="00A654E6"/>
    <w:rsid w:val="00A65EC7"/>
    <w:rsid w:val="00A870FE"/>
    <w:rsid w:val="00A971EE"/>
    <w:rsid w:val="00AA3B75"/>
    <w:rsid w:val="00AA7870"/>
    <w:rsid w:val="00AB33FB"/>
    <w:rsid w:val="00AB606A"/>
    <w:rsid w:val="00AC41EA"/>
    <w:rsid w:val="00AC4943"/>
    <w:rsid w:val="00AE6300"/>
    <w:rsid w:val="00AE6C7C"/>
    <w:rsid w:val="00AE763E"/>
    <w:rsid w:val="00AF402D"/>
    <w:rsid w:val="00AF5348"/>
    <w:rsid w:val="00AF5631"/>
    <w:rsid w:val="00B10BC4"/>
    <w:rsid w:val="00B11AC2"/>
    <w:rsid w:val="00B136BF"/>
    <w:rsid w:val="00B231E6"/>
    <w:rsid w:val="00B34985"/>
    <w:rsid w:val="00B45EA4"/>
    <w:rsid w:val="00B46E57"/>
    <w:rsid w:val="00B50092"/>
    <w:rsid w:val="00B53DC1"/>
    <w:rsid w:val="00B5558D"/>
    <w:rsid w:val="00B564CF"/>
    <w:rsid w:val="00B7559E"/>
    <w:rsid w:val="00B764C5"/>
    <w:rsid w:val="00B80750"/>
    <w:rsid w:val="00B90CF5"/>
    <w:rsid w:val="00B95EBB"/>
    <w:rsid w:val="00BE488A"/>
    <w:rsid w:val="00BF05A5"/>
    <w:rsid w:val="00BF3438"/>
    <w:rsid w:val="00BF42A5"/>
    <w:rsid w:val="00C13A48"/>
    <w:rsid w:val="00C16330"/>
    <w:rsid w:val="00C20FBF"/>
    <w:rsid w:val="00C24AC2"/>
    <w:rsid w:val="00C3602B"/>
    <w:rsid w:val="00C37DC8"/>
    <w:rsid w:val="00C57E5C"/>
    <w:rsid w:val="00C65776"/>
    <w:rsid w:val="00C65C7B"/>
    <w:rsid w:val="00C82F93"/>
    <w:rsid w:val="00C8361D"/>
    <w:rsid w:val="00C84AE8"/>
    <w:rsid w:val="00C84F35"/>
    <w:rsid w:val="00C934E4"/>
    <w:rsid w:val="00C93FE0"/>
    <w:rsid w:val="00C9552A"/>
    <w:rsid w:val="00C97676"/>
    <w:rsid w:val="00CA3EA9"/>
    <w:rsid w:val="00CB5284"/>
    <w:rsid w:val="00CD5B9B"/>
    <w:rsid w:val="00CE34BF"/>
    <w:rsid w:val="00CF58C2"/>
    <w:rsid w:val="00CF7F43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A18E8"/>
    <w:rsid w:val="00DA31DC"/>
    <w:rsid w:val="00DB1FA1"/>
    <w:rsid w:val="00DC40E6"/>
    <w:rsid w:val="00DD3832"/>
    <w:rsid w:val="00DD3DC0"/>
    <w:rsid w:val="00DE247D"/>
    <w:rsid w:val="00DF7730"/>
    <w:rsid w:val="00E0205D"/>
    <w:rsid w:val="00E12319"/>
    <w:rsid w:val="00E218F1"/>
    <w:rsid w:val="00E21CF3"/>
    <w:rsid w:val="00E26304"/>
    <w:rsid w:val="00E701E7"/>
    <w:rsid w:val="00E778A4"/>
    <w:rsid w:val="00EA36BC"/>
    <w:rsid w:val="00EA7593"/>
    <w:rsid w:val="00EB60A3"/>
    <w:rsid w:val="00EC2997"/>
    <w:rsid w:val="00ED7534"/>
    <w:rsid w:val="00F11BF2"/>
    <w:rsid w:val="00F257DB"/>
    <w:rsid w:val="00F263D5"/>
    <w:rsid w:val="00F2710C"/>
    <w:rsid w:val="00F27F5E"/>
    <w:rsid w:val="00F31BF2"/>
    <w:rsid w:val="00F369BB"/>
    <w:rsid w:val="00F411E8"/>
    <w:rsid w:val="00F56846"/>
    <w:rsid w:val="00F64F8E"/>
    <w:rsid w:val="00F76F15"/>
    <w:rsid w:val="00F8175B"/>
    <w:rsid w:val="00F8410D"/>
    <w:rsid w:val="00F9098B"/>
    <w:rsid w:val="00F9573D"/>
    <w:rsid w:val="00FC181B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03B56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03B56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123</TotalTime>
  <Pages>16</Pages>
  <Words>1897</Words>
  <Characters>10818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VIJAYAN, SARASWATHI</cp:lastModifiedBy>
  <cp:revision>47</cp:revision>
  <dcterms:created xsi:type="dcterms:W3CDTF">2018-05-18T10:22:00Z</dcterms:created>
  <dcterms:modified xsi:type="dcterms:W3CDTF">2018-05-26T10:22:00Z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